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287B49" w14:textId="1CE045B0" w:rsidR="00074D3B" w:rsidRPr="005427D8" w:rsidRDefault="00B92E49" w:rsidP="00110405">
      <w:pPr>
        <w:pStyle w:val="DeckblattTitel1"/>
        <w:rPr>
          <w:color w:val="00659C"/>
        </w:rPr>
      </w:pPr>
      <w:r w:rsidRPr="005427D8">
        <w:rPr>
          <w:color w:val="00659C"/>
        </w:rPr>
        <w:t>Wetterstation</w:t>
      </w:r>
    </w:p>
    <w:p w14:paraId="560E7D7B" w14:textId="68EF8C19" w:rsidR="0091134F" w:rsidRPr="005427D8" w:rsidRDefault="000A0845" w:rsidP="000A0845">
      <w:pPr>
        <w:pStyle w:val="DeckblattTitel2"/>
        <w:rPr>
          <w:color w:val="00659C"/>
          <w:lang w:val="de-AT"/>
        </w:rPr>
      </w:pPr>
      <w:r w:rsidRPr="005427D8">
        <w:rPr>
          <w:color w:val="00659C"/>
          <w:lang w:val="de-AT"/>
        </w:rPr>
        <w:t xml:space="preserve">Projekthandbuch und </w:t>
      </w:r>
      <w:r w:rsidR="00520156" w:rsidRPr="005427D8">
        <w:rPr>
          <w:color w:val="00659C"/>
          <w:lang w:val="de-AT"/>
        </w:rPr>
        <w:t>-d</w:t>
      </w:r>
      <w:r w:rsidRPr="005427D8">
        <w:rPr>
          <w:color w:val="00659C"/>
          <w:lang w:val="de-AT"/>
        </w:rPr>
        <w:t>okumentation</w:t>
      </w:r>
    </w:p>
    <w:p w14:paraId="04F0A8FC" w14:textId="77777777" w:rsidR="000A0845" w:rsidRPr="005427D8" w:rsidRDefault="000A0845" w:rsidP="000A0845">
      <w:pPr>
        <w:pStyle w:val="DeckblattTitel2"/>
        <w:rPr>
          <w:lang w:val="de-AT"/>
        </w:rPr>
      </w:pPr>
    </w:p>
    <w:p w14:paraId="1F8F8219" w14:textId="77777777" w:rsidR="000A0845" w:rsidRPr="005427D8" w:rsidRDefault="000A0845" w:rsidP="000A0845">
      <w:pPr>
        <w:rPr>
          <w:color w:val="626B71"/>
          <w:lang w:val="de-AT"/>
        </w:rPr>
      </w:pPr>
    </w:p>
    <w:p w14:paraId="5F7EB58C" w14:textId="77777777" w:rsidR="000A0845" w:rsidRPr="005427D8" w:rsidRDefault="000A0845" w:rsidP="000A0845">
      <w:pPr>
        <w:rPr>
          <w:color w:val="626B71"/>
          <w:lang w:val="de-AT"/>
        </w:rPr>
      </w:pPr>
    </w:p>
    <w:p w14:paraId="1B07AC1B" w14:textId="77777777" w:rsidR="000A0845" w:rsidRPr="005427D8" w:rsidRDefault="000A0845" w:rsidP="007B5D07">
      <w:pPr>
        <w:rPr>
          <w:lang w:val="de-AT"/>
        </w:rPr>
      </w:pPr>
    </w:p>
    <w:p w14:paraId="10623F09" w14:textId="77777777" w:rsidR="000A0845" w:rsidRPr="005427D8" w:rsidRDefault="000A0845" w:rsidP="007B5D07">
      <w:pPr>
        <w:rPr>
          <w:lang w:val="de-AT"/>
        </w:rPr>
      </w:pPr>
    </w:p>
    <w:p w14:paraId="2418EABA" w14:textId="77777777" w:rsidR="000A0845" w:rsidRPr="005427D8" w:rsidRDefault="000A0845" w:rsidP="007B5D07">
      <w:pPr>
        <w:rPr>
          <w:b/>
          <w:color w:val="626B71"/>
          <w:lang w:val="de-AT"/>
        </w:rPr>
      </w:pPr>
    </w:p>
    <w:p w14:paraId="6AF1ACB9" w14:textId="77777777" w:rsidR="000A0845" w:rsidRPr="005427D8" w:rsidRDefault="002904CC" w:rsidP="007B5D07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 xml:space="preserve">Ing. </w:t>
      </w:r>
      <w:r w:rsidR="000A0845" w:rsidRPr="005427D8">
        <w:rPr>
          <w:color w:val="626B71"/>
          <w:lang w:val="de-AT"/>
        </w:rPr>
        <w:t>Hannes Aurednik</w:t>
      </w:r>
    </w:p>
    <w:p w14:paraId="547C162A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Eva Gergely</w:t>
      </w:r>
    </w:p>
    <w:p w14:paraId="376B24E5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Salko Nuhanovic</w:t>
      </w:r>
    </w:p>
    <w:p w14:paraId="247344A7" w14:textId="77777777" w:rsidR="000A0845" w:rsidRPr="00A84A55" w:rsidRDefault="000A0845" w:rsidP="007B5D07">
      <w:pPr>
        <w:rPr>
          <w:color w:val="626B71"/>
          <w:lang w:val="en-US"/>
        </w:rPr>
      </w:pPr>
      <w:r w:rsidRPr="00A84A55">
        <w:rPr>
          <w:color w:val="626B71"/>
          <w:lang w:val="en-US"/>
        </w:rPr>
        <w:t>Stephan Nöhrer</w:t>
      </w:r>
    </w:p>
    <w:p w14:paraId="751D7DE0" w14:textId="77777777" w:rsidR="000A0845" w:rsidRPr="00A84A55" w:rsidRDefault="000A0845" w:rsidP="007B5D07">
      <w:pPr>
        <w:rPr>
          <w:color w:val="626B71"/>
          <w:lang w:val="en-US"/>
        </w:rPr>
      </w:pPr>
    </w:p>
    <w:p w14:paraId="0772F7F5" w14:textId="77777777" w:rsidR="000A0845" w:rsidRPr="00A84A55" w:rsidRDefault="000A0845" w:rsidP="007B5D07">
      <w:pPr>
        <w:rPr>
          <w:color w:val="626B71"/>
          <w:lang w:val="en-US"/>
        </w:rPr>
      </w:pPr>
    </w:p>
    <w:p w14:paraId="609F35F6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Zuge der Lehrveranstaltung Embedded Systems Engineering</w:t>
      </w:r>
    </w:p>
    <w:p w14:paraId="56E614E7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im Sommersemester 2018</w:t>
      </w:r>
    </w:p>
    <w:p w14:paraId="53BCC965" w14:textId="77777777" w:rsidR="000A0845" w:rsidRPr="005427D8" w:rsidRDefault="000A0845" w:rsidP="000A0845">
      <w:pPr>
        <w:rPr>
          <w:color w:val="626B71"/>
          <w:lang w:val="de-AT"/>
        </w:rPr>
      </w:pPr>
      <w:r w:rsidRPr="005427D8">
        <w:rPr>
          <w:color w:val="626B71"/>
          <w:lang w:val="de-AT"/>
        </w:rPr>
        <w:t>betreut durch Patrick Schmitt MSc</w:t>
      </w:r>
    </w:p>
    <w:p w14:paraId="0C86FB9D" w14:textId="77777777" w:rsidR="000A0845" w:rsidRPr="005427D8" w:rsidRDefault="000A0845" w:rsidP="007B5D07">
      <w:pPr>
        <w:rPr>
          <w:color w:val="626B71"/>
          <w:lang w:val="de-AT"/>
        </w:rPr>
      </w:pPr>
    </w:p>
    <w:p w14:paraId="316F7A4C" w14:textId="77777777" w:rsidR="007B5D07" w:rsidRPr="005427D8" w:rsidRDefault="007B5D07" w:rsidP="007B5D07">
      <w:pPr>
        <w:rPr>
          <w:lang w:val="de-AT"/>
        </w:rPr>
      </w:pPr>
    </w:p>
    <w:p w14:paraId="1CB37B4C" w14:textId="77777777" w:rsidR="007B5D07" w:rsidRPr="005427D8" w:rsidRDefault="007B5D07" w:rsidP="007B5D07">
      <w:pPr>
        <w:rPr>
          <w:lang w:val="de-AT"/>
        </w:rPr>
        <w:sectPr w:rsidR="007B5D07" w:rsidRPr="005427D8" w:rsidSect="00695F20">
          <w:footerReference w:type="even" r:id="rId8"/>
          <w:footerReference w:type="default" r:id="rId9"/>
          <w:headerReference w:type="first" r:id="rId10"/>
          <w:pgSz w:w="11906" w:h="16838"/>
          <w:pgMar w:top="5076" w:right="1134" w:bottom="2268" w:left="1134" w:header="0" w:footer="709" w:gutter="0"/>
          <w:cols w:space="708"/>
          <w:titlePg/>
          <w:docGrid w:linePitch="360"/>
        </w:sectPr>
      </w:pPr>
    </w:p>
    <w:p w14:paraId="3B27D0DB" w14:textId="0A439AEF" w:rsidR="00150286" w:rsidRPr="005427D8" w:rsidRDefault="00150286" w:rsidP="00150286">
      <w:pPr>
        <w:rPr>
          <w:color w:val="0086CB"/>
          <w:sz w:val="52"/>
          <w:lang w:val="de-AT"/>
        </w:rPr>
      </w:pPr>
      <w:r w:rsidRPr="005427D8">
        <w:rPr>
          <w:color w:val="0086CB"/>
          <w:sz w:val="52"/>
          <w:lang w:val="de-AT"/>
        </w:rPr>
        <w:lastRenderedPageBreak/>
        <w:t>Einleitung</w:t>
      </w:r>
    </w:p>
    <w:p w14:paraId="279B6184" w14:textId="1364CB83" w:rsidR="00EC0C4E" w:rsidRPr="005427D8" w:rsidRDefault="00EC0C4E">
      <w:pPr>
        <w:spacing w:line="240" w:lineRule="auto"/>
        <w:rPr>
          <w:b/>
          <w:bCs/>
          <w:lang w:val="de-AT"/>
        </w:rPr>
      </w:pPr>
    </w:p>
    <w:p w14:paraId="1CE010B2" w14:textId="77929BED" w:rsidR="00EC0C4E" w:rsidRPr="005427D8" w:rsidRDefault="00EC0C4E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 xml:space="preserve">In folgendem Dokument wird das Projekt „Wetterstation“, welches im Zuge der Lehrveranstaltung Embedded Systems Engineering entwickelt wurde </w:t>
      </w:r>
      <w:r w:rsidR="00DC7778" w:rsidRPr="005427D8">
        <w:rPr>
          <w:bCs/>
          <w:lang w:val="de-AT"/>
        </w:rPr>
        <w:t xml:space="preserve">detailliert beschrieben und </w:t>
      </w:r>
      <w:r w:rsidRPr="005427D8">
        <w:rPr>
          <w:bCs/>
          <w:lang w:val="de-AT"/>
        </w:rPr>
        <w:t>dokumentiert.</w:t>
      </w:r>
    </w:p>
    <w:p w14:paraId="21167639" w14:textId="5BF0145E" w:rsidR="00EC0C4E" w:rsidRPr="005427D8" w:rsidRDefault="00EC0C4E">
      <w:pPr>
        <w:spacing w:line="240" w:lineRule="auto"/>
        <w:rPr>
          <w:bCs/>
          <w:lang w:val="de-AT"/>
        </w:rPr>
      </w:pPr>
    </w:p>
    <w:p w14:paraId="5F684E10" w14:textId="359462CF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Statt einer persönlichen Lerndokumentation wurde in diesem Dokument versucht, eine Projektschilderung lege artis anzufertigen, die einerseits die Anforderungen der Lehrveranstaltung, andererseits aber auch den Interessen eventueller, zukünftiger Stakeholder genügt.</w:t>
      </w:r>
    </w:p>
    <w:p w14:paraId="189F7B97" w14:textId="77777777" w:rsidR="00DC7778" w:rsidRPr="005427D8" w:rsidRDefault="00DC7778">
      <w:pPr>
        <w:spacing w:line="240" w:lineRule="auto"/>
        <w:rPr>
          <w:bCs/>
          <w:lang w:val="de-AT"/>
        </w:rPr>
      </w:pPr>
    </w:p>
    <w:p w14:paraId="28664D55" w14:textId="45B67262" w:rsidR="00DC7778" w:rsidRPr="005427D8" w:rsidRDefault="00DC7778">
      <w:pPr>
        <w:spacing w:line="240" w:lineRule="auto"/>
        <w:rPr>
          <w:bCs/>
          <w:lang w:val="de-AT"/>
        </w:rPr>
      </w:pPr>
      <w:r w:rsidRPr="005427D8">
        <w:rPr>
          <w:bCs/>
          <w:lang w:val="de-AT"/>
        </w:rPr>
        <w:t>Zusätzlich wurde von den Verfassern Augenmerk auf die Verhältnismäßigkeit der Dokumentation zum eigentlichen Projekt gelegt.</w:t>
      </w:r>
    </w:p>
    <w:p w14:paraId="2B1DAE19" w14:textId="51F39F29" w:rsidR="00DC7778" w:rsidRPr="005427D8" w:rsidRDefault="00DC7778">
      <w:pPr>
        <w:spacing w:line="240" w:lineRule="auto"/>
        <w:rPr>
          <w:bCs/>
          <w:lang w:val="de-AT"/>
        </w:rPr>
      </w:pPr>
    </w:p>
    <w:p w14:paraId="15DE699D" w14:textId="643A31F5" w:rsidR="00EC0C4E" w:rsidRPr="005427D8" w:rsidRDefault="00EC0C4E">
      <w:pPr>
        <w:spacing w:line="240" w:lineRule="auto"/>
        <w:rPr>
          <w:b/>
          <w:bCs/>
          <w:lang w:val="de-AT"/>
        </w:rPr>
      </w:pPr>
      <w:r w:rsidRPr="005427D8">
        <w:rPr>
          <w:b/>
          <w:bCs/>
          <w:lang w:val="de-AT"/>
        </w:rPr>
        <w:br w:type="page"/>
      </w:r>
    </w:p>
    <w:p w14:paraId="61E3311A" w14:textId="7664B44A" w:rsidR="00C9571A" w:rsidRPr="005427D8" w:rsidRDefault="00C9571A" w:rsidP="00C9571A">
      <w:pPr>
        <w:rPr>
          <w:lang w:val="de-AT"/>
        </w:rPr>
      </w:pPr>
    </w:p>
    <w:p w14:paraId="55C9C6EC" w14:textId="555B71B2" w:rsidR="00EC0C4E" w:rsidRPr="005427D8" w:rsidRDefault="00EC0C4E" w:rsidP="00EC0C4E">
      <w:pPr>
        <w:pStyle w:val="berschrift1"/>
        <w:rPr>
          <w:lang w:val="de-AT"/>
        </w:rPr>
      </w:pPr>
      <w:bookmarkStart w:id="0" w:name="_Toc516093125"/>
      <w:r w:rsidRPr="005427D8">
        <w:rPr>
          <w:lang w:val="de-AT"/>
        </w:rPr>
        <w:t>Inhalt</w:t>
      </w:r>
      <w:r w:rsidR="00150286" w:rsidRPr="005427D8">
        <w:rPr>
          <w:lang w:val="de-AT"/>
        </w:rPr>
        <w:t>sverzeichnis</w:t>
      </w:r>
      <w:bookmarkEnd w:id="0"/>
    </w:p>
    <w:p w14:paraId="52CC111F" w14:textId="6F35DE7D" w:rsidR="00520FDC" w:rsidRPr="005427D8" w:rsidRDefault="00EC0C4E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r w:rsidRPr="005427D8">
        <w:rPr>
          <w:lang w:val="de-AT"/>
        </w:rPr>
        <w:fldChar w:fldCharType="begin"/>
      </w:r>
      <w:r w:rsidRPr="005427D8">
        <w:rPr>
          <w:lang w:val="de-AT"/>
        </w:rPr>
        <w:instrText xml:space="preserve"> TOC \o "1-3" \h \z \u </w:instrText>
      </w:r>
      <w:r w:rsidRPr="005427D8">
        <w:rPr>
          <w:lang w:val="de-AT"/>
        </w:rPr>
        <w:fldChar w:fldCharType="separate"/>
      </w:r>
      <w:hyperlink w:anchor="_Toc516093125" w:history="1">
        <w:r w:rsidR="00520FDC" w:rsidRPr="005427D8">
          <w:rPr>
            <w:rStyle w:val="Hyperlink"/>
            <w:noProof/>
            <w:lang w:val="de-AT"/>
          </w:rPr>
          <w:t>Inhaltsverzeichnis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3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9B9BC5B" w14:textId="1FFCE2CD" w:rsidR="00520FDC" w:rsidRPr="005427D8" w:rsidRDefault="00AD6313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6" w:history="1">
        <w:r w:rsidR="00520FDC" w:rsidRPr="005427D8">
          <w:rPr>
            <w:rStyle w:val="Hyperlink"/>
            <w:noProof/>
            <w:lang w:val="de-AT"/>
          </w:rPr>
          <w:t>Projekthandbuch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657BF70D" w14:textId="5C89A869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7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Projektauftrag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FC1A1A3" w14:textId="78837992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8" w:history="1">
        <w:r w:rsidR="00520FDC" w:rsidRPr="005427D8">
          <w:rPr>
            <w:rStyle w:val="Hyperlink"/>
            <w:noProof/>
            <w:lang w:val="de-AT"/>
          </w:rPr>
          <w:t>2.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Projektzieleplan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5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262C3FB" w14:textId="6A41B26D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29" w:history="1">
        <w:r w:rsidR="00520FDC" w:rsidRPr="005427D8">
          <w:rPr>
            <w:rStyle w:val="Hyperlink"/>
            <w:noProof/>
            <w:lang w:val="de-AT"/>
          </w:rPr>
          <w:t>3.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Changerequests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_Toc516093129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2053EE3" w14:textId="78D924E3" w:rsidR="00520FDC" w:rsidRPr="005427D8" w:rsidRDefault="00AD6313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0" w:history="1">
        <w:r w:rsidR="00520FDC" w:rsidRPr="005427D8">
          <w:rPr>
            <w:rStyle w:val="Hyperlink"/>
            <w:noProof/>
            <w:lang w:val="de-AT"/>
          </w:rPr>
          <w:t>Change 1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_Toc516093130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E4A67F9" w14:textId="09F3C989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1" w:history="1">
        <w:r w:rsidR="00520FDC" w:rsidRPr="005427D8">
          <w:rPr>
            <w:rStyle w:val="Hyperlink"/>
            <w:noProof/>
            <w:lang w:val="de-AT"/>
          </w:rPr>
          <w:t>4.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Projektstrukturplan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_Toc516093131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6783AFAB" w14:textId="2E63DB10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2" w:history="1">
        <w:r w:rsidR="00520FDC" w:rsidRPr="005427D8">
          <w:rPr>
            <w:rStyle w:val="Hyperlink"/>
            <w:noProof/>
            <w:lang w:val="de-AT"/>
          </w:rPr>
          <w:t>5.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Arbeitspaketspezifikationen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_Toc516093132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1F728C2" w14:textId="412E9A03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3" w:history="1">
        <w:r w:rsidR="00520FDC" w:rsidRPr="005427D8">
          <w:rPr>
            <w:rStyle w:val="Hyperlink"/>
            <w:noProof/>
            <w:lang w:val="de-AT"/>
          </w:rPr>
          <w:t>6.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Projektmeilensteinplan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_Toc516093133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1E37B0F" w14:textId="3CE1505A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4" w:history="1">
        <w:r w:rsidR="00520FDC" w:rsidRPr="005427D8">
          <w:rPr>
            <w:rStyle w:val="Hyperlink"/>
            <w:noProof/>
            <w:lang w:val="de-AT"/>
          </w:rPr>
          <w:t>7.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Projektfunktionendiagramm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_Toc516093134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13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4EF4CD75" w14:textId="018AD14D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5" w:history="1">
        <w:r w:rsidR="00520FDC" w:rsidRPr="005427D8">
          <w:rPr>
            <w:rStyle w:val="Hyperlink"/>
            <w:noProof/>
            <w:lang w:val="de-AT"/>
          </w:rPr>
          <w:t>8.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Projektterminliste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14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07AE7A2" w14:textId="67C857FD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6" w:history="1">
        <w:r w:rsidR="00520FDC" w:rsidRPr="005427D8">
          <w:rPr>
            <w:rStyle w:val="Hyperlink"/>
            <w:noProof/>
            <w:lang w:val="de-AT"/>
          </w:rPr>
          <w:t>9.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Projektregeln und Projektwerte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15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614FB6F" w14:textId="7767579E" w:rsidR="00520FDC" w:rsidRPr="005427D8" w:rsidRDefault="00AD6313">
      <w:pPr>
        <w:pStyle w:val="Verzeichnis2"/>
        <w:tabs>
          <w:tab w:val="left" w:pos="88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7" w:history="1">
        <w:r w:rsidR="00520FDC" w:rsidRPr="005427D8">
          <w:rPr>
            <w:rStyle w:val="Hyperlink"/>
            <w:noProof/>
            <w:lang w:val="de-AT"/>
          </w:rPr>
          <w:t>10.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Projektabschlussbericht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16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DFE930A" w14:textId="5DE35C40" w:rsidR="00520FDC" w:rsidRPr="005427D8" w:rsidRDefault="00AD6313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8" w:history="1">
        <w:r w:rsidR="00520FDC" w:rsidRPr="005427D8">
          <w:rPr>
            <w:rStyle w:val="Hyperlink"/>
            <w:noProof/>
            <w:lang w:val="de-AT"/>
          </w:rPr>
          <w:t>Projektdokumentation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A5BA592" w14:textId="45D1BFE1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39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Einleitung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_Toc516093139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28EBC20F" w14:textId="3B16DC88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0" w:history="1">
        <w:r w:rsidR="00520FDC" w:rsidRPr="005427D8">
          <w:rPr>
            <w:rStyle w:val="Hyperlink"/>
            <w:noProof/>
            <w:lang w:val="de-AT"/>
          </w:rPr>
          <w:t>2.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Ziel, Zweck und Mehrwert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_Toc516093140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17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77808234" w14:textId="4C22F2E6" w:rsidR="00520FDC" w:rsidRPr="005427D8" w:rsidRDefault="00AD6313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1" w:history="1">
        <w:r w:rsidR="00520FDC" w:rsidRPr="005427D8">
          <w:rPr>
            <w:rStyle w:val="Hyperlink"/>
            <w:noProof/>
            <w:lang w:val="de-AT"/>
          </w:rPr>
          <w:t>Geltungsbereich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_Toc516093141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180FED0B" w14:textId="65996715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2" w:history="1">
        <w:r w:rsidR="00520FDC" w:rsidRPr="005427D8">
          <w:rPr>
            <w:rStyle w:val="Hyperlink"/>
            <w:noProof/>
            <w:lang w:val="de-AT"/>
          </w:rPr>
          <w:t>3.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Installationsanleitung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_Toc516093142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3605850E" w14:textId="20146392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3" w:history="1">
        <w:r w:rsidR="00520FDC" w:rsidRPr="005427D8">
          <w:rPr>
            <w:rStyle w:val="Hyperlink"/>
            <w:noProof/>
            <w:lang w:val="de-AT"/>
          </w:rPr>
          <w:t>4.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Lessons Learned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_Toc516093143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18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CCE3D8F" w14:textId="344409A9" w:rsidR="00520FDC" w:rsidRPr="005427D8" w:rsidRDefault="00AD6313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4" w:history="1">
        <w:r w:rsidR="00520FDC" w:rsidRPr="005427D8">
          <w:rPr>
            <w:rStyle w:val="Hyperlink"/>
            <w:noProof/>
            <w:lang w:val="de-AT"/>
          </w:rPr>
          <w:t>Anhang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_Toc516093144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21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F1C57C3" w14:textId="50D3FEB8" w:rsidR="00520FDC" w:rsidRPr="005427D8" w:rsidRDefault="00AD6313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5" w:history="1">
        <w:r w:rsidR="00520FDC" w:rsidRPr="005427D8">
          <w:rPr>
            <w:rStyle w:val="Hyperlink"/>
            <w:noProof/>
            <w:lang w:val="de-AT"/>
          </w:rPr>
          <w:t>Tools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_Toc516093145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21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5D5FB23F" w14:textId="4605DECA" w:rsidR="00520FDC" w:rsidRPr="005427D8" w:rsidRDefault="00AD6313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6" w:history="1">
        <w:r w:rsidR="00520FDC" w:rsidRPr="005427D8">
          <w:rPr>
            <w:rStyle w:val="Hyperlink"/>
            <w:noProof/>
            <w:lang w:val="de-AT"/>
          </w:rPr>
          <w:t>Designvorlage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_Toc516093146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3B4615FF" w14:textId="6F3B185A" w:rsidR="00520FDC" w:rsidRPr="005427D8" w:rsidRDefault="00AD6313">
      <w:pPr>
        <w:pStyle w:val="Verzeichnis1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7" w:history="1">
        <w:r w:rsidR="00520FDC" w:rsidRPr="005427D8">
          <w:rPr>
            <w:rStyle w:val="Hyperlink"/>
            <w:noProof/>
            <w:lang w:val="de-AT"/>
          </w:rPr>
          <w:t>Überschrift 1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_Toc516093147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AC69BD3" w14:textId="74BD1B9A" w:rsidR="00520FDC" w:rsidRPr="005427D8" w:rsidRDefault="00AD6313">
      <w:pPr>
        <w:pStyle w:val="Verzeichnis2"/>
        <w:tabs>
          <w:tab w:val="left" w:pos="660"/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8" w:history="1">
        <w:r w:rsidR="00520FDC" w:rsidRPr="005427D8">
          <w:rPr>
            <w:rStyle w:val="Hyperlink"/>
            <w:noProof/>
            <w:lang w:val="de-AT"/>
          </w:rPr>
          <w:t>1.</w:t>
        </w:r>
        <w:r w:rsidR="00520FDC" w:rsidRPr="005427D8">
          <w:rPr>
            <w:rFonts w:asciiTheme="minorHAnsi" w:eastAsiaTheme="minorEastAsia" w:hAnsiTheme="minorHAnsi" w:cstheme="minorBidi"/>
            <w:noProof/>
            <w:lang w:val="de-AT" w:eastAsia="de-AT"/>
          </w:rPr>
          <w:tab/>
        </w:r>
        <w:r w:rsidR="00520FDC" w:rsidRPr="005427D8">
          <w:rPr>
            <w:rStyle w:val="Hyperlink"/>
            <w:noProof/>
            <w:lang w:val="de-AT"/>
          </w:rPr>
          <w:t>Überschrift 2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_Toc516093148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0054AC5F" w14:textId="4383F8B8" w:rsidR="00520FDC" w:rsidRPr="005427D8" w:rsidRDefault="00AD6313">
      <w:pPr>
        <w:pStyle w:val="Verzeichnis3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val="de-AT" w:eastAsia="de-AT"/>
        </w:rPr>
      </w:pPr>
      <w:hyperlink w:anchor="_Toc516093149" w:history="1">
        <w:r w:rsidR="00520FDC" w:rsidRPr="005427D8">
          <w:rPr>
            <w:rStyle w:val="Hyperlink"/>
            <w:noProof/>
            <w:lang w:val="de-AT"/>
          </w:rPr>
          <w:t>Überschrift 3</w:t>
        </w:r>
        <w:r w:rsidR="00520FDC" w:rsidRPr="005427D8">
          <w:rPr>
            <w:noProof/>
            <w:webHidden/>
            <w:lang w:val="de-AT"/>
          </w:rPr>
          <w:tab/>
        </w:r>
        <w:r w:rsidR="00520FDC" w:rsidRPr="005427D8">
          <w:rPr>
            <w:noProof/>
            <w:webHidden/>
            <w:lang w:val="de-AT"/>
          </w:rPr>
          <w:fldChar w:fldCharType="begin"/>
        </w:r>
        <w:r w:rsidR="00520FDC" w:rsidRPr="005427D8">
          <w:rPr>
            <w:noProof/>
            <w:webHidden/>
            <w:lang w:val="de-AT"/>
          </w:rPr>
          <w:instrText xml:space="preserve"> PAGEREF _Toc516093149 \h </w:instrText>
        </w:r>
        <w:r w:rsidR="00520FDC" w:rsidRPr="005427D8">
          <w:rPr>
            <w:noProof/>
            <w:webHidden/>
            <w:lang w:val="de-AT"/>
          </w:rPr>
        </w:r>
        <w:r w:rsidR="00520FDC" w:rsidRPr="005427D8">
          <w:rPr>
            <w:noProof/>
            <w:webHidden/>
            <w:lang w:val="de-AT"/>
          </w:rPr>
          <w:fldChar w:fldCharType="separate"/>
        </w:r>
        <w:r w:rsidR="00520FDC" w:rsidRPr="005427D8">
          <w:rPr>
            <w:noProof/>
            <w:webHidden/>
            <w:lang w:val="de-AT"/>
          </w:rPr>
          <w:t>22</w:t>
        </w:r>
        <w:r w:rsidR="00520FDC" w:rsidRPr="005427D8">
          <w:rPr>
            <w:noProof/>
            <w:webHidden/>
            <w:lang w:val="de-AT"/>
          </w:rPr>
          <w:fldChar w:fldCharType="end"/>
        </w:r>
      </w:hyperlink>
    </w:p>
    <w:p w14:paraId="106566EF" w14:textId="2269E03C" w:rsidR="00EC0C4E" w:rsidRPr="005427D8" w:rsidRDefault="00EC0C4E" w:rsidP="00EC0C4E">
      <w:pPr>
        <w:rPr>
          <w:lang w:val="de-AT"/>
        </w:rPr>
        <w:sectPr w:rsidR="00EC0C4E" w:rsidRPr="005427D8" w:rsidSect="007B5D07">
          <w:headerReference w:type="default" r:id="rId11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  <w:r w:rsidRPr="005427D8">
        <w:rPr>
          <w:b/>
          <w:bCs/>
          <w:lang w:val="de-AT"/>
        </w:rPr>
        <w:fldChar w:fldCharType="end"/>
      </w:r>
    </w:p>
    <w:p w14:paraId="26592336" w14:textId="77777777" w:rsidR="00E53C48" w:rsidRPr="005427D8" w:rsidRDefault="00C9571A" w:rsidP="00C9571A">
      <w:pPr>
        <w:pStyle w:val="berschrift1"/>
        <w:rPr>
          <w:lang w:val="de-AT"/>
        </w:rPr>
      </w:pPr>
      <w:bookmarkStart w:id="1" w:name="_Toc516093126"/>
      <w:r w:rsidRPr="005427D8">
        <w:rPr>
          <w:lang w:val="de-AT"/>
        </w:rPr>
        <w:lastRenderedPageBreak/>
        <w:t>Projekthandbuch</w:t>
      </w:r>
      <w:bookmarkEnd w:id="1"/>
    </w:p>
    <w:p w14:paraId="44A89247" w14:textId="77777777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924"/>
        <w:gridCol w:w="4965"/>
      </w:tblGrid>
      <w:tr w:rsidR="00E53C48" w:rsidRPr="005427D8" w14:paraId="477E7917" w14:textId="77777777" w:rsidTr="00C9571A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2008876" w14:textId="77777777" w:rsidR="00E53C48" w:rsidRPr="005427D8" w:rsidRDefault="00E53C48" w:rsidP="00E53C48">
            <w:pPr>
              <w:pStyle w:val="RGC2"/>
              <w:jc w:val="left"/>
              <w:rPr>
                <w:sz w:val="20"/>
                <w:lang w:val="de-AT"/>
              </w:rPr>
            </w:pPr>
            <w:bookmarkStart w:id="2" w:name="OLE_LINK3"/>
            <w:bookmarkStart w:id="3" w:name="OLE_LINK4"/>
          </w:p>
          <w:p w14:paraId="397FC21A" w14:textId="77777777" w:rsidR="00E53C48" w:rsidRPr="005427D8" w:rsidRDefault="00E53C48" w:rsidP="00822DC4">
            <w:pPr>
              <w:pStyle w:val="berschrift2"/>
              <w:rPr>
                <w:lang w:val="de-AT"/>
              </w:rPr>
            </w:pPr>
            <w:bookmarkStart w:id="4" w:name="_Toc146196914"/>
            <w:bookmarkStart w:id="5" w:name="_Toc516093127"/>
            <w:r w:rsidRPr="005427D8">
              <w:rPr>
                <w:lang w:val="de-AT"/>
              </w:rPr>
              <w:t>Projektauftrag</w:t>
            </w:r>
            <w:bookmarkEnd w:id="4"/>
            <w:bookmarkEnd w:id="5"/>
          </w:p>
          <w:p w14:paraId="754631D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0F3E3FF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DCF0A0C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F83DD2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Starttermin: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36892A8" w14:textId="77777777" w:rsidR="00E53C48" w:rsidRPr="005427D8" w:rsidRDefault="00E53C48" w:rsidP="00E53C48">
            <w:pPr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Projektendtermin:</w:t>
            </w:r>
          </w:p>
        </w:tc>
      </w:tr>
      <w:tr w:rsidR="00E53C48" w:rsidRPr="005427D8" w14:paraId="40162560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C17875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19.02.2018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36CAFD" w14:textId="77777777" w:rsidR="00E53C48" w:rsidRPr="005427D8" w:rsidRDefault="002904CC" w:rsidP="00E53C48">
            <w:pPr>
              <w:spacing w:before="120" w:after="120"/>
              <w:rPr>
                <w:rFonts w:cs="Tahoma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0DC6755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A4A912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Projektziele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3F6DF2C" w14:textId="77777777" w:rsidR="00E53C48" w:rsidRPr="005427D8" w:rsidRDefault="00E53C48" w:rsidP="00E53C48">
            <w:pPr>
              <w:spacing w:before="12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Nicht-Projektziele</w:t>
            </w:r>
          </w:p>
        </w:tc>
      </w:tr>
      <w:tr w:rsidR="00E53C48" w:rsidRPr="005427D8" w14:paraId="2206B6F7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2752B9A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Entwicklung eines Smarthome-Assistent-Systems zur Temperatur und Luftfeuchtigkeitsinformation inkl. Userinteraktion über Amazon Echo.</w:t>
            </w:r>
          </w:p>
        </w:tc>
        <w:commentRangeStart w:id="6"/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1699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"/>
                  <w:enabled/>
                  <w:calcOnExit w:val="0"/>
                  <w:textInput/>
                </w:ffData>
              </w:fldChar>
            </w:r>
            <w:bookmarkStart w:id="7" w:name="Text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7"/>
            <w:commentRangeEnd w:id="6"/>
            <w:r w:rsidR="002904CC" w:rsidRPr="005427D8">
              <w:rPr>
                <w:rStyle w:val="Kommentarzeichen"/>
                <w:lang w:val="de-AT"/>
              </w:rPr>
              <w:commentReference w:id="6"/>
            </w:r>
          </w:p>
        </w:tc>
      </w:tr>
      <w:tr w:rsidR="00E53C48" w:rsidRPr="005427D8" w14:paraId="051C47B9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6A5F97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Projektauftraggeberteam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860655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Projektmanager</w:t>
            </w:r>
          </w:p>
        </w:tc>
      </w:tr>
      <w:tr w:rsidR="00E53C48" w:rsidRPr="005427D8" w14:paraId="446A6232" w14:textId="77777777" w:rsidTr="00C9571A">
        <w:trPr>
          <w:cantSplit/>
          <w:trHeight w:val="482"/>
        </w:trPr>
        <w:tc>
          <w:tcPr>
            <w:tcW w:w="4924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F82F84" w14:textId="77777777" w:rsidR="00E53C48" w:rsidRPr="005427D8" w:rsidRDefault="002904CC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Patrick Schmitt MSc</w:t>
            </w:r>
          </w:p>
        </w:tc>
        <w:tc>
          <w:tcPr>
            <w:tcW w:w="496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443B457" w14:textId="004948F9" w:rsidR="00E53C48" w:rsidRPr="005427D8" w:rsidRDefault="00520FDC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Ing. Hannes Aurednik</w:t>
            </w:r>
          </w:p>
        </w:tc>
      </w:tr>
      <w:tr w:rsidR="00E53C48" w:rsidRPr="005427D8" w14:paraId="54457A59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045E3E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Projektteammitglieder</w:t>
            </w:r>
          </w:p>
        </w:tc>
      </w:tr>
      <w:tr w:rsidR="00E53C48" w:rsidRPr="005427D8" w14:paraId="6A905D4E" w14:textId="77777777" w:rsidTr="00C9571A">
        <w:trPr>
          <w:cantSplit/>
          <w:trHeight w:val="482"/>
        </w:trPr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8738938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Ing. Hannes Aurednik</w:t>
            </w:r>
          </w:p>
          <w:p w14:paraId="5363D780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Eva Gergely</w:t>
            </w:r>
          </w:p>
          <w:p w14:paraId="384F1F25" w14:textId="77777777" w:rsidR="002904CC" w:rsidRPr="00A84A55" w:rsidRDefault="002904CC" w:rsidP="002904CC">
            <w:pPr>
              <w:spacing w:before="120" w:after="120"/>
              <w:rPr>
                <w:lang w:val="en-US"/>
              </w:rPr>
            </w:pPr>
            <w:r w:rsidRPr="00A84A55">
              <w:rPr>
                <w:lang w:val="en-US"/>
              </w:rPr>
              <w:t>Salko Nuhanovic</w:t>
            </w:r>
          </w:p>
          <w:p w14:paraId="4E6A9985" w14:textId="77777777" w:rsidR="00E53C48" w:rsidRPr="005427D8" w:rsidRDefault="002904CC" w:rsidP="002904C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Stephan Nöhrer</w:t>
            </w:r>
          </w:p>
        </w:tc>
      </w:tr>
      <w:bookmarkEnd w:id="2"/>
      <w:bookmarkEnd w:id="3"/>
    </w:tbl>
    <w:p w14:paraId="3F5858F2" w14:textId="77777777" w:rsidR="00E53C48" w:rsidRPr="005427D8" w:rsidRDefault="00E53C48" w:rsidP="000E5669">
      <w:pPr>
        <w:pStyle w:val="Anmerkungen-bittelschen"/>
        <w:rPr>
          <w:lang w:val="de-AT"/>
        </w:rPr>
      </w:pPr>
    </w:p>
    <w:p w14:paraId="3B590D10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7338"/>
        <w:gridCol w:w="2551"/>
      </w:tblGrid>
      <w:tr w:rsidR="00E53C48" w:rsidRPr="005427D8" w14:paraId="1B8E2177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256EDC9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3BED2318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8" w:name="_Toc146196916"/>
            <w:bookmarkStart w:id="9" w:name="_Toc516093128"/>
            <w:r w:rsidRPr="005427D8">
              <w:rPr>
                <w:lang w:val="de-AT"/>
              </w:rPr>
              <w:t>Projektzieleplan</w:t>
            </w:r>
            <w:bookmarkEnd w:id="8"/>
            <w:bookmarkEnd w:id="9"/>
          </w:p>
          <w:p w14:paraId="136818D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7C5B2A2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6A68389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Hauptziele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D10E62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6229F527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06D2A41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Entwicklung eines Amazon Echo Alexa Skills zur Userinteraktion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6FAE4D8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789D627C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AECC5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eines Webservers zur Datenanzeige, -speicherung und Bereitstellung von Schnittstellen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2E1B9B0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33BF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D82F2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(kabelgebunden)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969C3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28E1F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50AB6D" w14:textId="77777777" w:rsidR="00E53C48" w:rsidRPr="005427D8" w:rsidRDefault="005866A9" w:rsidP="00E53C48">
            <w:pPr>
              <w:spacing w:before="120" w:after="120"/>
              <w:rPr>
                <w:lang w:val="de-AT"/>
              </w:rPr>
            </w:pPr>
            <w:r w:rsidRPr="005427D8">
              <w:rPr>
                <w:lang w:val="de-AT"/>
              </w:rPr>
              <w:t>Unterstützung mehrerer Messstationen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BCD6AFD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50E0EFB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4B6B2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55AA10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B50884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59660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Zusatzziele</w:t>
            </w:r>
            <w:r w:rsidR="005866A9" w:rsidRPr="005427D8">
              <w:rPr>
                <w:b/>
                <w:sz w:val="18"/>
                <w:lang w:val="de-AT"/>
              </w:rPr>
              <w:t xml:space="preserve"> (optional)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0ACAC0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1F383E1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8999D6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Entwickeln einer Dashboard Funktionalität mit Visualisierung des Werteverlaufes der Messdaten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8DF727F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628A11F8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3BF6B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Implementieren einer per Netzwerk erreichbaren Messstation (WLAN)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C34064" w14:textId="77777777" w:rsidR="00E53C48" w:rsidRPr="005427D8" w:rsidRDefault="005866A9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53C48" w:rsidRPr="005427D8" w14:paraId="34F0B716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E048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4B89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1F19CB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C982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556C0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7B8F50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2D703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37B8C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AD1559D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9DBB4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67E8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D13E25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BCE4D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Nicht-Ziele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490CB3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23F8550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49F5A0" w14:textId="63D94D02" w:rsidR="00E53C48" w:rsidRPr="005427D8" w:rsidRDefault="004344C3" w:rsidP="00E53C48">
            <w:pPr>
              <w:spacing w:before="120" w:after="120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Produktreife „Plug and Play – Lösung“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60A8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BA9777E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EA4F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D0B758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F6DF79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59EB8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AD49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BF6425A" w14:textId="77777777" w:rsidTr="00E53C48">
        <w:trPr>
          <w:cantSplit/>
          <w:trHeight w:val="482"/>
        </w:trPr>
        <w:tc>
          <w:tcPr>
            <w:tcW w:w="7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E8166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B0213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3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215C303E" w14:textId="77777777" w:rsidR="00E53C48" w:rsidRPr="005427D8" w:rsidRDefault="00E53C48" w:rsidP="002904CC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68B3812E" w14:textId="77777777" w:rsidR="00E53C48" w:rsidRPr="005427D8" w:rsidRDefault="00EC5742" w:rsidP="00EC5742">
      <w:pPr>
        <w:outlineLvl w:val="0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815"/>
        <w:gridCol w:w="5074"/>
      </w:tblGrid>
      <w:tr w:rsidR="00EC5742" w:rsidRPr="005427D8" w14:paraId="05EE9583" w14:textId="77777777" w:rsidTr="00D7652C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6FA690" w14:textId="77777777" w:rsidR="00EC5742" w:rsidRPr="005427D8" w:rsidRDefault="00EC5742" w:rsidP="00D7652C">
            <w:pPr>
              <w:pStyle w:val="RGC2"/>
              <w:rPr>
                <w:sz w:val="20"/>
                <w:lang w:val="de-AT"/>
              </w:rPr>
            </w:pPr>
          </w:p>
          <w:p w14:paraId="5B55CEE2" w14:textId="77777777" w:rsidR="00EC5742" w:rsidRPr="005427D8" w:rsidRDefault="00EC5742" w:rsidP="00EC5742">
            <w:pPr>
              <w:pStyle w:val="berschrift2"/>
              <w:rPr>
                <w:rStyle w:val="Hervorhebung"/>
                <w:i w:val="0"/>
                <w:lang w:val="de-AT"/>
              </w:rPr>
            </w:pPr>
            <w:bookmarkStart w:id="10" w:name="_Toc516093129"/>
            <w:r w:rsidRPr="005427D8">
              <w:rPr>
                <w:rStyle w:val="Hervorhebung"/>
                <w:i w:val="0"/>
                <w:lang w:val="de-AT"/>
              </w:rPr>
              <w:t>Changerequests</w:t>
            </w:r>
            <w:bookmarkEnd w:id="10"/>
            <w:r w:rsidRPr="005427D8">
              <w:rPr>
                <w:rStyle w:val="Hervorhebung"/>
                <w:i w:val="0"/>
                <w:lang w:val="de-AT"/>
              </w:rPr>
              <w:t xml:space="preserve"> </w:t>
            </w:r>
          </w:p>
        </w:tc>
      </w:tr>
      <w:tr w:rsidR="00EC5742" w:rsidRPr="005427D8" w14:paraId="6978EDC9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CEA7B2A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Änderung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3A83B30E" w14:textId="77777777" w:rsidR="00EC5742" w:rsidRPr="005427D8" w:rsidRDefault="00EC5742" w:rsidP="00D7652C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C5742" w:rsidRPr="005427D8" w14:paraId="6CD78461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471FB8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Change 1</w:t>
            </w: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698BEAB" w14:textId="77777777" w:rsidR="00EC5742" w:rsidRPr="005427D8" w:rsidRDefault="00EC5742" w:rsidP="00D7652C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t>02.07.2018</w:t>
            </w:r>
          </w:p>
        </w:tc>
      </w:tr>
      <w:tr w:rsidR="00EC5742" w:rsidRPr="005427D8" w14:paraId="14B6473E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2FE6A69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5450AA6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  <w:tr w:rsidR="00EC5742" w:rsidRPr="005427D8" w14:paraId="4C0D87C0" w14:textId="77777777" w:rsidTr="00EC5742">
        <w:trPr>
          <w:cantSplit/>
          <w:trHeight w:val="482"/>
        </w:trPr>
        <w:tc>
          <w:tcPr>
            <w:tcW w:w="481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D7CD32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  <w:tc>
          <w:tcPr>
            <w:tcW w:w="507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4E7CF6F" w14:textId="77777777" w:rsidR="00EC5742" w:rsidRPr="005427D8" w:rsidRDefault="00EC5742" w:rsidP="00D7652C">
            <w:pPr>
              <w:spacing w:before="120" w:after="120"/>
              <w:rPr>
                <w:lang w:val="de-AT"/>
              </w:rPr>
            </w:pPr>
          </w:p>
        </w:tc>
      </w:tr>
    </w:tbl>
    <w:p w14:paraId="3E1DB3F5" w14:textId="77777777" w:rsidR="00EC5742" w:rsidRPr="005427D8" w:rsidRDefault="00EC5742" w:rsidP="00EC5742">
      <w:pPr>
        <w:rPr>
          <w:lang w:val="de-AT"/>
        </w:rPr>
      </w:pPr>
    </w:p>
    <w:p w14:paraId="148D845D" w14:textId="77777777" w:rsidR="00EC5742" w:rsidRPr="005427D8" w:rsidRDefault="00EC5742" w:rsidP="00EC5742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C5742" w:rsidRPr="005427D8" w14:paraId="04BFB1E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41BACC5" w14:textId="77777777" w:rsidR="00EC5742" w:rsidRPr="005427D8" w:rsidRDefault="00EC5742" w:rsidP="00EC5742">
            <w:pPr>
              <w:pStyle w:val="berschrift3"/>
              <w:rPr>
                <w:rStyle w:val="Hervorhebung"/>
                <w:i w:val="0"/>
                <w:lang w:val="de-AT"/>
              </w:rPr>
            </w:pPr>
            <w:bookmarkStart w:id="11" w:name="_Toc516093130"/>
            <w:r w:rsidRPr="005427D8">
              <w:rPr>
                <w:lang w:val="de-AT"/>
              </w:rPr>
              <w:t>Change 1</w:t>
            </w:r>
            <w:bookmarkEnd w:id="11"/>
          </w:p>
        </w:tc>
      </w:tr>
      <w:tr w:rsidR="00EC5742" w:rsidRPr="005427D8" w14:paraId="4BAA721A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9187E19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Ursprüngliches Ziel</w:t>
            </w:r>
          </w:p>
        </w:tc>
      </w:tr>
      <w:tr w:rsidR="00EC5742" w:rsidRPr="005427D8" w14:paraId="3B2B342E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4E8344C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06F41FD6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37DAA1F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Adaptiertes Ziel</w:t>
            </w:r>
          </w:p>
        </w:tc>
      </w:tr>
      <w:tr w:rsidR="00EC5742" w:rsidRPr="005427D8" w14:paraId="71F234D5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E760D89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  <w:tr w:rsidR="00EC5742" w:rsidRPr="005427D8" w14:paraId="35396317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1B714" w14:textId="77777777" w:rsidR="00EC5742" w:rsidRPr="005427D8" w:rsidRDefault="00EC5742" w:rsidP="00EC5742">
            <w:pPr>
              <w:spacing w:before="120" w:after="120"/>
              <w:rPr>
                <w:sz w:val="24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Begründung</w:t>
            </w:r>
          </w:p>
        </w:tc>
      </w:tr>
      <w:tr w:rsidR="00EC5742" w:rsidRPr="005427D8" w14:paraId="611A1F13" w14:textId="77777777" w:rsidTr="00D7652C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9B47B0" w14:textId="77777777" w:rsidR="00EC5742" w:rsidRPr="005427D8" w:rsidRDefault="00EC5742" w:rsidP="00EC5742">
            <w:pPr>
              <w:jc w:val="both"/>
              <w:rPr>
                <w:sz w:val="24"/>
                <w:lang w:val="de-AT"/>
              </w:rPr>
            </w:pPr>
          </w:p>
        </w:tc>
      </w:tr>
    </w:tbl>
    <w:p w14:paraId="42270AB9" w14:textId="77777777" w:rsidR="00EC5742" w:rsidRPr="005427D8" w:rsidRDefault="00EC5742" w:rsidP="00EC5742">
      <w:pPr>
        <w:rPr>
          <w:lang w:val="de-AT"/>
        </w:rPr>
      </w:pPr>
    </w:p>
    <w:p w14:paraId="6ED3277B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E53C48" w:rsidRPr="005427D8" w14:paraId="1B28959A" w14:textId="77777777" w:rsidTr="00E53C48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9E9671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1FFE312A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2" w:name="_Toc146196917"/>
            <w:bookmarkStart w:id="13" w:name="_Toc516093131"/>
            <w:r w:rsidRPr="005427D8">
              <w:rPr>
                <w:lang w:val="de-AT"/>
              </w:rPr>
              <w:t>Projektstrukturplan</w:t>
            </w:r>
            <w:bookmarkEnd w:id="12"/>
            <w:bookmarkEnd w:id="13"/>
          </w:p>
          <w:p w14:paraId="75B0D000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bookmarkStart w:id="14" w:name="Text166"/>
      <w:tr w:rsidR="00E53C48" w:rsidRPr="005427D8" w14:paraId="39C0D1B3" w14:textId="77777777" w:rsidTr="00E53C48">
        <w:trPr>
          <w:cantSplit/>
          <w:trHeight w:val="9900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noWrap/>
            <w:vAlign w:val="center"/>
          </w:tcPr>
          <w:p w14:paraId="7EFFE353" w14:textId="77777777" w:rsidR="00E53C48" w:rsidRPr="005427D8" w:rsidRDefault="00E53C48" w:rsidP="00E53C48">
            <w:pPr>
              <w:spacing w:before="120" w:after="120"/>
              <w:jc w:val="center"/>
              <w:rPr>
                <w:sz w:val="20"/>
                <w:lang w:val="de-AT"/>
              </w:rPr>
            </w:pPr>
            <w:r w:rsidRPr="005427D8">
              <w:rPr>
                <w:lang w:val="de-AT"/>
              </w:rPr>
              <w:fldChar w:fldCharType="begin"/>
            </w:r>
            <w:r w:rsidRPr="005427D8">
              <w:rPr>
                <w:lang w:val="de-AT"/>
              </w:rPr>
              <w:instrText xml:space="preserve"> HYPERLINK "" \l "Text166" \o "EINFÜGEN - OBJEKT klicken. Dann die Karteikarte \"Aus Datei erstellen\" auswählen und den Pfad der einzufügenden Datei angeben." </w:instrText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Style w:val="Hyperlink"/>
                <w:lang w:val="de-AT"/>
              </w:rPr>
              <w:fldChar w:fldCharType="begin">
                <w:ffData>
                  <w:name w:val="Text166"/>
                  <w:enabled/>
                  <w:calcOnExit w:val="0"/>
                  <w:textInput>
                    <w:default w:val="[ PSP kann an dieser Stelle eingefügt werden ]"/>
                  </w:textInput>
                </w:ffData>
              </w:fldChar>
            </w:r>
            <w:r w:rsidRPr="005427D8">
              <w:rPr>
                <w:rStyle w:val="Hyperlink"/>
                <w:sz w:val="20"/>
                <w:lang w:val="de-AT"/>
              </w:rPr>
              <w:instrText xml:space="preserve"> FORMTEXT </w:instrText>
            </w:r>
            <w:r w:rsidRPr="005427D8">
              <w:rPr>
                <w:rStyle w:val="Hyperlink"/>
                <w:lang w:val="de-AT"/>
              </w:rPr>
            </w:r>
            <w:r w:rsidRPr="005427D8">
              <w:rPr>
                <w:rStyle w:val="Hyperlink"/>
                <w:lang w:val="de-AT"/>
              </w:rPr>
              <w:fldChar w:fldCharType="separate"/>
            </w:r>
            <w:r w:rsidRPr="005427D8">
              <w:rPr>
                <w:rStyle w:val="Hyperlink"/>
                <w:noProof/>
                <w:sz w:val="20"/>
                <w:lang w:val="de-AT"/>
              </w:rPr>
              <w:t>[ PSP kann an dieser Stelle eingefügt werden ]</w:t>
            </w:r>
            <w:r w:rsidRPr="005427D8">
              <w:rPr>
                <w:rStyle w:val="Hyperlink"/>
                <w:lang w:val="de-AT"/>
              </w:rPr>
              <w:fldChar w:fldCharType="end"/>
            </w:r>
            <w:bookmarkEnd w:id="14"/>
            <w:r w:rsidRPr="005427D8">
              <w:rPr>
                <w:lang w:val="de-AT"/>
              </w:rPr>
              <w:fldChar w:fldCharType="end"/>
            </w:r>
          </w:p>
        </w:tc>
      </w:tr>
    </w:tbl>
    <w:p w14:paraId="3539A542" w14:textId="77777777" w:rsidR="00E53C48" w:rsidRPr="005427D8" w:rsidRDefault="00E53C48" w:rsidP="00E53C48">
      <w:pPr>
        <w:rPr>
          <w:lang w:val="de-AT"/>
        </w:rPr>
      </w:pPr>
    </w:p>
    <w:p w14:paraId="7F8597A9" w14:textId="77777777" w:rsidR="00E53C48" w:rsidRPr="005427D8" w:rsidRDefault="00E53C48" w:rsidP="001D3E74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318218F" w14:textId="77777777" w:rsidR="00E53C48" w:rsidRPr="005427D8" w:rsidRDefault="00E53C48" w:rsidP="000E5669">
      <w:pPr>
        <w:pStyle w:val="Anmerkungen-bittelschen"/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E53C48" w:rsidRPr="005427D8" w14:paraId="1B6BD69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FCC4BD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2B85FEE6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15" w:name="_Toc146196918"/>
            <w:bookmarkStart w:id="16" w:name="_Toc516093132"/>
            <w:r w:rsidRPr="005427D8">
              <w:rPr>
                <w:lang w:val="de-AT"/>
              </w:rPr>
              <w:t>Arbeitspaketspezifikationen</w:t>
            </w:r>
            <w:bookmarkEnd w:id="15"/>
            <w:bookmarkEnd w:id="16"/>
          </w:p>
          <w:p w14:paraId="4E909332" w14:textId="77777777" w:rsidR="00E53C48" w:rsidRPr="005427D8" w:rsidRDefault="00E53C48" w:rsidP="00E53C48">
            <w:pPr>
              <w:rPr>
                <w:lang w:val="de-AT"/>
              </w:rPr>
            </w:pPr>
          </w:p>
        </w:tc>
      </w:tr>
      <w:tr w:rsidR="00E53C48" w:rsidRPr="005427D8" w14:paraId="09E2D876" w14:textId="77777777" w:rsidTr="00E53C4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314D24D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bookmarkStart w:id="17" w:name="_Hlk516093487"/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0D48D38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39"/>
                  <w:enabled/>
                  <w:calcOnExit w:val="0"/>
                  <w:textInput/>
                </w:ffData>
              </w:fldChar>
            </w:r>
            <w:bookmarkStart w:id="18" w:name="Text39"/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8"/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3A6E7E" w14:textId="77777777" w:rsidR="00E53C48" w:rsidRPr="005427D8" w:rsidRDefault="00E53C48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ADA6BF" w14:textId="5C6D0BC7" w:rsidR="00E53C48" w:rsidRPr="005427D8" w:rsidRDefault="00B2669D" w:rsidP="00E53C4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Lösungsa</w:t>
            </w:r>
            <w:r w:rsidR="00D7652C" w:rsidRPr="005427D8">
              <w:rPr>
                <w:b/>
                <w:sz w:val="18"/>
                <w:lang w:val="de-AT"/>
              </w:rPr>
              <w:t>rchitektur</w:t>
            </w:r>
          </w:p>
        </w:tc>
      </w:tr>
      <w:tr w:rsidR="00E53C48" w:rsidRPr="005427D8" w14:paraId="04E4E844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5E96F01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F84CE22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5732266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CAF1A1F" w14:textId="7F3BF29E" w:rsidR="00E53C48" w:rsidRPr="005427D8" w:rsidRDefault="00520FDC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 xml:space="preserve">Entwicklung einer </w:t>
            </w:r>
            <w:r w:rsidR="00150A97" w:rsidRPr="005427D8">
              <w:rPr>
                <w:sz w:val="18"/>
                <w:lang w:val="de-AT"/>
              </w:rPr>
              <w:t>zweckmäßigen Lösungsarchti</w:t>
            </w:r>
            <w:r w:rsidR="00931148" w:rsidRPr="005427D8">
              <w:rPr>
                <w:sz w:val="18"/>
                <w:lang w:val="de-AT"/>
              </w:rPr>
              <w:t>ektur</w:t>
            </w:r>
          </w:p>
          <w:p w14:paraId="4489F18D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bookmarkStart w:id="19" w:name="Text42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19"/>
          </w:p>
          <w:p w14:paraId="7B048357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bookmarkStart w:id="20" w:name="Text4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0"/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72F87A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bookmarkStart w:id="21" w:name="Text4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1"/>
          </w:p>
        </w:tc>
      </w:tr>
      <w:tr w:rsidR="00E53C48" w:rsidRPr="005427D8" w14:paraId="7C39998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FB87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  <w:p w14:paraId="387A1D5A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FC4CEAD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C9C49D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C4230A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78123A8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41A28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04B4E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46FFB79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2CACEF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971F92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3E68017E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0F348A" w14:textId="2DB9657A" w:rsidR="00E53C48" w:rsidRPr="005427D8" w:rsidRDefault="00150A97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Anforderungsgerechte Lösungsarchitektur</w:t>
            </w:r>
          </w:p>
          <w:p w14:paraId="6D5F550B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4E68B3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1395D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BA8480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E1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246370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9BD5FFC" w14:textId="77777777" w:rsidTr="00E53C4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7A04BA" w14:textId="3DAF495A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Vollständigkeit Lösungsarchitektur</w:t>
            </w:r>
          </w:p>
          <w:p w14:paraId="141458CC" w14:textId="12915180" w:rsidR="00E53C48" w:rsidRPr="005427D8" w:rsidRDefault="00B2669D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Konformität Lösungsarchtiektur</w:t>
            </w:r>
          </w:p>
          <w:p w14:paraId="6B9F3C16" w14:textId="77777777" w:rsidR="00E53C48" w:rsidRPr="005427D8" w:rsidRDefault="00E53C48" w:rsidP="00E53C4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0F7C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B353355" w14:textId="5BD6AB29" w:rsidR="00E53C48" w:rsidRPr="005427D8" w:rsidRDefault="00E53C48" w:rsidP="00E53C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21826" w:rsidRPr="005427D8" w14:paraId="1BD55BBF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bookmarkEnd w:id="17"/>
          <w:p w14:paraId="7042F986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6B77AC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9DAF433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D725E4" w14:textId="77777777" w:rsidR="00A21826" w:rsidRPr="005427D8" w:rsidRDefault="00A21826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Projektkommunikation</w:t>
            </w:r>
          </w:p>
        </w:tc>
      </w:tr>
      <w:tr w:rsidR="00A21826" w:rsidRPr="005427D8" w14:paraId="3012B9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632D5F8A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EB710F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3A7956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6E16A1" w14:textId="31A7C8C4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Regelmäßige Kommunikation Projektergebnisse</w:t>
            </w:r>
          </w:p>
          <w:p w14:paraId="6F670AAF" w14:textId="26DF92F3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Planung Abschlusspräsentation</w:t>
            </w:r>
          </w:p>
          <w:p w14:paraId="5F11C080" w14:textId="5A80B1A7" w:rsidR="00A21826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Kommunikation Projektrisiken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2E21D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7BC645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35E92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84FE30E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CE76F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6B395E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C847E07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E392D4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84D4E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5A83001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A82265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E3C4DD7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4546E9C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A6EA56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478D4BD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A8614EC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DD9FC5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21826" w:rsidRPr="005427D8" w14:paraId="41CD4E5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82A339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ABCA330" w14:textId="77777777" w:rsidR="00A21826" w:rsidRPr="005427D8" w:rsidRDefault="00A21826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21826" w:rsidRPr="005427D8" w14:paraId="7D2D5C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433AA4" w14:textId="2BC6F5A3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Durchführung regelmäßiger Projektkommunikation zum Auftraggeber</w:t>
            </w:r>
          </w:p>
          <w:p w14:paraId="3A2D9A04" w14:textId="4C3CE31F" w:rsidR="00A21826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Zeitgerechte Kommunikation abnahmeverhindernder Projektrisiken</w:t>
            </w:r>
          </w:p>
          <w:p w14:paraId="027A6FC9" w14:textId="77777777" w:rsidR="00A21826" w:rsidRPr="005427D8" w:rsidRDefault="00A21826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1F2DD0" w14:textId="77777777" w:rsidR="00A21826" w:rsidRPr="005427D8" w:rsidRDefault="00A21826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5711C89" w14:textId="77777777" w:rsidR="00A21826" w:rsidRPr="005427D8" w:rsidRDefault="00A21826" w:rsidP="00E53C48">
      <w:pPr>
        <w:rPr>
          <w:lang w:val="de-AT"/>
        </w:rPr>
      </w:pPr>
    </w:p>
    <w:p w14:paraId="26607152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4FAD8699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CE8137B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403478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029B0D2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7117DF" w14:textId="5ABA8C1D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Netzwerk</w:t>
            </w:r>
          </w:p>
        </w:tc>
      </w:tr>
      <w:tr w:rsidR="00931148" w:rsidRPr="005427D8" w14:paraId="2AAC168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4F118B7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1F9BE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63C920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6E90266" w14:textId="02A5BD62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einer architekturkonformen Netzwerkanbindung</w:t>
            </w:r>
          </w:p>
          <w:p w14:paraId="540DD639" w14:textId="1DD88DE0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Anbindung an die IPC</w:t>
            </w:r>
          </w:p>
          <w:p w14:paraId="31E03A6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22C3D6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CDF35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CBAE8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982756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703C30C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023F5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4582E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CBB2FD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26D16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163DBF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0287D1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C53AE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88BDCC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FA288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F1E43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3CCE0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D35C6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3B93C1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A20C45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BBD999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490D25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35E8E" w14:textId="5548D805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Netzwerkanbindung</w:t>
            </w:r>
          </w:p>
          <w:p w14:paraId="778F2E65" w14:textId="23B78723" w:rsidR="00931148" w:rsidRPr="005427D8" w:rsidRDefault="00384DBA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IPC Anbindung</w:t>
            </w:r>
          </w:p>
          <w:p w14:paraId="4AF3DD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83F2F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D071494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55BEF9D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AD29C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29E54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34ECBE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F0822D" w14:textId="040878E8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Sensorik</w:t>
            </w:r>
          </w:p>
        </w:tc>
      </w:tr>
      <w:tr w:rsidR="00931148" w:rsidRPr="005427D8" w14:paraId="655E91C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A82E8B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B25D4B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52B98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80C4215" w14:textId="64544C61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Sensorikfunktionen</w:t>
            </w:r>
          </w:p>
          <w:p w14:paraId="09500CF4" w14:textId="1197162C" w:rsidR="00931148" w:rsidRPr="005427D8" w:rsidRDefault="00B2669D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IPC-Funktionalität</w:t>
            </w:r>
          </w:p>
          <w:p w14:paraId="5F0DA0B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B6F8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425500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1A54DC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DA6D42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5A1393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7C0C6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FF4F94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40AF5A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7FB72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6AA2B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51BDC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8DF451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0F37D7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F1A0D3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9B37D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5E8D9B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F638F3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CB4954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821517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13F192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EFC1F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CEBF46" w14:textId="7EC592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modulspezifischen Implementierung</w:t>
            </w:r>
          </w:p>
          <w:p w14:paraId="448CA00B" w14:textId="58459306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implementierten IPC-Lösung</w:t>
            </w:r>
          </w:p>
          <w:p w14:paraId="61E4A80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0DF85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0F0D3ACF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3890EC05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0995DC5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3381FF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340F05E7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6248D5" w14:textId="4D4B3E53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Backend</w:t>
            </w:r>
          </w:p>
        </w:tc>
      </w:tr>
      <w:tr w:rsidR="00931148" w:rsidRPr="005427D8" w14:paraId="1AB89A7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2ABB511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6F22879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0400D7E2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70A0B83" w14:textId="42E4FBA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Datenpersistenz im definierten Umfang</w:t>
            </w:r>
          </w:p>
          <w:p w14:paraId="17688359" w14:textId="568F11E5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Implementieren der Serverschnittstelle zum Empfang der Sensordaten</w:t>
            </w:r>
          </w:p>
          <w:p w14:paraId="1F83B03F" w14:textId="7518123B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Bereitstellung der für das Frontend notwendigen Funktionalitäten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A0D1C3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24BAF5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F66A16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lastRenderedPageBreak/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F4B2EB6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A7E5C01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C938C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379658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33978F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E24BB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68DC1A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C9C6DA1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826761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4DFC2F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49EC7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018D2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891488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97DC0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7FD291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7485FB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E8BE5D7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3F4CC86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1E5C34" w14:textId="58F68F52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Funktionierende Datenpersistenz</w:t>
            </w:r>
          </w:p>
          <w:p w14:paraId="15C412AE" w14:textId="551A5E38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Serverschnittstelle</w:t>
            </w:r>
          </w:p>
          <w:p w14:paraId="1E0D643F" w14:textId="6C692627" w:rsidR="00931148" w:rsidRPr="005427D8" w:rsidRDefault="00A90EEC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t>Funktion der vom Frontend benötigten Funktionalitäten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B7FDC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16018C5B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C458EE4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54722FC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9F283A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63D7117C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C6A8C6" w14:textId="032E04DE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Implementierung</w:t>
            </w:r>
          </w:p>
        </w:tc>
      </w:tr>
      <w:tr w:rsidR="00931148" w:rsidRPr="005427D8" w14:paraId="61257B5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387AE4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73681F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EF7303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FA57F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0D1C2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1FF0A52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03BBE10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7CCF75DE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C01CE53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C553B4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5E5108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E9C18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B1557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D27B9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7FAA6FD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65FF911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4FB8C67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A39E5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006916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6E96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592354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511C18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3A136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2728F07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70537D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E3B427D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26EACA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E5BC50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B76087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A2F173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9B7BD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EF619C6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78775E53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247AAF3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762D6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AB7BAE1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891F03" w14:textId="4A5ED455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 xml:space="preserve">Alexa </w:t>
            </w:r>
            <w:r w:rsidR="00150A97" w:rsidRPr="005427D8">
              <w:rPr>
                <w:b/>
                <w:sz w:val="18"/>
                <w:lang w:val="de-AT"/>
              </w:rPr>
              <w:t>Sk</w:t>
            </w:r>
            <w:r w:rsidRPr="005427D8">
              <w:rPr>
                <w:b/>
                <w:sz w:val="18"/>
                <w:lang w:val="de-AT"/>
              </w:rPr>
              <w:t>ill</w:t>
            </w:r>
          </w:p>
        </w:tc>
      </w:tr>
      <w:tr w:rsidR="00931148" w:rsidRPr="005427D8" w14:paraId="5AC7950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66A84C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F737120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E30DAF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ACA3B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11F84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B6E903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BA042D6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11F8A2B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34C292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BD4136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208220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873A19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CC8EFA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295C1A5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32B2F5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AAB6ED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D0ECCF2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BD94EA8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17D3184D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C889B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lastRenderedPageBreak/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158409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1B2DEA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14D242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2C86012F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858123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5BFDCCB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39E92F50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BE82CB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5080448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99008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B6ABCA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6B362D45" w14:textId="77777777" w:rsidR="00931148" w:rsidRPr="005427D8" w:rsidRDefault="00931148" w:rsidP="00931148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931148" w:rsidRPr="005427D8" w14:paraId="26F58991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873900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6A106D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404E6F0" w14:textId="77777777" w:rsidR="00931148" w:rsidRPr="005427D8" w:rsidRDefault="00931148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C47A7" w14:textId="739D6247" w:rsidR="00931148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Dokumentation</w:t>
            </w:r>
          </w:p>
        </w:tc>
      </w:tr>
      <w:tr w:rsidR="00931148" w:rsidRPr="005427D8" w14:paraId="2513394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34AB467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29BBCF7A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75718A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8987A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026CFBD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BFC620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C4A3EC7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02B7415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359BFF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2760BE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D0FC4F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51E0FF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1F317A4C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82D700E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3096A4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58AF948A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1049BE4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8DD310C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69CF5C9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263A6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215B84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64ABDD4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613F89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931148" w:rsidRPr="005427D8" w14:paraId="3F121D6C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31FBD09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A3D43F" w14:textId="77777777" w:rsidR="00931148" w:rsidRPr="005427D8" w:rsidRDefault="00931148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931148" w:rsidRPr="005427D8" w14:paraId="58B376C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FF9C57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D1D82DB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031EFD1" w14:textId="77777777" w:rsidR="00931148" w:rsidRPr="005427D8" w:rsidRDefault="00931148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C9D9C1" w14:textId="77777777" w:rsidR="00931148" w:rsidRPr="005427D8" w:rsidRDefault="00931148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72743C3F" w14:textId="77777777" w:rsidR="00A45E0F" w:rsidRPr="005427D8" w:rsidRDefault="00A45E0F" w:rsidP="00A45E0F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A45E0F" w:rsidRPr="005427D8" w14:paraId="24913090" w14:textId="77777777" w:rsidTr="00267508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7038275B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4AD29C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27E6A97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CBD403" w14:textId="77777777" w:rsidR="00A45E0F" w:rsidRPr="005427D8" w:rsidRDefault="00A45E0F" w:rsidP="00267508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Frontend Design</w:t>
            </w:r>
          </w:p>
        </w:tc>
      </w:tr>
      <w:tr w:rsidR="00A45E0F" w:rsidRPr="005427D8" w14:paraId="5FA068BA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100C400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456C1CF9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2A17F45A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DE9378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0CC2BA7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53B35CF7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3024B85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7861FCA2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405DBA9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1FC8E0BA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3668DB8B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25D47A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0552F73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F0A3488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8E1283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07F258D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FBB46EC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9CCD5B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5C7D92CC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D0780E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09A5ECB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D3363F0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DF85B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A45E0F" w:rsidRPr="005427D8" w14:paraId="662E0E6A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87590D9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3142AE86" w14:textId="77777777" w:rsidR="00A45E0F" w:rsidRPr="005427D8" w:rsidRDefault="00A45E0F" w:rsidP="0026750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A45E0F" w:rsidRPr="005427D8" w14:paraId="027456BD" w14:textId="77777777" w:rsidTr="00267508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EBDA25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61C648D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6A4A6E61" w14:textId="77777777" w:rsidR="00A45E0F" w:rsidRPr="005427D8" w:rsidRDefault="00A45E0F" w:rsidP="00267508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79746D" w14:textId="77777777" w:rsidR="00A45E0F" w:rsidRPr="005427D8" w:rsidRDefault="00A45E0F" w:rsidP="0026750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479BEA5D" w14:textId="77777777" w:rsidR="00150A97" w:rsidRPr="005427D8" w:rsidRDefault="00150A97" w:rsidP="00150A97">
      <w:pPr>
        <w:rPr>
          <w:lang w:val="de-AT"/>
        </w:rPr>
      </w:pP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37"/>
        <w:gridCol w:w="1737"/>
        <w:gridCol w:w="1737"/>
        <w:gridCol w:w="1985"/>
        <w:gridCol w:w="2693"/>
      </w:tblGrid>
      <w:tr w:rsidR="00150A97" w:rsidRPr="005427D8" w14:paraId="299D879C" w14:textId="77777777" w:rsidTr="00A84A55">
        <w:trPr>
          <w:cantSplit/>
          <w:trHeight w:val="482"/>
        </w:trPr>
        <w:tc>
          <w:tcPr>
            <w:tcW w:w="1737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437ADC5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PSP-Code:</w:t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638DF5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fldChar w:fldCharType="begin">
                <w:ffData>
                  <w:name w:val="Text45"/>
                  <w:enabled/>
                  <w:calcOnExit w:val="0"/>
                  <w:textInput/>
                </w:ffData>
              </w:fldChar>
            </w:r>
            <w:r w:rsidRPr="005427D8">
              <w:rPr>
                <w:b/>
                <w:sz w:val="18"/>
                <w:lang w:val="de-AT"/>
              </w:rPr>
              <w:instrText xml:space="preserve"> FORMTEXT </w:instrText>
            </w:r>
            <w:r w:rsidRPr="005427D8">
              <w:rPr>
                <w:b/>
                <w:sz w:val="18"/>
                <w:lang w:val="de-AT"/>
              </w:rPr>
            </w:r>
            <w:r w:rsidRPr="005427D8">
              <w:rPr>
                <w:b/>
                <w:sz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b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173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C0C0C0"/>
            <w:vAlign w:val="center"/>
          </w:tcPr>
          <w:p w14:paraId="1549CB1F" w14:textId="77777777" w:rsidR="00150A97" w:rsidRPr="005427D8" w:rsidRDefault="00150A97" w:rsidP="00A84A55">
            <w:pPr>
              <w:spacing w:before="60" w:after="6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4678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0212F1" w14:textId="67FC8A21" w:rsidR="00150A97" w:rsidRPr="005427D8" w:rsidRDefault="00A45E0F" w:rsidP="00A84A55">
            <w:pPr>
              <w:spacing w:before="60" w:after="60"/>
              <w:rPr>
                <w:b/>
                <w:sz w:val="18"/>
                <w:lang w:val="de-AT"/>
              </w:rPr>
            </w:pPr>
            <w:r>
              <w:rPr>
                <w:b/>
                <w:sz w:val="18"/>
                <w:lang w:val="de-AT"/>
              </w:rPr>
              <w:t>Embedded Integration</w:t>
            </w:r>
          </w:p>
        </w:tc>
      </w:tr>
      <w:tr w:rsidR="00150A97" w:rsidRPr="005427D8" w14:paraId="1A80E363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1B684045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AP-Inhalt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09764D51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7D280588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000F7" w14:textId="12D6DE7D" w:rsidR="00150A97" w:rsidRPr="005427D8" w:rsidRDefault="00A45E0F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>
              <w:rPr>
                <w:sz w:val="18"/>
                <w:lang w:val="de-AT"/>
              </w:rPr>
              <w:t>Kommunikation der beiden embedded Teile sicherstellen</w:t>
            </w:r>
          </w:p>
          <w:p w14:paraId="5E51DFD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60437D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ADEB739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3B083CB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03692E1E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AP-Nicht-Inhalte</w:t>
            </w:r>
          </w:p>
        </w:tc>
        <w:tc>
          <w:tcPr>
            <w:tcW w:w="2693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51AE42D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52DC3F94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BCB686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3B2F9D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34285C3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B65939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3F06422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67FF94A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AP-Ergebnisse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68B74A2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429B2705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24505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022C1891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70B7343C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5BDF87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150A97" w:rsidRPr="005427D8" w14:paraId="2F5A8BF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5534B0A6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AP-Leistungsfortschrittsmessung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6169B53B" w14:textId="77777777" w:rsidR="00150A97" w:rsidRPr="005427D8" w:rsidRDefault="00150A97" w:rsidP="00A84A55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150A97" w:rsidRPr="005427D8" w14:paraId="129ACCB9" w14:textId="77777777" w:rsidTr="00A84A55">
        <w:trPr>
          <w:cantSplit/>
          <w:trHeight w:val="482"/>
        </w:trPr>
        <w:tc>
          <w:tcPr>
            <w:tcW w:w="719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B8ACBE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2AC7D455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2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  <w:p w14:paraId="4F299C84" w14:textId="77777777" w:rsidR="00150A97" w:rsidRPr="005427D8" w:rsidRDefault="00150A97" w:rsidP="00A84A55">
            <w:pPr>
              <w:numPr>
                <w:ilvl w:val="0"/>
                <w:numId w:val="7"/>
              </w:numPr>
              <w:spacing w:line="240" w:lineRule="auto"/>
              <w:ind w:left="357" w:hanging="357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A66536A" w14:textId="77777777" w:rsidR="00150A97" w:rsidRPr="005427D8" w:rsidRDefault="00150A97" w:rsidP="00A84A55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4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p w14:paraId="5473BBEE" w14:textId="77777777" w:rsidR="00E53C48" w:rsidRPr="005427D8" w:rsidRDefault="00E53C48" w:rsidP="00E53C48">
      <w:pPr>
        <w:rPr>
          <w:lang w:val="de-AT"/>
        </w:rPr>
      </w:pPr>
      <w:r w:rsidRPr="005427D8">
        <w:rPr>
          <w:lang w:val="de-AT"/>
        </w:rPr>
        <w:br w:type="page"/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70"/>
        <w:gridCol w:w="4708"/>
        <w:gridCol w:w="1370"/>
        <w:gridCol w:w="1370"/>
        <w:gridCol w:w="1371"/>
      </w:tblGrid>
      <w:tr w:rsidR="00E53C48" w:rsidRPr="005427D8" w14:paraId="4875ABBC" w14:textId="77777777" w:rsidTr="00E53C48">
        <w:tc>
          <w:tcPr>
            <w:tcW w:w="9889" w:type="dxa"/>
            <w:gridSpan w:val="5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6FD703A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  <w:p w14:paraId="73C747F2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22" w:name="_Toc146196919"/>
            <w:bookmarkStart w:id="23" w:name="_Toc516093133"/>
            <w:r w:rsidRPr="005427D8">
              <w:rPr>
                <w:lang w:val="de-AT"/>
              </w:rPr>
              <w:t>Projektmeilensteinplan</w:t>
            </w:r>
            <w:bookmarkEnd w:id="22"/>
            <w:bookmarkEnd w:id="23"/>
          </w:p>
          <w:p w14:paraId="3F1FF7E4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3BE1DAA4" w14:textId="77777777" w:rsidTr="00E53C48"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54A373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B344238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Meilensteinbezeichnung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EDD3C0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853CE4E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Plantermin adaptiert per …</w:t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21E34F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Isttermin</w:t>
            </w:r>
          </w:p>
        </w:tc>
      </w:tr>
      <w:tr w:rsidR="00E53C48" w:rsidRPr="005427D8" w14:paraId="3FD407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8D9E4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bookmarkStart w:id="24" w:name="Text47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4"/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FE7F7B" w14:textId="2675C893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Projektplanung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76D8286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bookmarkStart w:id="25" w:name="Text49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5"/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353DCD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bookmarkStart w:id="26" w:name="Text50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6"/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890A34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bookmarkStart w:id="27" w:name="Text51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27"/>
          </w:p>
        </w:tc>
      </w:tr>
      <w:tr w:rsidR="00E53C48" w:rsidRPr="005427D8" w14:paraId="20F8469A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26E7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396D314" w14:textId="2D3E0F6B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Recherche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C2C5D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0E3919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B1618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AF3700D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FB9366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68A03A" w14:textId="6198BB7C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Kommunikation möglich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D79B5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6E993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2F8B98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5428BDB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81E790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4165810" w14:textId="55F76F08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NW Stack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83D3913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C370E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CE65EB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6CAD641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A02EB0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1D0015D6" w14:textId="6A62D2E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HTU Sensorik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7526A7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FCC1CA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473BA9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18CA4807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E8A3E85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8D7C64" w14:textId="4FE70AD5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E9B66A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F07A8D2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3E44F7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0C01A240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39F15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0EB4975" w14:textId="12625D7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D6DB43E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A884D7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D1AFF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6DBF0798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5BA1D2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FFD724E" w14:textId="2DFFD4AD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 Skill fertiggestellt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916EDF4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B39EC0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DE285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4722F6F3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93389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47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EEE17AD" w14:textId="09D733D7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Prototyp präsentierbar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F0F0B21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F2AF588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E1A6F0C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E53C48" w:rsidRPr="005427D8" w14:paraId="3B39C1E4" w14:textId="77777777" w:rsidTr="00D7652C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368AF15" w14:textId="3E94B8A2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117433" w14:textId="15DC6E9F" w:rsidR="00E53C48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 abgeschlossen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38B83" w14:textId="465B669D" w:rsidR="00E53C48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01.07.2018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2C0945" w14:textId="77777777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5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6C5D08" w14:textId="0D2712D6" w:rsidR="00E53C48" w:rsidRPr="005427D8" w:rsidRDefault="00E53C4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</w:tr>
      <w:tr w:rsidR="00D7652C" w:rsidRPr="005427D8" w14:paraId="55DC7402" w14:textId="77777777" w:rsidTr="00E53C48">
        <w:trPr>
          <w:cantSplit/>
          <w:trHeight w:val="482"/>
        </w:trPr>
        <w:tc>
          <w:tcPr>
            <w:tcW w:w="1070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0F263C" w14:textId="52D5948B" w:rsidR="00D7652C" w:rsidRPr="005427D8" w:rsidRDefault="0026082D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470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43AB6F1" w14:textId="5947C99A" w:rsidR="00D7652C" w:rsidRPr="005427D8" w:rsidRDefault="00D7652C" w:rsidP="00E53C48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 abgenommen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B893203" w14:textId="3239320A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  <w:tc>
          <w:tcPr>
            <w:tcW w:w="137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9507D9A" w14:textId="1B87D21E" w:rsidR="00D7652C" w:rsidRPr="005427D8" w:rsidRDefault="0026082D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4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13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FEF2EA0" w14:textId="74553911" w:rsidR="00D7652C" w:rsidRPr="005427D8" w:rsidRDefault="00F23D18" w:rsidP="00E53C48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t>02.07.2018</w:t>
            </w:r>
          </w:p>
        </w:tc>
      </w:tr>
    </w:tbl>
    <w:p w14:paraId="6D873CE8" w14:textId="77777777" w:rsidR="00871560" w:rsidRPr="005427D8" w:rsidRDefault="00871560" w:rsidP="00871560">
      <w:pPr>
        <w:jc w:val="both"/>
        <w:rPr>
          <w:sz w:val="24"/>
          <w:lang w:val="de-AT"/>
        </w:rPr>
      </w:pPr>
    </w:p>
    <w:p w14:paraId="1A9129DE" w14:textId="77777777" w:rsidR="001C5AB1" w:rsidRPr="005427D8" w:rsidRDefault="00E53C48" w:rsidP="00871560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br w:type="page"/>
      </w: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01"/>
        <w:gridCol w:w="3402"/>
        <w:gridCol w:w="898"/>
        <w:gridCol w:w="898"/>
        <w:gridCol w:w="899"/>
        <w:gridCol w:w="898"/>
        <w:gridCol w:w="898"/>
        <w:gridCol w:w="899"/>
      </w:tblGrid>
      <w:tr w:rsidR="001C5AB1" w:rsidRPr="005427D8" w14:paraId="09270F3F" w14:textId="77777777" w:rsidTr="00B92E49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DFFEA29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  <w:p w14:paraId="08B5C3FA" w14:textId="77777777" w:rsidR="001C5AB1" w:rsidRPr="005427D8" w:rsidRDefault="001C5AB1" w:rsidP="001C5AB1">
            <w:pPr>
              <w:pStyle w:val="berschrift2"/>
              <w:rPr>
                <w:lang w:val="de-AT"/>
              </w:rPr>
            </w:pPr>
            <w:bookmarkStart w:id="28" w:name="_Toc146196927"/>
            <w:bookmarkStart w:id="29" w:name="_Toc516093134"/>
            <w:r w:rsidRPr="005427D8">
              <w:rPr>
                <w:lang w:val="de-AT"/>
              </w:rPr>
              <w:t>Projektfunktionendiagramm</w:t>
            </w:r>
            <w:bookmarkEnd w:id="28"/>
            <w:bookmarkEnd w:id="29"/>
          </w:p>
          <w:p w14:paraId="7584F7E5" w14:textId="77777777" w:rsidR="001C5AB1" w:rsidRPr="005427D8" w:rsidRDefault="001C5AB1" w:rsidP="00B92E49">
            <w:pPr>
              <w:pStyle w:val="RGC2"/>
              <w:rPr>
                <w:sz w:val="20"/>
                <w:lang w:val="de-AT"/>
              </w:rPr>
            </w:pPr>
          </w:p>
        </w:tc>
      </w:tr>
      <w:tr w:rsidR="001C5AB1" w:rsidRPr="005427D8" w14:paraId="057E5875" w14:textId="77777777" w:rsidTr="00B92E49">
        <w:trPr>
          <w:cantSplit/>
          <w:trHeight w:val="482"/>
        </w:trPr>
        <w:tc>
          <w:tcPr>
            <w:tcW w:w="1101" w:type="dxa"/>
            <w:vMerge w:val="restar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E6E6E6"/>
            <w:vAlign w:val="bottom"/>
          </w:tcPr>
          <w:p w14:paraId="3A808B86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szCs w:val="18"/>
                <w:lang w:val="de-AT"/>
              </w:rPr>
            </w:pPr>
            <w:r w:rsidRPr="005427D8">
              <w:rPr>
                <w:b/>
                <w:sz w:val="18"/>
                <w:szCs w:val="18"/>
                <w:lang w:val="de-AT"/>
              </w:rPr>
              <w:t>PSP-Code</w:t>
            </w:r>
          </w:p>
        </w:tc>
        <w:tc>
          <w:tcPr>
            <w:tcW w:w="3402" w:type="dxa"/>
            <w:vMerge w:val="restart"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E6E6E6"/>
            <w:vAlign w:val="bottom"/>
          </w:tcPr>
          <w:p w14:paraId="707570E3" w14:textId="77777777" w:rsidR="001C5AB1" w:rsidRPr="005427D8" w:rsidRDefault="001C5AB1" w:rsidP="00B92E49">
            <w:pPr>
              <w:spacing w:before="120" w:after="120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AP-Bezeichnung</w:t>
            </w:r>
          </w:p>
        </w:tc>
        <w:tc>
          <w:tcPr>
            <w:tcW w:w="539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6478B32B" w14:textId="77777777" w:rsidR="001C5AB1" w:rsidRPr="005427D8" w:rsidRDefault="001C5AB1" w:rsidP="00B92E49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Rollen und Umwelten</w:t>
            </w:r>
          </w:p>
        </w:tc>
      </w:tr>
      <w:tr w:rsidR="001C5AB1" w:rsidRPr="005427D8" w14:paraId="3C048E54" w14:textId="77777777" w:rsidTr="0079438A">
        <w:trPr>
          <w:cantSplit/>
          <w:trHeight w:val="1603"/>
        </w:trPr>
        <w:tc>
          <w:tcPr>
            <w:tcW w:w="1101" w:type="dxa"/>
            <w:vMerge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E6E6E6"/>
            </w:tcBorders>
            <w:shd w:val="clear" w:color="auto" w:fill="auto"/>
            <w:vAlign w:val="center"/>
          </w:tcPr>
          <w:p w14:paraId="5B144031" w14:textId="77777777" w:rsidR="001C5AB1" w:rsidRPr="005427D8" w:rsidRDefault="001C5AB1" w:rsidP="00B92E49">
            <w:pPr>
              <w:rPr>
                <w:b/>
                <w:sz w:val="18"/>
                <w:szCs w:val="18"/>
                <w:lang w:val="de-AT"/>
              </w:rPr>
            </w:pPr>
          </w:p>
        </w:tc>
        <w:tc>
          <w:tcPr>
            <w:tcW w:w="3402" w:type="dxa"/>
            <w:vMerge/>
            <w:tcBorders>
              <w:top w:val="single" w:sz="6" w:space="0" w:color="auto"/>
              <w:left w:val="single" w:sz="6" w:space="0" w:color="E6E6E6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EF80C7" w14:textId="77777777" w:rsidR="001C5AB1" w:rsidRPr="005427D8" w:rsidRDefault="001C5AB1" w:rsidP="00B92E49">
            <w:pPr>
              <w:rPr>
                <w:b/>
                <w:sz w:val="18"/>
                <w:lang w:val="de-AT"/>
              </w:rPr>
            </w:pP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92C1821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Projektauftrag-geberteam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1BA6688E" w14:textId="05E303B0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Aurednik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A05DCC3" w14:textId="36BDE739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Gergely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2DF30221" w14:textId="4E5FADBA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Nuhanovic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textDirection w:val="btLr"/>
            <w:vAlign w:val="center"/>
          </w:tcPr>
          <w:p w14:paraId="5EA564EF" w14:textId="437C502B" w:rsidR="001C5AB1" w:rsidRPr="005427D8" w:rsidRDefault="00CC03B8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Nöhrer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textDirection w:val="btLr"/>
            <w:vAlign w:val="center"/>
          </w:tcPr>
          <w:p w14:paraId="0A1E0077" w14:textId="77777777" w:rsidR="001C5AB1" w:rsidRPr="005427D8" w:rsidRDefault="001C5AB1" w:rsidP="00B92E49">
            <w:pPr>
              <w:spacing w:before="120" w:after="120"/>
              <w:ind w:left="113" w:right="113"/>
              <w:jc w:val="center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Sonstige</w:t>
            </w:r>
          </w:p>
        </w:tc>
      </w:tr>
      <w:tr w:rsidR="001C5AB1" w:rsidRPr="005427D8" w14:paraId="636C74B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4EFBB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bookmarkStart w:id="30" w:name="Text77"/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0"/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FD89CA" w14:textId="3F503880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Projektkommunikation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9BCE58" w14:textId="375E7C45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D47D624" w14:textId="1C8BBE6C" w:rsidR="001C5AB1" w:rsidRPr="005427D8" w:rsidRDefault="003F03BD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7EF0A8E" w14:textId="144C634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874BD82" w14:textId="1A10947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196E87E" w14:textId="1979513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1C919" w14:textId="3F45904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2A0236F1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C64B0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C39836B" w14:textId="4280BE1D" w:rsidR="001C5AB1" w:rsidRPr="005427D8" w:rsidRDefault="003F03BD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Design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5736FF8" w14:textId="499C35E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9B5D9B" w14:textId="68C54BF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62B4FD" w14:textId="7ECC2DE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4C611CC" w14:textId="22BFB9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DA58851" w14:textId="05CB5D3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6B50A9" w14:textId="7A3B0565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A4D2CEE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2028355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752E2B" w14:textId="530535EB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Architektur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78FCBE" w14:textId="467FE8B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84C5B1" w14:textId="03771D1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A0C168" w14:textId="59C7B6A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528B621" w14:textId="78284A0F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DFF9DD" w14:textId="6C32BA9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16003" w14:textId="5FF5097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773494E2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C17823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22A89BE" w14:textId="34AB30EA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Netzwerk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4F30C3F" w14:textId="4C372A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B29BF02" w14:textId="74FCC25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915557" w14:textId="70A486C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83CB7C" w14:textId="6308D10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8224EED" w14:textId="3765CC1E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3AD61C" w14:textId="28723C26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18A2000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40A27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A51BD3" w14:textId="65C61914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Sensorik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2945C4" w14:textId="4726B9D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C66616B" w14:textId="57F45A0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EB43152" w14:textId="049514F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D4DC66" w14:textId="123227A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180514" w14:textId="6B3DADEA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7A9CF" w14:textId="5360E69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D608FCA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AFA638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C86550" w14:textId="3A50E1F8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Backend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CE3AE45" w14:textId="2BB6074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A13874" w14:textId="650E4D3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FF7422" w14:textId="4A7E7840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172CD2" w14:textId="59F055A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F1F406B" w14:textId="1031E15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71154" w14:textId="65DCB37E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63695747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C793524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0F86A30" w14:textId="489B76D5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Dokumentation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50E918D" w14:textId="21B6E9F1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AF28717" w14:textId="2F36BC54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357863" w14:textId="3AF2395C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F5851B2" w14:textId="7471D78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A42EA84" w14:textId="2800C7E6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2B7D0F" w14:textId="0905338C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41D869E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B462CC9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E310DBC" w14:textId="2A924909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Alexa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AE8C2A9" w14:textId="259E217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E808D4F" w14:textId="1993B89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4B9E737" w14:textId="3E60EB98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AE808D0" w14:textId="17E6D77D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2A6F99D" w14:textId="4BADC88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C2E503" w14:textId="1E01B9EA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1B7B21DC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66467AA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E9B1EE" w14:textId="340F8101" w:rsidR="001C5AB1" w:rsidRPr="005427D8" w:rsidRDefault="009332AE" w:rsidP="00B92E49">
            <w:pPr>
              <w:spacing w:before="120" w:after="120"/>
              <w:rPr>
                <w:rFonts w:cs="Tahoma"/>
                <w:szCs w:val="18"/>
                <w:lang w:val="de-AT"/>
              </w:rPr>
            </w:pPr>
            <w:r w:rsidRPr="005427D8">
              <w:rPr>
                <w:rFonts w:cs="Tahoma"/>
                <w:szCs w:val="18"/>
                <w:lang w:val="de-AT"/>
              </w:rPr>
              <w:t>Frontend Implementierung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45BFB1C" w14:textId="1444D63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I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7BD408F" w14:textId="341C5D57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2626A31" w14:textId="1C7BDD49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B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490B524" w14:textId="1605721B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Z</w:t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E81E9A9" w14:textId="2BB9B8E3" w:rsidR="001C5AB1" w:rsidRPr="005427D8" w:rsidRDefault="0079438A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b/>
                <w:sz w:val="18"/>
                <w:szCs w:val="18"/>
                <w:lang w:val="de-AT"/>
              </w:rPr>
              <w:t>D</w:t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EDF274" w14:textId="637A26F2" w:rsidR="001C5AB1" w:rsidRPr="005427D8" w:rsidRDefault="001C5AB1" w:rsidP="00B92E49">
            <w:pPr>
              <w:spacing w:before="120" w:after="120"/>
              <w:rPr>
                <w:rFonts w:cs="Tahoma"/>
                <w:b/>
                <w:sz w:val="18"/>
                <w:szCs w:val="18"/>
                <w:lang w:val="de-AT"/>
              </w:rPr>
            </w:pPr>
          </w:p>
        </w:tc>
      </w:tr>
      <w:tr w:rsidR="001C5AB1" w:rsidRPr="005427D8" w14:paraId="07E94A4B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5DCEC6F8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B3EDF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1BCD65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478085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BE4128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7A76557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BE77919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D7A4A" w14:textId="7A09F724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  <w:tr w:rsidR="001C5AB1" w:rsidRPr="005427D8" w14:paraId="4A0C6D06" w14:textId="77777777" w:rsidTr="00B92E49">
        <w:trPr>
          <w:cantSplit/>
          <w:trHeight w:val="454"/>
        </w:trPr>
        <w:tc>
          <w:tcPr>
            <w:tcW w:w="110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D3D7D2" w14:textId="77777777" w:rsidR="001C5AB1" w:rsidRPr="005427D8" w:rsidRDefault="001C5AB1" w:rsidP="00B92E49">
            <w:pPr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7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34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90B4C16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8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172B5B2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79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8B12F0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0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064FBD3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1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D1DABEA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2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658F6D1" w14:textId="77777777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begin">
                <w:ffData>
                  <w:name w:val="Text83"/>
                  <w:enabled/>
                  <w:calcOnExit w:val="0"/>
                  <w:textInput/>
                </w:ffData>
              </w:fldChar>
            </w:r>
            <w:r w:rsidRPr="005427D8">
              <w:rPr>
                <w:rFonts w:cs="Tahoma"/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rFonts w:cs="Tahoma"/>
                <w:sz w:val="18"/>
                <w:szCs w:val="18"/>
                <w:lang w:val="de-AT"/>
              </w:rPr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cs="Tahoma"/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rFonts w:cs="Tahoma"/>
                <w:sz w:val="18"/>
                <w:szCs w:val="18"/>
                <w:lang w:val="de-AT"/>
              </w:rPr>
              <w:fldChar w:fldCharType="end"/>
            </w:r>
          </w:p>
        </w:tc>
        <w:tc>
          <w:tcPr>
            <w:tcW w:w="89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017C5A" w14:textId="319BC99D" w:rsidR="001C5AB1" w:rsidRPr="005427D8" w:rsidRDefault="001C5AB1" w:rsidP="00B92E49">
            <w:pPr>
              <w:spacing w:before="120" w:after="120"/>
              <w:rPr>
                <w:rFonts w:cs="Tahoma"/>
                <w:sz w:val="18"/>
                <w:szCs w:val="18"/>
                <w:lang w:val="de-AT"/>
              </w:rPr>
            </w:pPr>
          </w:p>
        </w:tc>
      </w:tr>
    </w:tbl>
    <w:p w14:paraId="5FEE73A4" w14:textId="19435332" w:rsidR="001C5AB1" w:rsidRPr="005427D8" w:rsidRDefault="003F03BD" w:rsidP="001C5AB1">
      <w:pPr>
        <w:rPr>
          <w:lang w:val="de-AT"/>
        </w:rPr>
      </w:pPr>
      <w:r w:rsidRPr="005427D8">
        <w:rPr>
          <w:lang w:val="de-AT"/>
        </w:rPr>
        <w:t>Nach IBZED-Schema:</w:t>
      </w:r>
    </w:p>
    <w:p w14:paraId="01554AE3" w14:textId="7A1E2A80" w:rsidR="003F03BD" w:rsidRPr="005427D8" w:rsidRDefault="003F03BD" w:rsidP="003F03BD">
      <w:pPr>
        <w:pStyle w:val="FormatvorlageAufzhlungen1"/>
      </w:pPr>
      <w:r w:rsidRPr="005427D8">
        <w:t>I - Information: </w:t>
      </w:r>
    </w:p>
    <w:p w14:paraId="430160B7" w14:textId="3F0A1094" w:rsidR="003F03BD" w:rsidRPr="005427D8" w:rsidRDefault="003F03BD" w:rsidP="003F03BD">
      <w:pPr>
        <w:pStyle w:val="FormatvorlageAufzhlungen1"/>
      </w:pPr>
      <w:r w:rsidRPr="005427D8">
        <w:t>B - Beratung:</w:t>
      </w:r>
    </w:p>
    <w:p w14:paraId="2CF6F5A9" w14:textId="4127F4FF" w:rsidR="003F03BD" w:rsidRPr="005427D8" w:rsidRDefault="003F03BD" w:rsidP="003F03BD">
      <w:pPr>
        <w:pStyle w:val="FormatvorlageAufzhlungen1"/>
      </w:pPr>
      <w:r w:rsidRPr="005427D8">
        <w:t>Z - Zustimmung</w:t>
      </w:r>
    </w:p>
    <w:p w14:paraId="05B39965" w14:textId="3F28030B" w:rsidR="003F03BD" w:rsidRPr="005427D8" w:rsidRDefault="003F03BD" w:rsidP="003F03BD">
      <w:pPr>
        <w:pStyle w:val="FormatvorlageAufzhlungen1"/>
      </w:pPr>
      <w:r w:rsidRPr="005427D8">
        <w:t>E - Entscheidung</w:t>
      </w:r>
    </w:p>
    <w:p w14:paraId="3C8DF7C3" w14:textId="2A3115A6" w:rsidR="003F03BD" w:rsidRPr="005427D8" w:rsidRDefault="003F03BD" w:rsidP="003F03BD">
      <w:pPr>
        <w:pStyle w:val="FormatvorlageAufzhlungen1"/>
      </w:pPr>
      <w:r w:rsidRPr="005427D8">
        <w:t>D - Durchführung:</w:t>
      </w:r>
    </w:p>
    <w:p w14:paraId="38E5D830" w14:textId="77777777" w:rsidR="003F03BD" w:rsidRPr="005427D8" w:rsidRDefault="003F03BD" w:rsidP="001C5AB1">
      <w:pPr>
        <w:rPr>
          <w:lang w:val="de-AT"/>
        </w:rPr>
      </w:pPr>
    </w:p>
    <w:p w14:paraId="59D73BFC" w14:textId="77777777" w:rsidR="001C5AB1" w:rsidRPr="005427D8" w:rsidRDefault="001C5AB1" w:rsidP="001C5AB1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3125117B" w14:textId="77777777" w:rsidR="001C5AB1" w:rsidRPr="005427D8" w:rsidRDefault="001C5AB1" w:rsidP="001C5AB1">
      <w:pPr>
        <w:ind w:hanging="112"/>
        <w:rPr>
          <w:lang w:val="de-AT"/>
        </w:rPr>
      </w:pPr>
      <w:r w:rsidRPr="005427D8">
        <w:rPr>
          <w:lang w:val="de-AT"/>
        </w:rPr>
        <w:br w:type="page"/>
      </w:r>
    </w:p>
    <w:p w14:paraId="16A8C5D1" w14:textId="69591BEC" w:rsidR="00E53C48" w:rsidRPr="005427D8" w:rsidRDefault="00E53C48" w:rsidP="00871560">
      <w:pPr>
        <w:jc w:val="both"/>
        <w:rPr>
          <w:sz w:val="24"/>
          <w:lang w:val="de-AT"/>
        </w:rPr>
      </w:pPr>
    </w:p>
    <w:tbl>
      <w:tblPr>
        <w:tblW w:w="98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1189"/>
        <w:gridCol w:w="2942"/>
        <w:gridCol w:w="960"/>
        <w:gridCol w:w="960"/>
        <w:gridCol w:w="961"/>
        <w:gridCol w:w="960"/>
        <w:gridCol w:w="960"/>
        <w:gridCol w:w="961"/>
      </w:tblGrid>
      <w:tr w:rsidR="00E53C48" w:rsidRPr="005427D8" w14:paraId="49E42EF7" w14:textId="77777777" w:rsidTr="00E53C48">
        <w:tc>
          <w:tcPr>
            <w:tcW w:w="9893" w:type="dxa"/>
            <w:gridSpan w:val="8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63B99A98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31" w:name="OLE_LINK1"/>
            <w:bookmarkStart w:id="32" w:name="OLE_LINK2"/>
          </w:p>
          <w:p w14:paraId="626CB7D9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33" w:name="_Toc146196922"/>
            <w:bookmarkStart w:id="34" w:name="_Toc516093135"/>
            <w:r w:rsidRPr="005427D8">
              <w:rPr>
                <w:lang w:val="de-AT"/>
              </w:rPr>
              <w:t>Projektterminliste</w:t>
            </w:r>
            <w:bookmarkEnd w:id="33"/>
            <w:bookmarkEnd w:id="34"/>
          </w:p>
          <w:p w14:paraId="7FD5D89E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6B81208C" w14:textId="77777777" w:rsidTr="00E53C48">
        <w:trPr>
          <w:cantSplit/>
          <w:trHeight w:val="482"/>
        </w:trPr>
        <w:tc>
          <w:tcPr>
            <w:tcW w:w="4131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1EAA67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Arbeitspaket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3200791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Anfangstermin</w:t>
            </w:r>
          </w:p>
        </w:tc>
        <w:tc>
          <w:tcPr>
            <w:tcW w:w="288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573370F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Endtermin</w:t>
            </w:r>
          </w:p>
        </w:tc>
      </w:tr>
      <w:tr w:rsidR="00E53C48" w:rsidRPr="005427D8" w14:paraId="63F2D1BC" w14:textId="77777777" w:rsidTr="00E53C48">
        <w:trPr>
          <w:cantSplit/>
          <w:trHeight w:val="737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3CA87E1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PSP-Code</w:t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1BCBA7A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Bezeichnung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EEC184B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726CF8E4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59954893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4F0E1215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Plan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  <w:vAlign w:val="center"/>
          </w:tcPr>
          <w:p w14:paraId="69D891EF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aktueller Plan</w:t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46363A7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Ist</w:t>
            </w:r>
          </w:p>
        </w:tc>
      </w:tr>
      <w:tr w:rsidR="00E53C48" w:rsidRPr="005427D8" w14:paraId="38A03EB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56511D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bookmarkStart w:id="35" w:name="Text52"/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5"/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16AE25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bookmarkStart w:id="36" w:name="Text53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6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7AE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bookmarkStart w:id="37" w:name="Text54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7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2AC6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bookmarkStart w:id="38" w:name="Text5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8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10AD08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bookmarkStart w:id="39" w:name="Text5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39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6EFE8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bookmarkStart w:id="40" w:name="Text57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0"/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A5F5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bookmarkStart w:id="41" w:name="Text58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1"/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5DADEC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bookmarkStart w:id="42" w:name="Text59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2"/>
          </w:p>
        </w:tc>
      </w:tr>
      <w:tr w:rsidR="00E53C48" w:rsidRPr="005427D8" w14:paraId="63863BD2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6920F6C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C669D7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B4BCF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C259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9FFA44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F4EC5F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0E2E3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109D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12D8E0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FB1DB21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053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A0B14D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2B7F9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CB2E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6CAAD1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5F2A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5DD986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D89685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1BAE62C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0F798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B5193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695142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03390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3BB1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1E18F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13B1AA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84A4A9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1340B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36A567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85F8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91FB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6D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C04AD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050F2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223F3B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16375F9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51C4DC9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9E0E4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39A6E6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689C2B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002FA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8315B4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87C0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AFB9A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18BA76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FB197E4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6B1CD5C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C4205D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E7CFB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1896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627D6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E70BB1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5C56A4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D9CB338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5A1B9F7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867FE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923FC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DA4D32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744C18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3C038E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538A8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FF60EA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F40C30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F945F0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7A0EA12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E4846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5B7436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A23B2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C36A5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316C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81D5FE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6CB8BDB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728451E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947A5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C9E2BD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B054E1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590D66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07D899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14B98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51E4F0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9D8F354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9C0F3C6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0A54DB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4629AA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5D45BC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ED1AA0C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C75768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150458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F8705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5670BED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62FB94D0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888CB5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EE02B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FEB7AE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D6C7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5BF0C6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D4AD8E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B70E75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3001C10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0D418CD2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26C4025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89BC53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AE891A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727F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C1EF2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00443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644FF4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0101C87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4E56DD8B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57DF99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CDCAC08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8C0A61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1B1A67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74AF2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15358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757EE47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1B6CF4C6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25231DF8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F416C0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BDA974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2BEA118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DAF2B41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41B33D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2A0365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75177C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073FB3" w14:textId="77777777" w:rsidTr="00E53C48">
        <w:trPr>
          <w:cantSplit/>
          <w:trHeight w:val="482"/>
        </w:trPr>
        <w:tc>
          <w:tcPr>
            <w:tcW w:w="11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</w:tcPr>
          <w:p w14:paraId="3DF6FD7D" w14:textId="77777777" w:rsidR="00E53C48" w:rsidRPr="005427D8" w:rsidRDefault="00E53C48" w:rsidP="009332AE">
            <w:pPr>
              <w:pStyle w:val="RGC1"/>
              <w:rPr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52"/>
                  <w:enabled/>
                  <w:calcOnExit w:val="0"/>
                  <w:textInput/>
                </w:ffData>
              </w:fldChar>
            </w:r>
            <w:r w:rsidRPr="005427D8">
              <w:rPr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</w:p>
        </w:tc>
        <w:tc>
          <w:tcPr>
            <w:tcW w:w="29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476768A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3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527542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4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0D4CC9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EBA787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2ABD6AE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7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557914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8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96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5B6D0FE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31"/>
    <w:bookmarkEnd w:id="32"/>
    <w:p w14:paraId="3F0E9063" w14:textId="77777777" w:rsidR="007C2527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4928C4D0" w14:textId="27CEAEA4" w:rsidR="00E53C48" w:rsidRPr="005427D8" w:rsidRDefault="00E53C48" w:rsidP="007C2527">
      <w:pPr>
        <w:jc w:val="both"/>
        <w:rPr>
          <w:b/>
          <w:sz w:val="18"/>
          <w:szCs w:val="18"/>
          <w:lang w:val="de-AT"/>
        </w:rPr>
      </w:pPr>
      <w:r w:rsidRPr="005427D8">
        <w:rPr>
          <w:b/>
          <w:sz w:val="18"/>
          <w:szCs w:val="18"/>
          <w:lang w:val="de-AT"/>
        </w:rP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6592"/>
        <w:gridCol w:w="3297"/>
      </w:tblGrid>
      <w:tr w:rsidR="00E53C48" w:rsidRPr="005427D8" w14:paraId="31E37305" w14:textId="77777777" w:rsidTr="00E53C48">
        <w:tc>
          <w:tcPr>
            <w:tcW w:w="9889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3C13398D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  <w:bookmarkStart w:id="43" w:name="OLE_LINK5"/>
            <w:bookmarkStart w:id="44" w:name="OLE_LINK6"/>
          </w:p>
          <w:p w14:paraId="4893B5D5" w14:textId="77777777" w:rsidR="00E53C48" w:rsidRPr="005427D8" w:rsidRDefault="00E53C48" w:rsidP="00C9571A">
            <w:pPr>
              <w:pStyle w:val="berschrift2"/>
              <w:rPr>
                <w:lang w:val="de-AT"/>
              </w:rPr>
            </w:pPr>
            <w:bookmarkStart w:id="45" w:name="_Toc146196928"/>
            <w:bookmarkStart w:id="46" w:name="_Toc516093136"/>
            <w:r w:rsidRPr="005427D8">
              <w:rPr>
                <w:lang w:val="de-AT"/>
              </w:rPr>
              <w:t>Projektregeln und Projektwerte</w:t>
            </w:r>
            <w:bookmarkEnd w:id="45"/>
            <w:bookmarkEnd w:id="46"/>
          </w:p>
          <w:p w14:paraId="65B37D86" w14:textId="77777777" w:rsidR="00E53C48" w:rsidRPr="005427D8" w:rsidRDefault="00E53C48" w:rsidP="00E53C48">
            <w:pPr>
              <w:pStyle w:val="RGC2"/>
              <w:rPr>
                <w:sz w:val="20"/>
                <w:lang w:val="de-AT"/>
              </w:rPr>
            </w:pPr>
          </w:p>
        </w:tc>
      </w:tr>
      <w:tr w:rsidR="00E53C48" w:rsidRPr="005427D8" w14:paraId="0503D39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E6E6E6"/>
          </w:tcPr>
          <w:p w14:paraId="7DC04B86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Projektregeln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</w:tcPr>
          <w:p w14:paraId="551E432C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28FB1CF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EDA05B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bookmarkStart w:id="47" w:name="Text85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7"/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0D1991C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bookmarkStart w:id="48" w:name="Text86"/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lang w:val="de-AT"/>
              </w:rPr>
            </w:r>
            <w:r w:rsidRPr="005427D8">
              <w:rPr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48"/>
          </w:p>
        </w:tc>
      </w:tr>
      <w:tr w:rsidR="00E53C48" w:rsidRPr="005427D8" w14:paraId="74F47B4B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4942CF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038DE0C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140503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22AE002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21E09EF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238C45F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5B511A14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1624689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2582B3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16D238B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19D7AEC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59F18E4E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B7F5FB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30878477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4AEC8610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22ED231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Projektwerte</w:t>
            </w:r>
          </w:p>
        </w:tc>
        <w:tc>
          <w:tcPr>
            <w:tcW w:w="3297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14:paraId="7E66DB00" w14:textId="77777777" w:rsidR="00E53C48" w:rsidRPr="005427D8" w:rsidRDefault="00E53C48" w:rsidP="00E53C48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Adaptiert per …</w:t>
            </w:r>
          </w:p>
        </w:tc>
      </w:tr>
      <w:tr w:rsidR="00E53C48" w:rsidRPr="005427D8" w14:paraId="7070D8C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DFDF6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8AC9E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7D3B42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38D15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C3AD15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6D34BBF9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FB223FD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1B951F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7BE4814C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1C2716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2143290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26BEFE64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41294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6D9A5EB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  <w:tr w:rsidR="00E53C48" w:rsidRPr="005427D8" w14:paraId="03F07C51" w14:textId="77777777" w:rsidTr="00E53C48">
        <w:trPr>
          <w:cantSplit/>
          <w:trHeight w:val="482"/>
        </w:trPr>
        <w:tc>
          <w:tcPr>
            <w:tcW w:w="6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3209E3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5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  <w:tc>
          <w:tcPr>
            <w:tcW w:w="32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B20EDA" w14:textId="77777777" w:rsidR="00E53C48" w:rsidRPr="005427D8" w:rsidRDefault="00E53C48" w:rsidP="00E53C48">
            <w:pPr>
              <w:spacing w:before="120" w:after="120"/>
              <w:rPr>
                <w:sz w:val="18"/>
                <w:lang w:val="de-AT"/>
              </w:rPr>
            </w:pPr>
            <w:r w:rsidRPr="005427D8">
              <w:rPr>
                <w:sz w:val="18"/>
                <w:lang w:val="de-AT"/>
              </w:rPr>
              <w:fldChar w:fldCharType="begin">
                <w:ffData>
                  <w:name w:val="Text86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lang w:val="de-AT"/>
              </w:rPr>
            </w:r>
            <w:r w:rsidRPr="005427D8">
              <w:rPr>
                <w:sz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lang w:val="de-AT"/>
              </w:rPr>
              <w:t>     </w:t>
            </w:r>
            <w:r w:rsidRPr="005427D8">
              <w:rPr>
                <w:sz w:val="18"/>
                <w:lang w:val="de-AT"/>
              </w:rPr>
              <w:fldChar w:fldCharType="end"/>
            </w:r>
          </w:p>
        </w:tc>
      </w:tr>
    </w:tbl>
    <w:bookmarkEnd w:id="43"/>
    <w:bookmarkEnd w:id="44"/>
    <w:p w14:paraId="4C256BC3" w14:textId="77777777" w:rsidR="00E53C48" w:rsidRPr="005427D8" w:rsidRDefault="00E53C48" w:rsidP="007C2527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Annahmen und Interpretation:</w:t>
      </w:r>
    </w:p>
    <w:p w14:paraId="52A3F3ED" w14:textId="77777777" w:rsidR="00FC16D9" w:rsidRPr="005427D8" w:rsidRDefault="00E53C48" w:rsidP="00FC16D9">
      <w:pPr>
        <w:ind w:hanging="112"/>
        <w:jc w:val="center"/>
        <w:rPr>
          <w:lang w:val="de-AT"/>
        </w:rPr>
      </w:pPr>
      <w:r w:rsidRPr="005427D8">
        <w:rPr>
          <w:lang w:val="de-AT"/>
        </w:rPr>
        <w:br w:type="page"/>
      </w:r>
    </w:p>
    <w:p w14:paraId="021D86E2" w14:textId="6E70D323" w:rsidR="00FC16D9" w:rsidRPr="005427D8" w:rsidRDefault="00FC16D9" w:rsidP="00FC16D9">
      <w:pPr>
        <w:ind w:hanging="112"/>
        <w:rPr>
          <w:lang w:val="de-AT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89"/>
      </w:tblGrid>
      <w:tr w:rsidR="00FC16D9" w:rsidRPr="005427D8" w14:paraId="1B96EA24" w14:textId="77777777" w:rsidTr="000A7A4E"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14:paraId="41CC4E7D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  <w:p w14:paraId="55EBE8B4" w14:textId="77777777" w:rsidR="00FC16D9" w:rsidRPr="005427D8" w:rsidRDefault="00FC16D9" w:rsidP="00C9571A">
            <w:pPr>
              <w:pStyle w:val="berschrift2"/>
              <w:rPr>
                <w:lang w:val="de-AT"/>
              </w:rPr>
            </w:pPr>
            <w:bookmarkStart w:id="49" w:name="_Toc146196941"/>
            <w:bookmarkStart w:id="50" w:name="_Toc516093137"/>
            <w:r w:rsidRPr="005427D8">
              <w:rPr>
                <w:lang w:val="de-AT"/>
              </w:rPr>
              <w:t>Projektabschlussbericht</w:t>
            </w:r>
            <w:bookmarkEnd w:id="49"/>
            <w:bookmarkEnd w:id="50"/>
          </w:p>
          <w:p w14:paraId="564B2352" w14:textId="77777777" w:rsidR="00FC16D9" w:rsidRPr="005427D8" w:rsidRDefault="00FC16D9" w:rsidP="000A7A4E">
            <w:pPr>
              <w:pStyle w:val="RGC2"/>
              <w:rPr>
                <w:sz w:val="20"/>
                <w:lang w:val="de-AT"/>
              </w:rPr>
            </w:pPr>
          </w:p>
        </w:tc>
      </w:tr>
      <w:tr w:rsidR="00FC16D9" w:rsidRPr="005427D8" w14:paraId="4CBDB1A7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7A12965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Gesamteindruck: Projekt</w:t>
            </w:r>
          </w:p>
        </w:tc>
      </w:tr>
      <w:tr w:rsidR="00FC16D9" w:rsidRPr="005427D8" w14:paraId="7121B88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5522B8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1"/>
                  <w:enabled/>
                  <w:calcOnExit w:val="0"/>
                  <w:textInput/>
                </w:ffData>
              </w:fldChar>
            </w:r>
            <w:bookmarkStart w:id="51" w:name="Text15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1"/>
          </w:p>
        </w:tc>
      </w:tr>
      <w:tr w:rsidR="00FC16D9" w:rsidRPr="005427D8" w14:paraId="569D920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5B0B1B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Projektziele</w:t>
            </w:r>
          </w:p>
        </w:tc>
      </w:tr>
      <w:tr w:rsidR="00FC16D9" w:rsidRPr="005427D8" w14:paraId="32BF55B8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F77E9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3"/>
                  <w:enabled/>
                  <w:calcOnExit w:val="0"/>
                  <w:textInput/>
                </w:ffData>
              </w:fldChar>
            </w:r>
            <w:bookmarkStart w:id="52" w:name="Text153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2"/>
          </w:p>
        </w:tc>
      </w:tr>
      <w:tr w:rsidR="00FC16D9" w:rsidRPr="005427D8" w14:paraId="7ECA7961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714853F9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Projektleistungsfortschritt</w:t>
            </w:r>
          </w:p>
        </w:tc>
      </w:tr>
      <w:tr w:rsidR="00FC16D9" w:rsidRPr="005427D8" w14:paraId="599488DE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9F7D3E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5"/>
                  <w:enabled/>
                  <w:calcOnExit w:val="0"/>
                  <w:textInput/>
                </w:ffData>
              </w:fldChar>
            </w:r>
            <w:bookmarkStart w:id="53" w:name="Text155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3"/>
          </w:p>
        </w:tc>
      </w:tr>
      <w:tr w:rsidR="00FC16D9" w:rsidRPr="005427D8" w14:paraId="48B7627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3253823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Projekttermine</w:t>
            </w:r>
          </w:p>
        </w:tc>
      </w:tr>
      <w:tr w:rsidR="00FC16D9" w:rsidRPr="005427D8" w14:paraId="0BE9A87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8DA40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7"/>
                  <w:enabled/>
                  <w:calcOnExit w:val="0"/>
                  <w:textInput/>
                </w:ffData>
              </w:fldChar>
            </w:r>
            <w:bookmarkStart w:id="54" w:name="Text157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4"/>
          </w:p>
        </w:tc>
      </w:tr>
      <w:tr w:rsidR="00FC16D9" w:rsidRPr="005427D8" w14:paraId="52A45D0F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1DF171B8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Projektkosten, Projektressourcen</w:t>
            </w:r>
          </w:p>
        </w:tc>
      </w:tr>
      <w:tr w:rsidR="00FC16D9" w:rsidRPr="005427D8" w14:paraId="4E4D480B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92F1A7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bookmarkStart w:id="55" w:name="Text159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5"/>
          </w:p>
        </w:tc>
      </w:tr>
      <w:tr w:rsidR="00FC16D9" w:rsidRPr="005427D8" w14:paraId="56EFB09D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05D1A691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Projektumwelten, Beziehungen zu anderen Projekten</w:t>
            </w:r>
          </w:p>
        </w:tc>
      </w:tr>
      <w:tr w:rsidR="00FC16D9" w:rsidRPr="005427D8" w14:paraId="63B55F5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749C2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bookmarkStart w:id="56" w:name="Text161"/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rFonts w:ascii="MS Mincho" w:eastAsia="MS Mincho" w:hAnsi="MS Mincho" w:cs="MS Mincho"/>
                <w:noProof/>
                <w:sz w:val="18"/>
                <w:szCs w:val="18"/>
                <w:lang w:val="de-AT"/>
              </w:rPr>
              <w:t> </w:t>
            </w:r>
            <w:r w:rsidRPr="005427D8">
              <w:rPr>
                <w:lang w:val="de-AT"/>
              </w:rPr>
              <w:fldChar w:fldCharType="end"/>
            </w:r>
            <w:bookmarkEnd w:id="56"/>
          </w:p>
        </w:tc>
      </w:tr>
      <w:tr w:rsidR="00FC16D9" w:rsidRPr="005427D8" w14:paraId="525F0CB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4017212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Reflexion: Projektorganisation und Projektkultur</w:t>
            </w:r>
          </w:p>
        </w:tc>
      </w:tr>
      <w:tr w:rsidR="00FC16D9" w:rsidRPr="005427D8" w14:paraId="3BE38045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78985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59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  <w:tr w:rsidR="00FC16D9" w:rsidRPr="005427D8" w14:paraId="5C3DC416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14:paraId="21BC9F73" w14:textId="77777777" w:rsidR="00FC16D9" w:rsidRPr="005427D8" w:rsidRDefault="00FC16D9" w:rsidP="000A7A4E">
            <w:pPr>
              <w:spacing w:before="120" w:after="120"/>
              <w:rPr>
                <w:b/>
                <w:sz w:val="18"/>
                <w:lang w:val="de-AT"/>
              </w:rPr>
            </w:pPr>
            <w:r w:rsidRPr="005427D8">
              <w:rPr>
                <w:b/>
                <w:sz w:val="18"/>
                <w:lang w:val="de-AT"/>
              </w:rPr>
              <w:t>Zusammenfassende Erfahrungen</w:t>
            </w:r>
          </w:p>
        </w:tc>
      </w:tr>
      <w:tr w:rsidR="00FC16D9" w:rsidRPr="005427D8" w14:paraId="17D4F0E4" w14:textId="77777777" w:rsidTr="000A7A4E">
        <w:trPr>
          <w:cantSplit/>
          <w:trHeight w:val="482"/>
        </w:trPr>
        <w:tc>
          <w:tcPr>
            <w:tcW w:w="98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985A81" w14:textId="77777777" w:rsidR="00FC16D9" w:rsidRPr="005427D8" w:rsidRDefault="00FC16D9" w:rsidP="000A7A4E">
            <w:pPr>
              <w:spacing w:before="120" w:after="120"/>
              <w:rPr>
                <w:sz w:val="18"/>
                <w:szCs w:val="18"/>
                <w:lang w:val="de-AT"/>
              </w:rPr>
            </w:pPr>
            <w:r w:rsidRPr="005427D8">
              <w:rPr>
                <w:sz w:val="18"/>
                <w:szCs w:val="18"/>
                <w:lang w:val="de-AT"/>
              </w:rPr>
              <w:fldChar w:fldCharType="begin">
                <w:ffData>
                  <w:name w:val="Text161"/>
                  <w:enabled/>
                  <w:calcOnExit w:val="0"/>
                  <w:textInput/>
                </w:ffData>
              </w:fldChar>
            </w:r>
            <w:r w:rsidRPr="005427D8">
              <w:rPr>
                <w:sz w:val="18"/>
                <w:szCs w:val="18"/>
                <w:lang w:val="de-AT"/>
              </w:rPr>
              <w:instrText xml:space="preserve"> FORMTEXT </w:instrText>
            </w:r>
            <w:r w:rsidRPr="005427D8">
              <w:rPr>
                <w:sz w:val="18"/>
                <w:szCs w:val="18"/>
                <w:lang w:val="de-AT"/>
              </w:rPr>
            </w:r>
            <w:r w:rsidRPr="005427D8">
              <w:rPr>
                <w:sz w:val="18"/>
                <w:szCs w:val="18"/>
                <w:lang w:val="de-AT"/>
              </w:rPr>
              <w:fldChar w:fldCharType="separate"/>
            </w:r>
            <w:r w:rsidRPr="005427D8">
              <w:rPr>
                <w:noProof/>
                <w:sz w:val="18"/>
                <w:szCs w:val="18"/>
                <w:lang w:val="de-AT"/>
              </w:rPr>
              <w:t>     </w:t>
            </w:r>
            <w:r w:rsidRPr="005427D8">
              <w:rPr>
                <w:sz w:val="18"/>
                <w:szCs w:val="18"/>
                <w:lang w:val="de-AT"/>
              </w:rPr>
              <w:fldChar w:fldCharType="end"/>
            </w:r>
          </w:p>
        </w:tc>
      </w:tr>
    </w:tbl>
    <w:p w14:paraId="5F2A0F20" w14:textId="77777777" w:rsidR="00822DC4" w:rsidRPr="005427D8" w:rsidRDefault="00822DC4" w:rsidP="00FC16D9">
      <w:pPr>
        <w:ind w:hanging="112"/>
        <w:rPr>
          <w:lang w:val="de-AT"/>
        </w:rPr>
        <w:sectPr w:rsidR="00822DC4" w:rsidRPr="005427D8" w:rsidSect="007B5D07">
          <w:headerReference w:type="default" r:id="rId15"/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6B933695" w14:textId="77777777" w:rsidR="00E53C48" w:rsidRPr="005427D8" w:rsidRDefault="00C9571A" w:rsidP="00822DC4">
      <w:pPr>
        <w:pStyle w:val="berschrift1"/>
        <w:rPr>
          <w:lang w:val="de-AT"/>
        </w:rPr>
      </w:pPr>
      <w:bookmarkStart w:id="57" w:name="_Toc516093138"/>
      <w:r w:rsidRPr="005427D8">
        <w:rPr>
          <w:lang w:val="de-AT"/>
        </w:rPr>
        <w:lastRenderedPageBreak/>
        <w:t>Projektdokumentation</w:t>
      </w:r>
      <w:bookmarkEnd w:id="5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28"/>
        <w:gridCol w:w="7959"/>
      </w:tblGrid>
      <w:tr w:rsidR="00E53C48" w:rsidRPr="005427D8" w14:paraId="23BDE55B" w14:textId="77777777" w:rsidTr="00E53C48">
        <w:tc>
          <w:tcPr>
            <w:tcW w:w="9287" w:type="dxa"/>
            <w:gridSpan w:val="2"/>
            <w:tcBorders>
              <w:top w:val="nil"/>
              <w:left w:val="nil"/>
              <w:right w:val="nil"/>
            </w:tcBorders>
            <w:shd w:val="clear" w:color="auto" w:fill="auto"/>
          </w:tcPr>
          <w:p w14:paraId="09A1EAEB" w14:textId="77777777" w:rsidR="00E53C48" w:rsidRPr="005427D8" w:rsidRDefault="00E53C48" w:rsidP="00822DC4">
            <w:pPr>
              <w:pStyle w:val="berschrift2"/>
              <w:numPr>
                <w:ilvl w:val="0"/>
                <w:numId w:val="10"/>
              </w:numPr>
              <w:rPr>
                <w:lang w:val="de-AT"/>
              </w:rPr>
            </w:pPr>
            <w:bookmarkStart w:id="58" w:name="_Toc309135461"/>
            <w:bookmarkStart w:id="59" w:name="_Toc516093139"/>
            <w:r w:rsidRPr="005427D8">
              <w:rPr>
                <w:lang w:val="de-AT"/>
              </w:rPr>
              <w:t>Einleitung</w:t>
            </w:r>
            <w:bookmarkEnd w:id="58"/>
            <w:bookmarkEnd w:id="59"/>
          </w:p>
        </w:tc>
      </w:tr>
      <w:tr w:rsidR="00E53C48" w:rsidRPr="005427D8" w14:paraId="0179D9F6" w14:textId="77777777" w:rsidTr="00E53C48">
        <w:tc>
          <w:tcPr>
            <w:tcW w:w="1328" w:type="dxa"/>
            <w:tcBorders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7149F70" w14:textId="77777777" w:rsidR="00E53C48" w:rsidRPr="005427D8" w:rsidRDefault="00E53C48" w:rsidP="00E53C48">
            <w:pPr>
              <w:ind w:left="709" w:hanging="425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59" w:type="dxa"/>
            <w:tcBorders>
              <w:left w:val="single" w:sz="4" w:space="0" w:color="auto"/>
              <w:bottom w:val="nil"/>
              <w:right w:val="nil"/>
            </w:tcBorders>
            <w:shd w:val="clear" w:color="auto" w:fill="auto"/>
          </w:tcPr>
          <w:p w14:paraId="77EFECB6" w14:textId="77777777" w:rsidR="00FC6D72" w:rsidRPr="005427D8" w:rsidRDefault="00FC6D72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7D355B2F" w14:textId="51C46F55" w:rsidR="00E53C48" w:rsidRPr="005427D8" w:rsidRDefault="006D4B0B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 xml:space="preserve">Im Zuge des Projektes Wetterstation wurde von den beteiligten StudentInnen eine </w:t>
            </w:r>
            <w:r w:rsidR="00EC0C4E" w:rsidRPr="005427D8">
              <w:rPr>
                <w:sz w:val="24"/>
                <w:lang w:val="de-AT"/>
              </w:rPr>
              <w:t xml:space="preserve">Lösung geschaffen die in diesem Abschnitt genauer beschrieben wird. </w:t>
            </w:r>
          </w:p>
          <w:p w14:paraId="6A92CD29" w14:textId="43F6F06B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52ED836" w14:textId="42484017" w:rsidR="00EC0C4E" w:rsidRPr="005427D8" w:rsidRDefault="00EC0C4E" w:rsidP="00FC6D72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5427D8">
              <w:rPr>
                <w:sz w:val="24"/>
                <w:lang w:val="de-AT"/>
              </w:rPr>
              <w:t>Der Abschnitt Projektdokumentation dient einerseits dazu, die technische Lösung zu beschreiben, eine Installationsanleitung bereitzustellen und die persönlichen Lernergebnisse der Projektmitglieder zu dokumentieren.</w:t>
            </w:r>
          </w:p>
          <w:p w14:paraId="02F80F91" w14:textId="0A302009" w:rsidR="00E53C48" w:rsidRPr="005427D8" w:rsidRDefault="00E53C48" w:rsidP="00FC6D72">
            <w:pPr>
              <w:spacing w:line="360" w:lineRule="auto"/>
              <w:ind w:left="435"/>
              <w:jc w:val="both"/>
              <w:rPr>
                <w:i/>
                <w:color w:val="FF0000"/>
                <w:sz w:val="24"/>
                <w:lang w:val="de-AT"/>
              </w:rPr>
            </w:pPr>
          </w:p>
        </w:tc>
      </w:tr>
    </w:tbl>
    <w:p w14:paraId="3AAB7342" w14:textId="77777777" w:rsidR="00E53C48" w:rsidRPr="005427D8" w:rsidRDefault="00E53C48" w:rsidP="00E53C48">
      <w:pPr>
        <w:jc w:val="right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E53C48" w:rsidRPr="005427D8" w14:paraId="436E44B9" w14:textId="77777777" w:rsidTr="00E53C48">
        <w:trPr>
          <w:gridAfter w:val="1"/>
          <w:wAfter w:w="285" w:type="dxa"/>
        </w:trPr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5E7180FD" w14:textId="2F234245" w:rsidR="00E53C48" w:rsidRPr="005427D8" w:rsidRDefault="00A84A55" w:rsidP="00822DC4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>AP: Netzwerk</w:t>
            </w:r>
          </w:p>
        </w:tc>
      </w:tr>
      <w:tr w:rsidR="00E53C48" w:rsidRPr="005427D8" w14:paraId="54C24BEA" w14:textId="77777777" w:rsidTr="00E53C48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84F4CBD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53FDF35" w14:textId="77777777" w:rsidR="00E53C48" w:rsidRPr="005427D8" w:rsidRDefault="00E53C48" w:rsidP="00E53C48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4E62A123" w14:textId="77777777" w:rsidR="00E53C48" w:rsidRPr="00A84A55" w:rsidRDefault="007B463D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38CC8DFD" w14:textId="77777777" w:rsidR="00E53C48" w:rsidRPr="005427D8" w:rsidRDefault="00E53C48" w:rsidP="007B463D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1A6FE753" w14:textId="77777777" w:rsidR="00E53C48" w:rsidRPr="005427D8" w:rsidRDefault="00E53C48" w:rsidP="007B463D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520A0869" w14:textId="77777777" w:rsidR="00E53C48" w:rsidRPr="005427D8" w:rsidRDefault="00E53C48" w:rsidP="007B463D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65F172E4" w14:textId="77777777" w:rsidR="00E53C48" w:rsidRPr="005427D8" w:rsidRDefault="00E53C48" w:rsidP="007B463D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7B5137E" w14:textId="6B686048" w:rsidR="001376D2" w:rsidRPr="001376D2" w:rsidRDefault="00E53C48" w:rsidP="001376D2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1E42A125" w14:textId="77777777" w:rsidR="001376D2" w:rsidRDefault="001376D2" w:rsidP="001376D2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5F897433" w14:textId="268C0B44" w:rsidR="001376D2" w:rsidRPr="00862A5B" w:rsidRDefault="001376D2" w:rsidP="001376D2">
            <w:pPr>
              <w:pStyle w:val="Beschriftung"/>
              <w:spacing w:before="0"/>
              <w:jc w:val="center"/>
              <w:rPr>
                <w:rFonts w:cs="Arial"/>
              </w:rPr>
            </w:pPr>
            <w:bookmarkStart w:id="60" w:name="_Toc517824758"/>
            <w:r w:rsidRPr="00862A5B">
              <w:rPr>
                <w:rFonts w:cs="Arial"/>
              </w:rPr>
              <w:t xml:space="preserve">Abbildung </w:t>
            </w:r>
            <w:r w:rsidRPr="00862A5B">
              <w:rPr>
                <w:rFonts w:cs="Arial"/>
              </w:rPr>
              <w:fldChar w:fldCharType="begin"/>
            </w:r>
            <w:r w:rsidRPr="00862A5B">
              <w:rPr>
                <w:rFonts w:cs="Arial"/>
              </w:rPr>
              <w:instrText xml:space="preserve"> SEQ Abbildung \* ARABIC </w:instrText>
            </w:r>
            <w:r w:rsidRPr="00862A5B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1</w:t>
            </w:r>
            <w:r w:rsidRPr="00862A5B">
              <w:rPr>
                <w:rFonts w:cs="Arial"/>
              </w:rPr>
              <w:fldChar w:fldCharType="end"/>
            </w:r>
            <w:r w:rsidRPr="00862A5B">
              <w:rPr>
                <w:rFonts w:cs="Arial"/>
              </w:rPr>
              <w:t xml:space="preserve">: Organisation Stab </w:t>
            </w:r>
            <w:r>
              <w:rPr>
                <w:rFonts w:cs="Arial"/>
              </w:rPr>
              <w:t>QS</w:t>
            </w:r>
            <w:r w:rsidRPr="00862A5B">
              <w:rPr>
                <w:rFonts w:cs="Arial"/>
              </w:rPr>
              <w:t xml:space="preserve"> </w:t>
            </w:r>
            <w:r>
              <w:rPr>
                <w:rFonts w:cs="Arial"/>
              </w:rPr>
              <w:t>12</w:t>
            </w:r>
            <w:r w:rsidRPr="00862A5B">
              <w:rPr>
                <w:rFonts w:cs="Arial"/>
              </w:rPr>
              <w:t>/201</w:t>
            </w:r>
            <w:r>
              <w:rPr>
                <w:rFonts w:cs="Arial"/>
              </w:rPr>
              <w:t>6</w:t>
            </w:r>
            <w:bookmarkEnd w:id="60"/>
          </w:p>
          <w:p w14:paraId="607D807D" w14:textId="77777777" w:rsidR="001376D2" w:rsidRPr="001376D2" w:rsidRDefault="001376D2" w:rsidP="001376D2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7AD1915B" w14:textId="1700E099" w:rsidR="001376D2" w:rsidRPr="005427D8" w:rsidRDefault="001376D2" w:rsidP="001376D2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  <w:tr w:rsidR="00A84A55" w:rsidRPr="00FF4365" w14:paraId="595D4ACF" w14:textId="77777777" w:rsidTr="00A84A5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2B8A614" w14:textId="346E17DC" w:rsidR="00A84A55" w:rsidRDefault="00A84A55" w:rsidP="00A84A55"/>
          <w:p w14:paraId="7E9628DC" w14:textId="77777777" w:rsidR="00A45E0F" w:rsidRPr="00FF4365" w:rsidRDefault="00A45E0F" w:rsidP="00A84A55"/>
          <w:p w14:paraId="40C825C2" w14:textId="7677BC4B" w:rsidR="00A84A55" w:rsidRPr="00FF4365" w:rsidRDefault="00A84A55" w:rsidP="00A84A55">
            <w:pPr>
              <w:pStyle w:val="berschrift3"/>
            </w:pPr>
            <w:r>
              <w:t>Verwendete Tools</w:t>
            </w:r>
          </w:p>
        </w:tc>
      </w:tr>
      <w:tr w:rsidR="00A84A55" w:rsidRPr="005427D8" w14:paraId="29431AE3" w14:textId="77777777" w:rsidTr="00A84A55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6B0BBE0A" w14:textId="77777777" w:rsidR="00A84A55" w:rsidRPr="005427D8" w:rsidRDefault="00A84A5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C86737A" w14:textId="77777777" w:rsidR="00A84A55" w:rsidRPr="00A84A55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de-AT"/>
              </w:rPr>
            </w:pPr>
          </w:p>
          <w:p w14:paraId="0D08F441" w14:textId="4260BCF4" w:rsidR="00A84A55" w:rsidRPr="00A84A55" w:rsidRDefault="00A84A55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de-AT"/>
              </w:rPr>
              <w:t xml:space="preserve">Für das Arbeitspaket </w:t>
            </w:r>
            <w:r w:rsidR="009C1078">
              <w:t xml:space="preserve"> </w:t>
            </w:r>
            <w:r w:rsidRPr="00A84A55">
              <w:rPr>
                <w:sz w:val="24"/>
                <w:lang w:val="de-AT"/>
              </w:rPr>
              <w:t>wurden folgende Tools verwendet:</w:t>
            </w:r>
          </w:p>
          <w:p w14:paraId="772C88A2" w14:textId="36DFC8CE" w:rsidR="00A84A55" w:rsidRDefault="00AD6313" w:rsidP="00A84A55">
            <w:pPr>
              <w:pStyle w:val="FormatvorlageAufzhlungen2"/>
            </w:pPr>
            <w:hyperlink r:id="rId16" w:history="1">
              <w:r w:rsidR="009C1078" w:rsidRPr="00723725">
                <w:rPr>
                  <w:rStyle w:val="Hyperlink"/>
                </w:rPr>
                <w:t>https://webhook.site</w:t>
              </w:r>
            </w:hyperlink>
            <w:r w:rsidR="009C1078">
              <w:t xml:space="preserve"> (a)</w:t>
            </w:r>
          </w:p>
          <w:p w14:paraId="7381C2CA" w14:textId="73B079A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 Seite zum Testen von Webhooks und HTTP Requests</w:t>
            </w:r>
          </w:p>
          <w:p w14:paraId="54373768" w14:textId="399F5272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Erstellt eine eindeutige URL gegen die man seine Implementierung teste kann und welche einem die empfangenen Request inkl. Daten anzeigt.</w:t>
            </w:r>
          </w:p>
          <w:p w14:paraId="302AAF10" w14:textId="1166050C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HTTP POST und GET Funktionalität zu testen ohne, dass das eigentliche Service laufen muss.</w:t>
            </w:r>
          </w:p>
          <w:p w14:paraId="11DC5329" w14:textId="096442E9" w:rsidR="00CC1765" w:rsidRDefault="00CC1765" w:rsidP="00CC176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Zusätzlich erlaubt die Verwendung des Services eine genauere Inspektion der von der selbst implementierten Methoden versendeten Requests.</w:t>
            </w:r>
          </w:p>
          <w:p w14:paraId="7095409F" w14:textId="77777777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357"/>
            </w:pPr>
          </w:p>
          <w:p w14:paraId="3F71F19D" w14:textId="50C17CD0" w:rsidR="00A84A55" w:rsidRDefault="00AD6313" w:rsidP="00A84A55">
            <w:pPr>
              <w:pStyle w:val="FormatvorlageAufzhlungen2"/>
            </w:pPr>
            <w:hyperlink r:id="rId17" w:history="1">
              <w:r w:rsidR="00A84A55" w:rsidRPr="00A84A55">
                <w:t>https://apitester.com/</w:t>
              </w:r>
            </w:hyperlink>
            <w:r w:rsidR="009C1078">
              <w:t xml:space="preserve"> (b)</w:t>
            </w:r>
          </w:p>
          <w:p w14:paraId="541DB49C" w14:textId="7AA5C0A5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Frei verfügbares Tool zum Erstellen und Versenden verschiedener HTTP Requests. Erlaubt somit das Testen bestehender Endpunkte.</w:t>
            </w:r>
          </w:p>
          <w:p w14:paraId="43DC72BA" w14:textId="712FEADF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Im Projekt verwendet um die Erreichbarkeit und Funktion des eigenen Servers zu testen.</w:t>
            </w:r>
          </w:p>
          <w:p w14:paraId="565271EF" w14:textId="77777777" w:rsidR="00CC1765" w:rsidRDefault="00CC176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</w:p>
          <w:p w14:paraId="47A17736" w14:textId="769C9B02" w:rsidR="00A84A55" w:rsidRDefault="00A84A55" w:rsidP="00A84A55">
            <w:pPr>
              <w:pStyle w:val="FormatvorlageAufzhlungen2"/>
            </w:pPr>
            <w:r>
              <w:t xml:space="preserve">Code Composer Studio </w:t>
            </w:r>
            <w:r w:rsidR="009C1078">
              <w:t>(c)</w:t>
            </w:r>
          </w:p>
          <w:p w14:paraId="575314AD" w14:textId="40A8B1BD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 w:rsidRPr="00A84A55">
              <w:t>Version: 7.2.0.00013</w:t>
            </w:r>
          </w:p>
          <w:p w14:paraId="22B7851D" w14:textId="1F2BD234" w:rsid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>IDE von Texas Instruments für die Entwicklung von Embedded Projekten</w:t>
            </w:r>
          </w:p>
          <w:p w14:paraId="6F2BDE18" w14:textId="3849882B" w:rsidR="00A84A55" w:rsidRPr="00A84A55" w:rsidRDefault="00A84A55" w:rsidP="00A84A55">
            <w:pPr>
              <w:pStyle w:val="FormatvorlageAufzhlungen2"/>
              <w:numPr>
                <w:ilvl w:val="0"/>
                <w:numId w:val="0"/>
              </w:numPr>
              <w:ind w:left="680"/>
            </w:pPr>
            <w:r>
              <w:t xml:space="preserve">Verwendet </w:t>
            </w:r>
            <w:r w:rsidR="00CC1765">
              <w:t>zum Entwickeln und Debuggen des Codes für den Mikrocontroller</w:t>
            </w:r>
          </w:p>
          <w:p w14:paraId="2B8F086D" w14:textId="705D951B" w:rsidR="00A84A55" w:rsidRPr="005427D8" w:rsidRDefault="00A84A55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2D3BD9E6" w14:textId="46CEB76E" w:rsidR="00A45E0F" w:rsidRPr="005427D8" w:rsidRDefault="00A45E0F" w:rsidP="00A45E0F">
      <w:pPr>
        <w:jc w:val="right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</w:tblGrid>
      <w:tr w:rsidR="00A45E0F" w:rsidRPr="005427D8" w14:paraId="068E915B" w14:textId="77777777" w:rsidTr="00267508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216DA639" w14:textId="018121ED" w:rsidR="00A45E0F" w:rsidRPr="005427D8" w:rsidRDefault="00A45E0F" w:rsidP="00267508">
            <w:pPr>
              <w:pStyle w:val="berschrift2"/>
              <w:rPr>
                <w:lang w:val="de-AT"/>
              </w:rPr>
            </w:pPr>
            <w:r>
              <w:rPr>
                <w:lang w:val="de-AT"/>
              </w:rPr>
              <w:t xml:space="preserve">AP: </w:t>
            </w:r>
            <w:r>
              <w:rPr>
                <w:lang w:val="de-AT"/>
              </w:rPr>
              <w:t>Embedded Integration</w:t>
            </w:r>
          </w:p>
        </w:tc>
      </w:tr>
      <w:tr w:rsidR="00A45E0F" w:rsidRPr="005427D8" w14:paraId="2515DAFD" w14:textId="77777777" w:rsidTr="0026750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66B0FD3" w14:textId="77777777" w:rsidR="00A45E0F" w:rsidRPr="005427D8" w:rsidRDefault="00A45E0F" w:rsidP="0026750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1E7EE6B5" w14:textId="2F57CD9A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3922A1C8" w14:textId="4E695B72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Analyse und Bewertung möglicher Integrationsszenarien:</w:t>
            </w:r>
            <w:r>
              <w:rPr>
                <w:bCs/>
                <w:color w:val="000000"/>
              </w:rPr>
              <w:br/>
              <w:t>Mutex</w:t>
            </w:r>
          </w:p>
          <w:p w14:paraId="3AE60A9E" w14:textId="6EC44091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Queue</w:t>
            </w:r>
          </w:p>
          <w:p w14:paraId="79EDE43F" w14:textId="41ED15E0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Mailbox</w:t>
            </w:r>
          </w:p>
          <w:p w14:paraId="3F6D108F" w14:textId="42B695BE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Semaphor</w:t>
            </w:r>
          </w:p>
          <w:p w14:paraId="719B7A87" w14:textId="39B3B4F6" w:rsid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</w:p>
          <w:p w14:paraId="3E320660" w14:textId="2E2224DF" w:rsidR="00A45E0F" w:rsidRPr="00A45E0F" w:rsidRDefault="00A45E0F" w:rsidP="00A45E0F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Direkt Task starten beste</w:t>
            </w:r>
            <w:bookmarkStart w:id="61" w:name="_GoBack"/>
            <w:bookmarkEnd w:id="61"/>
          </w:p>
          <w:p w14:paraId="1E443B1D" w14:textId="77777777" w:rsidR="00A45E0F" w:rsidRPr="001376D2" w:rsidRDefault="00A45E0F" w:rsidP="00267508">
            <w:pPr>
              <w:pStyle w:val="FormatvorlageAufzhlungen2"/>
              <w:numPr>
                <w:ilvl w:val="0"/>
                <w:numId w:val="0"/>
              </w:numPr>
              <w:rPr>
                <w:rFonts w:cs="Arial"/>
                <w:bCs/>
                <w:color w:val="000000"/>
                <w:sz w:val="20"/>
                <w:szCs w:val="20"/>
              </w:rPr>
            </w:pPr>
          </w:p>
          <w:p w14:paraId="3A9C9BE8" w14:textId="77777777" w:rsidR="00A45E0F" w:rsidRPr="005427D8" w:rsidRDefault="00A45E0F" w:rsidP="00267508">
            <w:pPr>
              <w:pStyle w:val="FormatvorlageAufzhlungen2"/>
              <w:numPr>
                <w:ilvl w:val="0"/>
                <w:numId w:val="0"/>
              </w:numPr>
              <w:ind w:left="680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5871F26E" w14:textId="77777777" w:rsidR="00A84A55" w:rsidRDefault="00A84A55" w:rsidP="00E53C48">
      <w:pPr>
        <w:rPr>
          <w:rFonts w:ascii="ArialMT" w:hAnsi="ArialMT" w:cs="ArialMT"/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84"/>
        <w:gridCol w:w="7902"/>
        <w:gridCol w:w="285"/>
      </w:tblGrid>
      <w:tr w:rsidR="00FF4365" w:rsidRPr="005427D8" w14:paraId="704BB9FD" w14:textId="77777777" w:rsidTr="00FF4365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3EFC4E11" w14:textId="6D923818" w:rsidR="00FF4365" w:rsidRPr="00FF4365" w:rsidRDefault="00154D69" w:rsidP="00FF4365">
            <w:pPr>
              <w:pStyle w:val="berschrift2"/>
            </w:pPr>
            <w:r>
              <w:lastRenderedPageBreak/>
              <w:t>Architektur</w:t>
            </w:r>
          </w:p>
        </w:tc>
      </w:tr>
      <w:tr w:rsidR="00FF4365" w:rsidRPr="005427D8" w14:paraId="71648DE3" w14:textId="77777777" w:rsidTr="00A84A55">
        <w:trPr>
          <w:gridAfter w:val="1"/>
          <w:wAfter w:w="285" w:type="dxa"/>
        </w:trPr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242B1A9E" w14:textId="77777777" w:rsidR="00FF4365" w:rsidRPr="005427D8" w:rsidRDefault="00FF4365" w:rsidP="00A84A55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4A8F50B" w14:textId="77777777" w:rsidR="00FF4365" w:rsidRPr="005427D8" w:rsidRDefault="00FF4365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580434D" w14:textId="37664E0B" w:rsidR="00FF4365" w:rsidRPr="00154D69" w:rsidRDefault="00154D69" w:rsidP="00154D69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154D69">
              <w:rPr>
                <w:sz w:val="24"/>
                <w:lang w:val="de-AT"/>
              </w:rPr>
              <w:t>In folgendem Abschnitt wir die verwendete Architektur beschrieben.</w:t>
            </w:r>
          </w:p>
          <w:p w14:paraId="6ACCCC3E" w14:textId="77777777" w:rsidR="00154D69" w:rsidRPr="005427D8" w:rsidRDefault="00154D69" w:rsidP="00A84A55">
            <w:pPr>
              <w:pStyle w:val="FormatvorlageAufzhlungen1"/>
            </w:pPr>
          </w:p>
          <w:p w14:paraId="74A2A7ED" w14:textId="77777777" w:rsidR="00FF4365" w:rsidRPr="005427D8" w:rsidRDefault="00FF4365" w:rsidP="00A84A55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1F112FD4" w14:textId="77777777" w:rsidR="00FF4365" w:rsidRPr="005427D8" w:rsidRDefault="00FF4365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</w:tc>
      </w:tr>
      <w:tr w:rsidR="00E53C48" w:rsidRPr="005427D8" w14:paraId="46E2630A" w14:textId="77777777" w:rsidTr="00E53C48">
        <w:tc>
          <w:tcPr>
            <w:tcW w:w="9571" w:type="dxa"/>
            <w:gridSpan w:val="3"/>
            <w:tcBorders>
              <w:top w:val="nil"/>
              <w:bottom w:val="single" w:sz="4" w:space="0" w:color="auto"/>
            </w:tcBorders>
            <w:shd w:val="clear" w:color="auto" w:fill="auto"/>
          </w:tcPr>
          <w:p w14:paraId="46A0093A" w14:textId="77777777" w:rsidR="00FF4365" w:rsidRPr="00FF4365" w:rsidRDefault="00FF4365" w:rsidP="00FF4365"/>
          <w:p w14:paraId="0CB2EAB2" w14:textId="2B751B2B" w:rsidR="00E53C48" w:rsidRPr="00FF4365" w:rsidRDefault="006D5FFF" w:rsidP="00FF4365">
            <w:pPr>
              <w:pStyle w:val="berschrift3"/>
            </w:pPr>
            <w:r w:rsidRPr="00FF4365">
              <w:t>Platzhalter</w:t>
            </w:r>
          </w:p>
        </w:tc>
      </w:tr>
      <w:tr w:rsidR="00E53C48" w:rsidRPr="005427D8" w14:paraId="688CCD19" w14:textId="77777777" w:rsidTr="00E53C48">
        <w:tc>
          <w:tcPr>
            <w:tcW w:w="1384" w:type="dxa"/>
            <w:tcBorders>
              <w:top w:val="single" w:sz="4" w:space="0" w:color="auto"/>
            </w:tcBorders>
            <w:shd w:val="clear" w:color="auto" w:fill="auto"/>
          </w:tcPr>
          <w:p w14:paraId="75FE4F32" w14:textId="77777777" w:rsidR="00E53C48" w:rsidRPr="005427D8" w:rsidRDefault="00E53C48" w:rsidP="00E53C48">
            <w:pPr>
              <w:spacing w:line="360" w:lineRule="auto"/>
              <w:ind w:left="5625" w:hanging="425"/>
              <w:jc w:val="both"/>
              <w:rPr>
                <w:rFonts w:ascii="ArialMT" w:hAnsi="ArialMT" w:cs="ArialMT"/>
                <w:lang w:val="de-AT"/>
              </w:rPr>
            </w:pPr>
          </w:p>
        </w:tc>
        <w:tc>
          <w:tcPr>
            <w:tcW w:w="8187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383125D4" w14:textId="77777777" w:rsidR="00E53C48" w:rsidRPr="00A84A55" w:rsidRDefault="00E53C48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</w:p>
          <w:p w14:paraId="508508D0" w14:textId="77777777" w:rsidR="00E53C48" w:rsidRPr="005427D8" w:rsidRDefault="007B463D" w:rsidP="00E53C48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 w:rsidRPr="00A84A55">
              <w:rPr>
                <w:sz w:val="24"/>
                <w:lang w:val="en-US"/>
              </w:rPr>
              <w:t xml:space="preserve">Lorem ipsum dolor sit amet, consetetur sadipscing elitr, sed diam nonumy eirmod tempor invidunt ut labore et dolore magna aliquyam erat, sed diam voluptua. </w:t>
            </w:r>
            <w:r w:rsidRPr="005427D8">
              <w:rPr>
                <w:sz w:val="24"/>
                <w:lang w:val="de-AT"/>
              </w:rPr>
              <w:t>At vero</w:t>
            </w:r>
          </w:p>
          <w:p w14:paraId="1AAFE264" w14:textId="77777777" w:rsidR="004B43F6" w:rsidRPr="005427D8" w:rsidRDefault="004B43F6" w:rsidP="00E53C48">
            <w:pPr>
              <w:spacing w:line="360" w:lineRule="auto"/>
              <w:ind w:left="435"/>
              <w:jc w:val="both"/>
              <w:rPr>
                <w:bCs/>
                <w:color w:val="000000"/>
                <w:sz w:val="20"/>
                <w:szCs w:val="20"/>
                <w:lang w:val="de-AT"/>
              </w:rPr>
            </w:pPr>
          </w:p>
        </w:tc>
      </w:tr>
    </w:tbl>
    <w:p w14:paraId="7CA52FD0" w14:textId="77777777" w:rsidR="00CC317E" w:rsidRPr="005427D8" w:rsidRDefault="00CC317E" w:rsidP="00C9571A">
      <w:pPr>
        <w:ind w:hanging="112"/>
        <w:rPr>
          <w:lang w:val="de-AT"/>
        </w:rPr>
      </w:pPr>
    </w:p>
    <w:p w14:paraId="682848CE" w14:textId="1294784F" w:rsidR="004B43F6" w:rsidRPr="005427D8" w:rsidRDefault="004B43F6" w:rsidP="00C9571A">
      <w:pPr>
        <w:ind w:hanging="112"/>
        <w:rPr>
          <w:lang w:val="de-AT"/>
        </w:rPr>
      </w:pPr>
    </w:p>
    <w:p w14:paraId="64D83175" w14:textId="4F8F856D" w:rsidR="00A21826" w:rsidRPr="005427D8" w:rsidRDefault="00A21826" w:rsidP="00C9571A">
      <w:pPr>
        <w:ind w:hanging="112"/>
        <w:rPr>
          <w:lang w:val="de-AT"/>
        </w:rPr>
      </w:pPr>
    </w:p>
    <w:p w14:paraId="4FFE88C1" w14:textId="58295059" w:rsidR="00A21826" w:rsidRPr="005427D8" w:rsidRDefault="00A21826" w:rsidP="00C9571A">
      <w:pPr>
        <w:ind w:hanging="112"/>
        <w:rPr>
          <w:lang w:val="de-AT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5AA86850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48540749" w14:textId="405C0E18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2" w:name="_Toc516093142"/>
            <w:r w:rsidRPr="005427D8">
              <w:rPr>
                <w:lang w:val="de-AT"/>
              </w:rPr>
              <w:t>Installationsanleitung</w:t>
            </w:r>
            <w:bookmarkEnd w:id="62"/>
          </w:p>
        </w:tc>
      </w:tr>
      <w:tr w:rsidR="00A21826" w:rsidRPr="00A45E0F" w14:paraId="5EB92E22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09B6BB61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076A8C6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  <w:r>
              <w:rPr>
                <w:sz w:val="24"/>
                <w:lang w:val="de-AT"/>
              </w:rPr>
              <w:t>Da es sich bei dieser Lösung um kein fertiges Produkt handelt sind für die Inbetriebnahme folgende Tools notwendig:</w:t>
            </w:r>
          </w:p>
          <w:p w14:paraId="40482F21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60E83CDF" w14:textId="77777777" w:rsidR="00882293" w:rsidRDefault="00882293" w:rsidP="00A84A55">
            <w:pPr>
              <w:spacing w:line="360" w:lineRule="auto"/>
              <w:ind w:left="435"/>
              <w:jc w:val="both"/>
              <w:rPr>
                <w:sz w:val="24"/>
                <w:lang w:val="de-AT"/>
              </w:rPr>
            </w:pPr>
          </w:p>
          <w:p w14:paraId="423F2472" w14:textId="41C7F570" w:rsidR="00A21826" w:rsidRPr="00A84A55" w:rsidRDefault="00377E6D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e</w:t>
            </w:r>
            <w:r w:rsidR="00A21826"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="00A21826"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2A70CC36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17297A4A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  <w:lang w:val="en-US"/>
              </w:rPr>
            </w:pPr>
          </w:p>
          <w:p w14:paraId="2CE70D8E" w14:textId="7777777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  <w:p w14:paraId="5494777F" w14:textId="2C7F5B87" w:rsidR="00A21826" w:rsidRPr="00A84A55" w:rsidRDefault="00A21826" w:rsidP="00A21826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  <w:lang w:val="en-US"/>
              </w:rPr>
            </w:pPr>
          </w:p>
        </w:tc>
      </w:tr>
    </w:tbl>
    <w:p w14:paraId="25581127" w14:textId="56411DF9" w:rsidR="00A21826" w:rsidRPr="00A84A55" w:rsidRDefault="00A21826" w:rsidP="00C9571A">
      <w:pPr>
        <w:ind w:hanging="112"/>
        <w:rPr>
          <w:lang w:val="en-US"/>
        </w:rPr>
      </w:pP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902"/>
        <w:gridCol w:w="1384"/>
      </w:tblGrid>
      <w:tr w:rsidR="00A21826" w:rsidRPr="005427D8" w14:paraId="3C5528A4" w14:textId="77777777" w:rsidTr="00A84A55">
        <w:tc>
          <w:tcPr>
            <w:tcW w:w="9286" w:type="dxa"/>
            <w:gridSpan w:val="2"/>
            <w:tcBorders>
              <w:top w:val="nil"/>
              <w:bottom w:val="single" w:sz="4" w:space="0" w:color="auto"/>
            </w:tcBorders>
            <w:shd w:val="clear" w:color="auto" w:fill="auto"/>
            <w:vAlign w:val="center"/>
          </w:tcPr>
          <w:p w14:paraId="3E96DAD0" w14:textId="3D030061" w:rsidR="00A21826" w:rsidRPr="005427D8" w:rsidRDefault="00A21826" w:rsidP="00A84A55">
            <w:pPr>
              <w:pStyle w:val="berschrift2"/>
              <w:rPr>
                <w:lang w:val="de-AT"/>
              </w:rPr>
            </w:pPr>
            <w:bookmarkStart w:id="63" w:name="_Toc516093143"/>
            <w:r w:rsidRPr="005427D8">
              <w:rPr>
                <w:lang w:val="de-AT"/>
              </w:rPr>
              <w:lastRenderedPageBreak/>
              <w:t>Lessons Learned</w:t>
            </w:r>
            <w:bookmarkEnd w:id="63"/>
          </w:p>
        </w:tc>
      </w:tr>
      <w:tr w:rsidR="00A21826" w:rsidRPr="005427D8" w14:paraId="53DB86F1" w14:textId="77777777" w:rsidTr="00A84A55">
        <w:trPr>
          <w:gridAfter w:val="1"/>
          <w:wAfter w:w="1384" w:type="dxa"/>
        </w:trPr>
        <w:tc>
          <w:tcPr>
            <w:tcW w:w="7902" w:type="dxa"/>
            <w:tcBorders>
              <w:top w:val="single" w:sz="4" w:space="0" w:color="auto"/>
            </w:tcBorders>
            <w:shd w:val="clear" w:color="auto" w:fill="auto"/>
          </w:tcPr>
          <w:p w14:paraId="2A04F592" w14:textId="77777777" w:rsidR="00A21826" w:rsidRPr="005427D8" w:rsidRDefault="00A21826" w:rsidP="00A84A55">
            <w:pPr>
              <w:spacing w:line="360" w:lineRule="auto"/>
              <w:ind w:left="425" w:hanging="425"/>
              <w:jc w:val="both"/>
              <w:rPr>
                <w:bCs/>
                <w:color w:val="000000"/>
                <w:lang w:val="de-AT"/>
              </w:rPr>
            </w:pPr>
          </w:p>
          <w:p w14:paraId="1B4D9B49" w14:textId="77777777" w:rsidR="00A21826" w:rsidRPr="00A84A55" w:rsidRDefault="00A21826" w:rsidP="00A84A55">
            <w:pPr>
              <w:spacing w:line="360" w:lineRule="auto"/>
              <w:ind w:left="435"/>
              <w:jc w:val="both"/>
              <w:rPr>
                <w:bCs/>
                <w:color w:val="000000"/>
                <w:sz w:val="24"/>
                <w:lang w:val="en-US"/>
              </w:rPr>
            </w:pPr>
            <w:r w:rsidRPr="00A84A55">
              <w:rPr>
                <w:sz w:val="24"/>
                <w:lang w:val="en-US"/>
              </w:rPr>
              <w:t>Lorem ipsum dolor sit amet, consetetur sadipscing elitr, sed diam nonumy eirmod tempor invidunt ut labore et dolore magna aliquyam erat</w:t>
            </w:r>
            <w:r w:rsidRPr="00A84A55">
              <w:rPr>
                <w:bCs/>
                <w:color w:val="000000"/>
                <w:sz w:val="24"/>
                <w:lang w:val="en-US"/>
              </w:rPr>
              <w:t xml:space="preserve"> </w:t>
            </w:r>
          </w:p>
          <w:p w14:paraId="0B4B10AC" w14:textId="77777777" w:rsidR="00A21826" w:rsidRPr="005427D8" w:rsidRDefault="00A21826" w:rsidP="00A84A55">
            <w:pPr>
              <w:pStyle w:val="FormatvorlageAufzhlungen1"/>
            </w:pPr>
            <w:r w:rsidRPr="005427D8">
              <w:t>Effizientes Projektmanagement durch standardisierte Prozesse</w:t>
            </w:r>
          </w:p>
          <w:p w14:paraId="59CB3F18" w14:textId="77777777" w:rsidR="00A21826" w:rsidRPr="005427D8" w:rsidRDefault="00A21826" w:rsidP="00A84A55">
            <w:pPr>
              <w:pStyle w:val="FormatvorlageAufzhlungen1"/>
            </w:pPr>
            <w:r w:rsidRPr="005427D8">
              <w:t>Reibungslose Abwicklung von Projekten durch klare Verantwortlichkeiten</w:t>
            </w:r>
          </w:p>
          <w:p w14:paraId="654066CA" w14:textId="77777777" w:rsidR="00A21826" w:rsidRPr="005427D8" w:rsidRDefault="00A21826" w:rsidP="00A84A55">
            <w:pPr>
              <w:pStyle w:val="FormatvorlageAufzhlungen1"/>
            </w:pPr>
            <w:r w:rsidRPr="005427D8">
              <w:t>Konzernweite einheitliche Projektmanagement Begriffe und Vorgehensweisen</w:t>
            </w:r>
          </w:p>
          <w:p w14:paraId="72B442E0" w14:textId="77777777" w:rsidR="00A21826" w:rsidRPr="005427D8" w:rsidRDefault="00A21826" w:rsidP="00A84A55">
            <w:pPr>
              <w:pStyle w:val="FormatvorlageAufzhlungen2"/>
            </w:pPr>
            <w:r w:rsidRPr="005427D8">
              <w:t xml:space="preserve">Standardisiertes  Reporting über den Status der Zielerreichung </w:t>
            </w:r>
          </w:p>
          <w:p w14:paraId="08767002" w14:textId="77777777" w:rsidR="00A21826" w:rsidRPr="005427D8" w:rsidRDefault="00A21826" w:rsidP="00A84A55">
            <w:pPr>
              <w:pStyle w:val="FormatvorlageAufzhlungen2"/>
              <w:rPr>
                <w:rFonts w:cs="Arial"/>
                <w:bCs/>
                <w:color w:val="000000"/>
                <w:sz w:val="20"/>
                <w:szCs w:val="20"/>
              </w:rPr>
            </w:pPr>
            <w:r w:rsidRPr="005427D8">
              <w:t>Effiziente Lenkung von knappen Ressourcen</w:t>
            </w:r>
            <w:r w:rsidRPr="005427D8">
              <w:rPr>
                <w:bCs/>
                <w:color w:val="000000"/>
                <w:sz w:val="24"/>
              </w:rPr>
              <w:t xml:space="preserve"> </w:t>
            </w:r>
          </w:p>
          <w:p w14:paraId="42B3AE1B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022B1030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bCs/>
                <w:color w:val="000000"/>
                <w:sz w:val="24"/>
              </w:rPr>
            </w:pPr>
          </w:p>
          <w:p w14:paraId="4918B4C3" w14:textId="77777777" w:rsidR="00A21826" w:rsidRPr="005427D8" w:rsidRDefault="00A21826" w:rsidP="00A84A55">
            <w:pPr>
              <w:pStyle w:val="FormatvorlageAufzhlungen2"/>
              <w:numPr>
                <w:ilvl w:val="0"/>
                <w:numId w:val="0"/>
              </w:numPr>
              <w:ind w:left="680" w:hanging="226"/>
              <w:rPr>
                <w:rFonts w:cs="Arial"/>
                <w:bCs/>
                <w:color w:val="000000"/>
                <w:sz w:val="20"/>
                <w:szCs w:val="20"/>
              </w:rPr>
            </w:pPr>
          </w:p>
        </w:tc>
      </w:tr>
    </w:tbl>
    <w:p w14:paraId="43FC4737" w14:textId="7A90F01A" w:rsidR="00A21826" w:rsidRPr="005427D8" w:rsidRDefault="00A21826" w:rsidP="00C9571A">
      <w:pPr>
        <w:ind w:hanging="112"/>
        <w:rPr>
          <w:lang w:val="de-AT"/>
        </w:rPr>
      </w:pPr>
    </w:p>
    <w:p w14:paraId="04A864C1" w14:textId="01BF24DC" w:rsidR="00A21826" w:rsidRPr="005427D8" w:rsidRDefault="00A21826" w:rsidP="00C9571A">
      <w:pPr>
        <w:ind w:hanging="112"/>
        <w:rPr>
          <w:lang w:val="de-AT"/>
        </w:rPr>
      </w:pPr>
    </w:p>
    <w:p w14:paraId="1CF5B955" w14:textId="77777777" w:rsidR="00A21826" w:rsidRPr="005427D8" w:rsidRDefault="00A21826" w:rsidP="00C9571A">
      <w:pPr>
        <w:ind w:hanging="112"/>
        <w:rPr>
          <w:lang w:val="de-AT"/>
        </w:rPr>
        <w:sectPr w:rsidR="00A21826" w:rsidRPr="005427D8" w:rsidSect="007B5D07">
          <w:pgSz w:w="11906" w:h="16838"/>
          <w:pgMar w:top="2552" w:right="1134" w:bottom="1134" w:left="1134" w:header="0" w:footer="709" w:gutter="0"/>
          <w:cols w:space="708"/>
          <w:docGrid w:linePitch="360"/>
        </w:sectPr>
      </w:pPr>
    </w:p>
    <w:p w14:paraId="70220BA7" w14:textId="305ED87C" w:rsidR="001376D2" w:rsidRDefault="001376D2" w:rsidP="001376D2">
      <w:pPr>
        <w:pStyle w:val="berschrift1"/>
      </w:pPr>
      <w:bookmarkStart w:id="64" w:name="_Toc114210889"/>
      <w:bookmarkStart w:id="65" w:name="_Toc264537167"/>
      <w:bookmarkStart w:id="66" w:name="_Toc264537895"/>
      <w:bookmarkStart w:id="67" w:name="_Toc515203101"/>
      <w:bookmarkStart w:id="68" w:name="_Toc516093144"/>
      <w:r>
        <w:lastRenderedPageBreak/>
        <w:t>Anhang</w:t>
      </w:r>
    </w:p>
    <w:p w14:paraId="41A3E2EA" w14:textId="3B009DB4" w:rsidR="001376D2" w:rsidRDefault="001376D2" w:rsidP="001376D2">
      <w:pPr>
        <w:pStyle w:val="berschrift2"/>
      </w:pPr>
      <w:bookmarkStart w:id="69" w:name="_Ref517825168"/>
      <w:r>
        <w:t>Verwendete Tools</w:t>
      </w:r>
      <w:bookmarkEnd w:id="69"/>
    </w:p>
    <w:p w14:paraId="5D0C369A" w14:textId="7E5062B2" w:rsidR="001376D2" w:rsidRDefault="001376D2" w:rsidP="001376D2">
      <w:pPr>
        <w:pStyle w:val="Literaturverzeichnis"/>
        <w:rPr>
          <w:rFonts w:cs="Arial"/>
          <w:noProof/>
          <w:lang w:val="en-US"/>
        </w:rPr>
      </w:pPr>
      <w:r w:rsidRPr="001376D2">
        <w:rPr>
          <w:rFonts w:cs="Arial"/>
          <w:noProof/>
          <w:lang w:val="en-US"/>
        </w:rPr>
        <w:t>(a)</w:t>
      </w:r>
      <w:r w:rsidRPr="001376D2">
        <w:rPr>
          <w:rFonts w:cs="Arial"/>
          <w:noProof/>
          <w:lang w:val="en-US"/>
        </w:rPr>
        <w:tab/>
      </w:r>
      <w:r>
        <w:rPr>
          <w:rFonts w:cs="Arial"/>
          <w:noProof/>
          <w:lang w:val="en-US"/>
        </w:rPr>
        <w:t>Webhook.</w:t>
      </w:r>
      <w:r w:rsidRPr="001376D2">
        <w:rPr>
          <w:rFonts w:cs="Arial"/>
          <w:noProof/>
          <w:lang w:val="en-US"/>
        </w:rPr>
        <w:t xml:space="preserve">, </w:t>
      </w:r>
      <w:r>
        <w:rPr>
          <w:rFonts w:cs="Arial"/>
          <w:i/>
          <w:iCs/>
          <w:noProof/>
          <w:lang w:val="en-US"/>
        </w:rPr>
        <w:t>Tool zum Testen von diversen HTTP Requests</w:t>
      </w:r>
      <w:r w:rsidRPr="001376D2">
        <w:rPr>
          <w:rFonts w:cs="Arial"/>
          <w:noProof/>
          <w:lang w:val="en-US"/>
        </w:rPr>
        <w:t xml:space="preserve">., </w:t>
      </w:r>
      <w:hyperlink r:id="rId18" w:history="1">
        <w:r w:rsidRPr="00723725">
          <w:rPr>
            <w:rStyle w:val="Hyperlink"/>
            <w:rFonts w:cs="Arial"/>
            <w:noProof/>
            <w:lang w:val="en-US"/>
          </w:rPr>
          <w:t>https://webhook.site</w:t>
        </w:r>
      </w:hyperlink>
    </w:p>
    <w:p w14:paraId="18D6F62F" w14:textId="33B75BF5" w:rsidR="009C1078" w:rsidRDefault="009C1078" w:rsidP="009C1078">
      <w:pPr>
        <w:rPr>
          <w:rFonts w:cs="Arial"/>
          <w:noProof/>
          <w:lang w:val="de-AT"/>
        </w:rPr>
      </w:pPr>
      <w:r w:rsidRPr="009C1078">
        <w:rPr>
          <w:rFonts w:cs="Arial"/>
          <w:noProof/>
          <w:lang w:val="de-AT"/>
        </w:rPr>
        <w:t>(b)</w:t>
      </w:r>
      <w:r w:rsidRPr="009C1078">
        <w:rPr>
          <w:rFonts w:cs="Arial"/>
          <w:noProof/>
          <w:lang w:val="de-AT"/>
        </w:rPr>
        <w:tab/>
        <w:t xml:space="preserve">Apitester., </w:t>
      </w:r>
      <w:r w:rsidRPr="009C1078">
        <w:rPr>
          <w:rFonts w:cs="Arial"/>
          <w:i/>
          <w:iCs/>
          <w:noProof/>
          <w:lang w:val="de-AT"/>
        </w:rPr>
        <w:t>Tool zum Testen von AP</w:t>
      </w:r>
      <w:r>
        <w:rPr>
          <w:rFonts w:cs="Arial"/>
          <w:i/>
          <w:iCs/>
          <w:noProof/>
          <w:lang w:val="de-AT"/>
        </w:rPr>
        <w:t>Is</w:t>
      </w:r>
      <w:r w:rsidRPr="009C1078">
        <w:rPr>
          <w:rFonts w:cs="Arial"/>
          <w:noProof/>
          <w:lang w:val="de-AT"/>
        </w:rPr>
        <w:t xml:space="preserve">., </w:t>
      </w:r>
      <w:hyperlink r:id="rId19" w:history="1">
        <w:r w:rsidRPr="00723725">
          <w:rPr>
            <w:rStyle w:val="Hyperlink"/>
            <w:rFonts w:cs="Arial"/>
            <w:noProof/>
            <w:lang w:val="de-AT"/>
          </w:rPr>
          <w:t>https://apitester.com</w:t>
        </w:r>
      </w:hyperlink>
    </w:p>
    <w:p w14:paraId="1960E965" w14:textId="219F8150" w:rsidR="0030252A" w:rsidRPr="0030252A" w:rsidRDefault="0030252A" w:rsidP="0030252A">
      <w:pPr>
        <w:rPr>
          <w:rFonts w:cs="Arial"/>
          <w:noProof/>
          <w:lang w:val="de-AT"/>
        </w:rPr>
      </w:pPr>
      <w:r w:rsidRPr="0030252A">
        <w:rPr>
          <w:rFonts w:cs="Arial"/>
          <w:noProof/>
          <w:lang w:val="de-AT"/>
        </w:rPr>
        <w:t>(c)</w:t>
      </w:r>
      <w:r w:rsidRPr="0030252A">
        <w:rPr>
          <w:rFonts w:cs="Arial"/>
          <w:noProof/>
          <w:lang w:val="de-AT"/>
        </w:rPr>
        <w:tab/>
      </w:r>
      <w:r>
        <w:rPr>
          <w:rFonts w:cs="Arial"/>
          <w:noProof/>
          <w:lang w:val="de-AT"/>
        </w:rPr>
        <w:t>CCS</w:t>
      </w:r>
      <w:r w:rsidRPr="0030252A">
        <w:rPr>
          <w:rFonts w:cs="Arial"/>
          <w:noProof/>
          <w:lang w:val="de-AT"/>
        </w:rPr>
        <w:t xml:space="preserve">., </w:t>
      </w:r>
      <w:r w:rsidRPr="0030252A">
        <w:rPr>
          <w:rFonts w:cs="Arial"/>
          <w:i/>
          <w:iCs/>
          <w:noProof/>
          <w:lang w:val="de-AT"/>
        </w:rPr>
        <w:t xml:space="preserve">IDE zur </w:t>
      </w:r>
      <w:r>
        <w:rPr>
          <w:rFonts w:cs="Arial"/>
          <w:i/>
          <w:iCs/>
          <w:noProof/>
          <w:lang w:val="de-AT"/>
        </w:rPr>
        <w:t>Entwicklung von embedded Projekten</w:t>
      </w:r>
      <w:r w:rsidRPr="0030252A">
        <w:rPr>
          <w:rFonts w:cs="Arial"/>
          <w:noProof/>
          <w:lang w:val="de-AT"/>
        </w:rPr>
        <w:t>.,</w:t>
      </w:r>
      <w:r w:rsidRPr="0030252A">
        <w:rPr>
          <w:lang w:val="de-AT"/>
        </w:rPr>
        <w:t xml:space="preserve"> Code Composer Studio</w:t>
      </w:r>
    </w:p>
    <w:p w14:paraId="27C156DB" w14:textId="041E48AE" w:rsidR="009C1078" w:rsidRPr="0030252A" w:rsidRDefault="009C1078" w:rsidP="009C1078">
      <w:pPr>
        <w:pStyle w:val="Literaturverzeichnis"/>
        <w:rPr>
          <w:rFonts w:cs="Arial"/>
          <w:noProof/>
          <w:lang w:val="de-AT"/>
        </w:rPr>
      </w:pPr>
    </w:p>
    <w:p w14:paraId="37A66EF8" w14:textId="77777777" w:rsidR="001376D2" w:rsidRPr="0030252A" w:rsidRDefault="001376D2" w:rsidP="001376D2">
      <w:pPr>
        <w:rPr>
          <w:lang w:val="de-AT"/>
        </w:rPr>
      </w:pPr>
    </w:p>
    <w:p w14:paraId="21AEC561" w14:textId="06B4B26F" w:rsidR="001376D2" w:rsidRPr="0030252A" w:rsidRDefault="001376D2">
      <w:pPr>
        <w:spacing w:line="240" w:lineRule="auto"/>
        <w:rPr>
          <w:lang w:val="de-AT"/>
        </w:rPr>
      </w:pPr>
      <w:r w:rsidRPr="0030252A">
        <w:rPr>
          <w:lang w:val="de-AT"/>
        </w:rPr>
        <w:br w:type="page"/>
      </w:r>
    </w:p>
    <w:p w14:paraId="5D2DF802" w14:textId="77777777" w:rsidR="001376D2" w:rsidRPr="0030252A" w:rsidRDefault="001376D2" w:rsidP="001376D2">
      <w:pPr>
        <w:rPr>
          <w:lang w:val="de-AT"/>
        </w:rPr>
      </w:pPr>
    </w:p>
    <w:p w14:paraId="750C259C" w14:textId="41FF09A6" w:rsidR="001376D2" w:rsidRPr="009C1078" w:rsidRDefault="001376D2" w:rsidP="001376D2">
      <w:pPr>
        <w:pStyle w:val="berschrift2"/>
        <w:rPr>
          <w:lang w:val="de-AT"/>
        </w:rPr>
      </w:pPr>
      <w:r w:rsidRPr="009C1078">
        <w:rPr>
          <w:lang w:val="de-AT"/>
        </w:rPr>
        <w:t>Abbildungsverzeichnis</w:t>
      </w:r>
      <w:bookmarkEnd w:id="64"/>
      <w:bookmarkEnd w:id="65"/>
      <w:bookmarkEnd w:id="66"/>
      <w:bookmarkEnd w:id="67"/>
    </w:p>
    <w:p w14:paraId="6E0BB579" w14:textId="77777777" w:rsidR="001376D2" w:rsidRPr="009C1078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</w:p>
    <w:p w14:paraId="5513E205" w14:textId="12BFA196" w:rsidR="001376D2" w:rsidRDefault="001376D2">
      <w:pPr>
        <w:pStyle w:val="Abbildungsverzeichnis"/>
        <w:tabs>
          <w:tab w:val="right" w:leader="dot" w:pos="9628"/>
        </w:tabs>
        <w:rPr>
          <w:rFonts w:asciiTheme="minorHAnsi" w:eastAsiaTheme="minorEastAsia" w:hAnsiTheme="minorHAnsi" w:cstheme="minorBidi"/>
          <w:noProof/>
          <w:lang w:eastAsia="de-AT" w:bidi="ar-SA"/>
        </w:rPr>
      </w:pPr>
      <w:r w:rsidRPr="00862A5B">
        <w:rPr>
          <w:rFonts w:cs="Arial"/>
        </w:rPr>
        <w:fldChar w:fldCharType="begin"/>
      </w:r>
      <w:r w:rsidRPr="009C1078">
        <w:rPr>
          <w:rFonts w:cs="Arial"/>
        </w:rPr>
        <w:instrText xml:space="preserve"> TOC \h \z \c "Abbildung" </w:instrText>
      </w:r>
      <w:r w:rsidRPr="00862A5B">
        <w:rPr>
          <w:rFonts w:cs="Arial"/>
        </w:rPr>
        <w:fldChar w:fldCharType="separate"/>
      </w:r>
      <w:hyperlink w:anchor="_Toc517824758" w:history="1">
        <w:r w:rsidRPr="009C1078">
          <w:rPr>
            <w:rStyle w:val="Hyperlink"/>
            <w:rFonts w:cs="Arial"/>
            <w:noProof/>
          </w:rPr>
          <w:t>Abbildung 1: Orga</w:t>
        </w:r>
        <w:r w:rsidRPr="0030252A">
          <w:rPr>
            <w:rStyle w:val="Hyperlink"/>
            <w:rFonts w:cs="Arial"/>
            <w:noProof/>
          </w:rPr>
          <w:t>ni</w:t>
        </w:r>
        <w:r w:rsidRPr="00716BE2">
          <w:rPr>
            <w:rStyle w:val="Hyperlink"/>
            <w:rFonts w:cs="Arial"/>
            <w:noProof/>
          </w:rPr>
          <w:t>sation Stab QS 12/2016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_Toc517824758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4695040B" w14:textId="598EC477" w:rsidR="001376D2" w:rsidRPr="00862A5B" w:rsidRDefault="001376D2" w:rsidP="001376D2">
      <w:pPr>
        <w:pStyle w:val="Abbildungsverzeichnis"/>
        <w:tabs>
          <w:tab w:val="right" w:leader="dot" w:pos="9061"/>
        </w:tabs>
        <w:rPr>
          <w:rFonts w:cs="Arial"/>
        </w:rPr>
      </w:pPr>
      <w:r w:rsidRPr="00862A5B">
        <w:rPr>
          <w:rFonts w:cs="Arial"/>
        </w:rPr>
        <w:fldChar w:fldCharType="end"/>
      </w:r>
    </w:p>
    <w:p w14:paraId="5DC8E3F3" w14:textId="77777777" w:rsidR="001376D2" w:rsidRPr="00862A5B" w:rsidRDefault="001376D2" w:rsidP="001376D2">
      <w:pPr>
        <w:rPr>
          <w:color w:val="626B71"/>
        </w:rPr>
      </w:pPr>
    </w:p>
    <w:p w14:paraId="7EDDC5D4" w14:textId="77777777" w:rsidR="001376D2" w:rsidRPr="00862A5B" w:rsidRDefault="001376D2" w:rsidP="001376D2">
      <w:pPr>
        <w:rPr>
          <w:color w:val="626B71"/>
        </w:rPr>
      </w:pPr>
    </w:p>
    <w:p w14:paraId="1CFB4D14" w14:textId="77777777" w:rsidR="001376D2" w:rsidRPr="00862A5B" w:rsidRDefault="001376D2" w:rsidP="001376D2">
      <w:pPr>
        <w:rPr>
          <w:color w:val="626B71"/>
        </w:rPr>
      </w:pPr>
    </w:p>
    <w:p w14:paraId="6FC8C3DE" w14:textId="77777777" w:rsidR="001376D2" w:rsidRPr="00862A5B" w:rsidRDefault="001376D2" w:rsidP="001376D2">
      <w:pPr>
        <w:pStyle w:val="Anmerkungen"/>
      </w:pPr>
      <w:r w:rsidRPr="00862A5B">
        <w:t>ANMERKUNG: Dieses Abbildungsverzeichnis generiert sich selbst.</w:t>
      </w:r>
    </w:p>
    <w:p w14:paraId="42CAEEFB" w14:textId="172E6E40" w:rsidR="001376D2" w:rsidRDefault="001376D2" w:rsidP="001376D2">
      <w:pPr>
        <w:spacing w:line="240" w:lineRule="auto"/>
        <w:rPr>
          <w:rFonts w:cs="Arial"/>
          <w:bCs/>
          <w:color w:val="0086CB"/>
          <w:kern w:val="32"/>
          <w:sz w:val="52"/>
          <w:szCs w:val="32"/>
          <w:lang w:val="de-AT"/>
        </w:rPr>
      </w:pPr>
      <w:r w:rsidRPr="00862A5B">
        <w:br w:type="page"/>
      </w:r>
    </w:p>
    <w:bookmarkEnd w:id="68"/>
    <w:p w14:paraId="7C86E4FF" w14:textId="77777777" w:rsidR="00520156" w:rsidRPr="005427D8" w:rsidRDefault="00520156" w:rsidP="00520156">
      <w:pPr>
        <w:rPr>
          <w:lang w:val="de-AT"/>
        </w:rPr>
      </w:pPr>
    </w:p>
    <w:p w14:paraId="781ABA4C" w14:textId="368861C2" w:rsidR="001376D2" w:rsidRDefault="00FF2D57" w:rsidP="001376D2">
      <w:pPr>
        <w:pStyle w:val="berschrift2"/>
        <w:rPr>
          <w:lang w:val="de-AT"/>
        </w:rPr>
      </w:pPr>
      <w:r w:rsidRPr="005427D8">
        <w:rPr>
          <w:lang w:val="de-AT"/>
        </w:rPr>
        <w:t>Recherchelisten</w:t>
      </w:r>
    </w:p>
    <w:p w14:paraId="291B2738" w14:textId="00E7907F" w:rsidR="001376D2" w:rsidRDefault="001376D2" w:rsidP="001376D2">
      <w:pPr>
        <w:rPr>
          <w:lang w:val="de-AT"/>
        </w:rPr>
      </w:pPr>
    </w:p>
    <w:p w14:paraId="4E9EFDD3" w14:textId="1C50B41A" w:rsidR="001376D2" w:rsidRDefault="001376D2">
      <w:pPr>
        <w:spacing w:line="240" w:lineRule="auto"/>
        <w:rPr>
          <w:lang w:val="de-AT"/>
        </w:rPr>
      </w:pPr>
      <w:r>
        <w:rPr>
          <w:lang w:val="de-AT"/>
        </w:rPr>
        <w:br w:type="page"/>
      </w:r>
    </w:p>
    <w:p w14:paraId="5F19FBDF" w14:textId="77777777" w:rsidR="001376D2" w:rsidRPr="001376D2" w:rsidRDefault="001376D2" w:rsidP="001376D2">
      <w:pPr>
        <w:rPr>
          <w:lang w:val="de-AT"/>
        </w:rPr>
      </w:pPr>
    </w:p>
    <w:p w14:paraId="0B8C9C03" w14:textId="669CDD3F" w:rsidR="00FF2D57" w:rsidRDefault="00FF2D57" w:rsidP="001376D2">
      <w:pPr>
        <w:pStyle w:val="berschrift2"/>
        <w:rPr>
          <w:lang w:val="de-AT"/>
        </w:rPr>
      </w:pPr>
      <w:r w:rsidRPr="005427D8">
        <w:rPr>
          <w:lang w:val="de-AT"/>
        </w:rPr>
        <w:t>Quelllenverzeichnis</w:t>
      </w:r>
    </w:p>
    <w:p w14:paraId="54C0229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862A5B">
        <w:rPr>
          <w:rFonts w:cs="Arial"/>
          <w:noProof/>
        </w:rPr>
        <w:t xml:space="preserve">[1] </w:t>
      </w:r>
      <w:r w:rsidRPr="00862A5B">
        <w:rPr>
          <w:rFonts w:cs="Arial"/>
          <w:noProof/>
        </w:rPr>
        <w:tab/>
        <w:t xml:space="preserve">ÖBB-Holding AG, </w:t>
      </w:r>
      <w:r w:rsidRPr="00862A5B">
        <w:rPr>
          <w:rFonts w:cs="Arial"/>
          <w:i/>
          <w:iCs/>
          <w:noProof/>
        </w:rPr>
        <w:t>https://konzern.oebb.at/de/ueber-den-konzern/organisation</w:t>
      </w:r>
      <w:r w:rsidRPr="00862A5B">
        <w:rPr>
          <w:rFonts w:cs="Arial"/>
          <w:noProof/>
        </w:rPr>
        <w:t>., ÖBB-Holding AG, Wien 24.05.2018.</w:t>
      </w:r>
    </w:p>
    <w:p w14:paraId="58EA32B1" w14:textId="77777777" w:rsidR="001376D2" w:rsidRPr="0090193D" w:rsidRDefault="001376D2" w:rsidP="001376D2">
      <w:pPr>
        <w:rPr>
          <w:lang w:eastAsia="en-US" w:bidi="en-US"/>
        </w:rPr>
      </w:pPr>
    </w:p>
    <w:p w14:paraId="2BA7832C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  <w:r w:rsidRPr="00DD3F78">
        <w:rPr>
          <w:rFonts w:cs="Arial"/>
          <w:noProof/>
        </w:rPr>
        <w:t>[9]</w:t>
      </w:r>
      <w:r w:rsidRPr="00DD3F78">
        <w:rPr>
          <w:rFonts w:cs="Arial"/>
          <w:noProof/>
        </w:rPr>
        <w:tab/>
        <w:t xml:space="preserve">J. Rüegg-Stürm, </w:t>
      </w:r>
      <w:r w:rsidRPr="00DD3F78">
        <w:rPr>
          <w:rFonts w:cs="Arial"/>
          <w:i/>
          <w:iCs/>
          <w:noProof/>
        </w:rPr>
        <w:t>Das neue St. Galler Management-Modell. Grundkategorien einer integrierten Managementlehre. Der HSG-Ansatz.</w:t>
      </w:r>
      <w:r w:rsidRPr="00862A5B">
        <w:rPr>
          <w:rFonts w:cs="Arial"/>
          <w:noProof/>
        </w:rPr>
        <w:t xml:space="preserve">, </w:t>
      </w:r>
      <w:r>
        <w:rPr>
          <w:rFonts w:cs="Arial"/>
          <w:noProof/>
        </w:rPr>
        <w:t>Haupt</w:t>
      </w:r>
      <w:r w:rsidRPr="00862A5B">
        <w:rPr>
          <w:rFonts w:cs="Arial"/>
          <w:noProof/>
        </w:rPr>
        <w:t>, 200</w:t>
      </w:r>
      <w:r>
        <w:rPr>
          <w:rFonts w:cs="Arial"/>
          <w:noProof/>
        </w:rPr>
        <w:t>3</w:t>
      </w:r>
      <w:r w:rsidRPr="00862A5B">
        <w:rPr>
          <w:rFonts w:cs="Arial"/>
          <w:noProof/>
        </w:rPr>
        <w:t>.</w:t>
      </w:r>
      <w:r>
        <w:rPr>
          <w:rFonts w:cs="Arial"/>
          <w:noProof/>
        </w:rPr>
        <w:t xml:space="preserve"> </w:t>
      </w:r>
      <w:r w:rsidRPr="00DD3F78">
        <w:rPr>
          <w:rFonts w:cs="Arial"/>
          <w:noProof/>
        </w:rPr>
        <w:t>ISBN 3258066299</w:t>
      </w:r>
    </w:p>
    <w:p w14:paraId="546004C7" w14:textId="77777777" w:rsidR="001376D2" w:rsidRPr="00862A5B" w:rsidRDefault="001376D2" w:rsidP="001376D2">
      <w:pPr>
        <w:pStyle w:val="Literaturverzeichnis"/>
        <w:rPr>
          <w:rFonts w:cs="Arial"/>
          <w:noProof/>
        </w:rPr>
      </w:pPr>
    </w:p>
    <w:p w14:paraId="2AE097D9" w14:textId="02A41F50" w:rsidR="001376D2" w:rsidRPr="001376D2" w:rsidRDefault="001376D2" w:rsidP="001376D2">
      <w:pPr>
        <w:rPr>
          <w:lang w:val="de-AT"/>
        </w:rPr>
      </w:pPr>
      <w:r w:rsidRPr="00862A5B">
        <w:br w:type="page"/>
      </w:r>
    </w:p>
    <w:p w14:paraId="392B9816" w14:textId="2F1C1586" w:rsidR="00CC317E" w:rsidRPr="005427D8" w:rsidRDefault="00CC317E" w:rsidP="00CC317E">
      <w:pPr>
        <w:pStyle w:val="berschrift1"/>
        <w:rPr>
          <w:lang w:val="de-AT"/>
        </w:rPr>
      </w:pPr>
      <w:bookmarkStart w:id="70" w:name="_Toc516093146"/>
      <w:r w:rsidRPr="005427D8">
        <w:rPr>
          <w:lang w:val="de-AT"/>
        </w:rPr>
        <w:lastRenderedPageBreak/>
        <w:t>Designvorlage</w:t>
      </w:r>
      <w:bookmarkEnd w:id="70"/>
    </w:p>
    <w:p w14:paraId="5876500B" w14:textId="77777777" w:rsidR="00C9571A" w:rsidRPr="005427D8" w:rsidRDefault="00C9571A" w:rsidP="00C9571A">
      <w:pPr>
        <w:ind w:hanging="112"/>
        <w:rPr>
          <w:lang w:val="de-AT"/>
        </w:rPr>
      </w:pPr>
      <w:r w:rsidRPr="005427D8">
        <w:rPr>
          <w:lang w:val="de-AT"/>
        </w:rPr>
        <w:t>ANMERKUNG: Bitte die angegebenen Formatierungen verwenden (Format &gt; Formatvorlagen und Formatierungen) – sie entsprechen dem Corporate Design der FH Technikum Wien!</w:t>
      </w:r>
    </w:p>
    <w:p w14:paraId="4DE99DD9" w14:textId="77777777" w:rsidR="00C9571A" w:rsidRPr="005427D8" w:rsidRDefault="00C9571A" w:rsidP="00C9571A">
      <w:pPr>
        <w:rPr>
          <w:lang w:val="de-AT"/>
        </w:rPr>
      </w:pPr>
    </w:p>
    <w:p w14:paraId="16595E3C" w14:textId="77777777" w:rsidR="00C9571A" w:rsidRPr="005427D8" w:rsidRDefault="00C9571A" w:rsidP="00C9571A">
      <w:pPr>
        <w:pStyle w:val="berschrift1"/>
        <w:rPr>
          <w:color w:val="00659C"/>
          <w:lang w:val="de-AT"/>
        </w:rPr>
      </w:pPr>
      <w:bookmarkStart w:id="71" w:name="_Toc516093147"/>
      <w:r w:rsidRPr="005427D8">
        <w:rPr>
          <w:color w:val="00659C"/>
          <w:lang w:val="de-AT"/>
        </w:rPr>
        <w:t>Überschrift 1</w:t>
      </w:r>
      <w:bookmarkEnd w:id="71"/>
    </w:p>
    <w:p w14:paraId="7D80D373" w14:textId="77777777" w:rsidR="00C9571A" w:rsidRPr="005427D8" w:rsidRDefault="00C9571A" w:rsidP="00C9571A">
      <w:pPr>
        <w:rPr>
          <w:lang w:val="de-AT"/>
        </w:rPr>
      </w:pPr>
    </w:p>
    <w:p w14:paraId="523CD0B2" w14:textId="77777777" w:rsidR="00C9571A" w:rsidRPr="005427D8" w:rsidRDefault="00C9571A" w:rsidP="007B463D">
      <w:pPr>
        <w:jc w:val="both"/>
        <w:rPr>
          <w:sz w:val="24"/>
          <w:lang w:val="de-AT"/>
        </w:rPr>
      </w:pPr>
      <w:r w:rsidRPr="005427D8">
        <w:rPr>
          <w:sz w:val="24"/>
          <w:lang w:val="de-AT"/>
        </w:rPr>
        <w:t>Standard - Fließtext</w:t>
      </w:r>
    </w:p>
    <w:p w14:paraId="021F287D" w14:textId="77777777" w:rsidR="00C9571A" w:rsidRPr="005427D8" w:rsidRDefault="00C9571A" w:rsidP="00C9571A">
      <w:pPr>
        <w:rPr>
          <w:lang w:val="de-AT"/>
        </w:rPr>
      </w:pPr>
    </w:p>
    <w:p w14:paraId="00610580" w14:textId="77777777" w:rsidR="00C9571A" w:rsidRPr="005427D8" w:rsidRDefault="00C9571A" w:rsidP="00C9571A">
      <w:pPr>
        <w:pStyle w:val="berschrift2"/>
        <w:numPr>
          <w:ilvl w:val="0"/>
          <w:numId w:val="8"/>
        </w:numPr>
        <w:rPr>
          <w:color w:val="00659C"/>
          <w:lang w:val="de-AT"/>
        </w:rPr>
      </w:pPr>
      <w:bookmarkStart w:id="72" w:name="_Toc516093148"/>
      <w:r w:rsidRPr="005427D8">
        <w:rPr>
          <w:color w:val="00659C"/>
          <w:lang w:val="de-AT"/>
        </w:rPr>
        <w:t>Überschrift 2</w:t>
      </w:r>
      <w:bookmarkEnd w:id="72"/>
    </w:p>
    <w:p w14:paraId="251CBAEC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5A3BBBC8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09FBF3F" w14:textId="77777777" w:rsidR="00C9571A" w:rsidRPr="005427D8" w:rsidRDefault="00C9571A" w:rsidP="00C9571A">
      <w:pPr>
        <w:pStyle w:val="FormatvorlageAufzhlungen1"/>
      </w:pPr>
      <w:r w:rsidRPr="005427D8">
        <w:t>Formatvorlage Aufzählungen 1</w:t>
      </w:r>
    </w:p>
    <w:p w14:paraId="4B78BAB0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19ED3DE" w14:textId="77777777" w:rsidR="00C9571A" w:rsidRPr="005427D8" w:rsidRDefault="00C9571A" w:rsidP="00C9571A">
      <w:pPr>
        <w:pStyle w:val="FormatvorlageAufzhlungen2"/>
      </w:pPr>
      <w:r w:rsidRPr="005427D8">
        <w:t>Formatvorlage Aufzählungen 2</w:t>
      </w:r>
    </w:p>
    <w:p w14:paraId="7532D4FF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3A222376" w14:textId="77777777" w:rsidR="00C9571A" w:rsidRPr="005427D8" w:rsidRDefault="00C9571A" w:rsidP="00C9571A">
      <w:pPr>
        <w:pStyle w:val="FormatvorlageAufzhlungen3"/>
      </w:pPr>
      <w:r w:rsidRPr="005427D8">
        <w:t>Formatvorlage Aufzählungen 3</w:t>
      </w:r>
    </w:p>
    <w:p w14:paraId="4AB74434" w14:textId="77777777" w:rsidR="00C9571A" w:rsidRPr="005427D8" w:rsidRDefault="00C9571A" w:rsidP="00C9571A">
      <w:pPr>
        <w:rPr>
          <w:lang w:val="de-AT"/>
        </w:rPr>
      </w:pPr>
    </w:p>
    <w:p w14:paraId="73C04CAA" w14:textId="77777777" w:rsidR="00C9571A" w:rsidRPr="005427D8" w:rsidRDefault="00C9571A" w:rsidP="00C9571A">
      <w:pPr>
        <w:rPr>
          <w:lang w:val="de-AT"/>
        </w:rPr>
      </w:pPr>
    </w:p>
    <w:p w14:paraId="334A046E" w14:textId="77777777" w:rsidR="00C9571A" w:rsidRPr="005427D8" w:rsidRDefault="00C9571A" w:rsidP="00C9571A">
      <w:pPr>
        <w:pStyle w:val="berschrift3"/>
        <w:rPr>
          <w:color w:val="00659C"/>
          <w:lang w:val="de-AT"/>
        </w:rPr>
      </w:pPr>
      <w:bookmarkStart w:id="73" w:name="_Toc516093149"/>
      <w:r w:rsidRPr="005427D8">
        <w:rPr>
          <w:color w:val="00659C"/>
          <w:lang w:val="de-AT"/>
        </w:rPr>
        <w:t>Überschrift 3</w:t>
      </w:r>
      <w:bookmarkEnd w:id="73"/>
    </w:p>
    <w:p w14:paraId="3998AE60" w14:textId="77777777" w:rsidR="00C9571A" w:rsidRPr="005427D8" w:rsidRDefault="00C9571A" w:rsidP="00C9571A">
      <w:pPr>
        <w:rPr>
          <w:lang w:val="de-AT"/>
        </w:rPr>
      </w:pPr>
      <w:r w:rsidRPr="005427D8">
        <w:rPr>
          <w:lang w:val="de-AT"/>
        </w:rPr>
        <w:t xml:space="preserve">Formatierung Hyperlink: </w:t>
      </w:r>
      <w:hyperlink r:id="rId20" w:history="1">
        <w:r w:rsidRPr="005427D8">
          <w:rPr>
            <w:rStyle w:val="Hyperlink"/>
            <w:lang w:val="de-AT"/>
          </w:rPr>
          <w:t>www.technikum-wien.at</w:t>
        </w:r>
      </w:hyperlink>
    </w:p>
    <w:p w14:paraId="31667E7B" w14:textId="77777777" w:rsidR="00C9571A" w:rsidRPr="005427D8" w:rsidRDefault="00C9571A" w:rsidP="00C9571A">
      <w:pPr>
        <w:rPr>
          <w:lang w:val="de-AT"/>
        </w:rPr>
      </w:pPr>
    </w:p>
    <w:p w14:paraId="440EF3D9" w14:textId="77777777" w:rsidR="00C9571A" w:rsidRPr="005427D8" w:rsidRDefault="00C9571A" w:rsidP="00C9571A">
      <w:pPr>
        <w:pStyle w:val="berschrift4"/>
      </w:pPr>
      <w:r w:rsidRPr="005427D8">
        <w:t>Überschrift 4</w:t>
      </w:r>
    </w:p>
    <w:p w14:paraId="0CADAA65" w14:textId="77777777" w:rsidR="00E53C48" w:rsidRPr="005427D8" w:rsidRDefault="00E53C48" w:rsidP="00E53C48">
      <w:pPr>
        <w:rPr>
          <w:lang w:val="de-AT"/>
        </w:rPr>
      </w:pPr>
    </w:p>
    <w:sectPr w:rsidR="00E53C48" w:rsidRPr="005427D8" w:rsidSect="007B5D07">
      <w:pgSz w:w="11906" w:h="16838"/>
      <w:pgMar w:top="2552" w:right="1134" w:bottom="1134" w:left="1134" w:header="0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6" w:author="Hannes Aurednik" w:date="2018-03-11T09:28:00Z" w:initials="HA">
    <w:p w14:paraId="69391A8B" w14:textId="77777777" w:rsidR="00A84A55" w:rsidRDefault="00A84A55">
      <w:pPr>
        <w:pStyle w:val="Kommentartext"/>
      </w:pPr>
      <w:r>
        <w:rPr>
          <w:rStyle w:val="Kommentarzeichen"/>
        </w:rPr>
        <w:annotationRef/>
      </w:r>
      <w:r>
        <w:t>Ergänzen von Nicht-Zielen zur Projektabgrenzung und zum verkleinern des Scopes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69391A8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69391A8B" w16cid:durableId="1E4F753C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0F316C" w14:textId="77777777" w:rsidR="00AD6313" w:rsidRDefault="00AD6313">
      <w:r>
        <w:separator/>
      </w:r>
    </w:p>
  </w:endnote>
  <w:endnote w:type="continuationSeparator" w:id="0">
    <w:p w14:paraId="75516578" w14:textId="77777777" w:rsidR="00AD6313" w:rsidRDefault="00AD6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utiger Light">
    <w:altName w:val="Calibri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charset w:val="01"/>
    <w:family w:val="auto"/>
    <w:pitch w:val="variable"/>
  </w:font>
  <w:font w:name="FreeSans">
    <w:altName w:val="Calibri"/>
    <w:charset w:val="01"/>
    <w:family w:val="auto"/>
    <w:pitch w:val="variable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C7520" w14:textId="77777777" w:rsidR="00A84A55" w:rsidRDefault="00A84A55" w:rsidP="00A966C4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14:paraId="04A5FD1C" w14:textId="77777777" w:rsidR="00A84A55" w:rsidRDefault="00A84A55" w:rsidP="00FD5FD9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347A9" w14:textId="776F4FA9" w:rsidR="00A84A55" w:rsidRDefault="00A84A55" w:rsidP="00E53C48">
    <w:pPr>
      <w:pStyle w:val="Fuzeile"/>
      <w:tabs>
        <w:tab w:val="clear" w:pos="4536"/>
        <w:tab w:val="clear" w:pos="9072"/>
        <w:tab w:val="center" w:pos="4819"/>
        <w:tab w:val="right" w:pos="9638"/>
      </w:tabs>
      <w:ind w:right="360"/>
    </w:pPr>
    <w:r>
      <w:tab/>
      <w:t>10.03.2018</w:t>
    </w:r>
    <w:r>
      <w:tab/>
      <w:t xml:space="preserve">Seite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 w:rsidR="00A45E0F">
      <w:rPr>
        <w:b/>
        <w:bCs/>
        <w:noProof/>
      </w:rPr>
      <w:t>19</w:t>
    </w:r>
    <w:r>
      <w:rPr>
        <w:b/>
        <w:bCs/>
      </w:rPr>
      <w:fldChar w:fldCharType="end"/>
    </w:r>
    <w:r>
      <w:t xml:space="preserve"> von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 w:rsidR="00A45E0F">
      <w:rPr>
        <w:b/>
        <w:bCs/>
        <w:noProof/>
      </w:rPr>
      <w:t>26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96C90E" w14:textId="77777777" w:rsidR="00AD6313" w:rsidRDefault="00AD6313">
      <w:r>
        <w:separator/>
      </w:r>
    </w:p>
  </w:footnote>
  <w:footnote w:type="continuationSeparator" w:id="0">
    <w:p w14:paraId="4C3CBFD8" w14:textId="77777777" w:rsidR="00AD6313" w:rsidRDefault="00AD631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061309" w14:textId="77777777" w:rsidR="00A84A55" w:rsidRDefault="00A84A55">
    <w:pPr>
      <w:pStyle w:val="Kopfzeile"/>
    </w:pPr>
    <w:r>
      <w:rPr>
        <w:noProof/>
      </w:rPr>
      <w:drawing>
        <wp:anchor distT="0" distB="0" distL="114300" distR="114300" simplePos="0" relativeHeight="251658240" behindDoc="1" locked="0" layoutInCell="1" allowOverlap="1" wp14:anchorId="214B5638" wp14:editId="62375D16">
          <wp:simplePos x="0" y="0"/>
          <wp:positionH relativeFrom="column">
            <wp:posOffset>-694690</wp:posOffset>
          </wp:positionH>
          <wp:positionV relativeFrom="paragraph">
            <wp:posOffset>0</wp:posOffset>
          </wp:positionV>
          <wp:extent cx="7505700" cy="10619740"/>
          <wp:effectExtent l="0" t="0" r="0" b="0"/>
          <wp:wrapNone/>
          <wp:docPr id="4" name="Bild 34" descr="Eindruck A4 Studiengang NEU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4" descr="Eindruck A4 Studiengang NEU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05700" cy="106197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AE74D0" w14:textId="77777777" w:rsidR="00A84A55" w:rsidRDefault="00A84A55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AAFF597" wp14:editId="5B6D7733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2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9046317" w14:textId="48C54F94" w:rsidR="00A84A55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285A4512" w14:textId="1A5673CC" w:rsidR="00A84A55" w:rsidRPr="00E53C48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FF597" id="_x0000_t202" coordsize="21600,21600" o:spt="202" path="m,l,21600r21600,l21600,xe">
              <v:stroke joinstyle="miter"/>
              <v:path gradientshapeok="t" o:connecttype="rect"/>
            </v:shapetype>
            <v:shape id="Text Box 35" o:spid="_x0000_s1026" type="#_x0000_t202" style="position:absolute;margin-left:-4.2pt;margin-top:31.5pt;width:280.5pt;height:6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" strokecolor="white" strokeweight="0">
              <v:textbox>
                <w:txbxContent>
                  <w:p w14:paraId="29046317" w14:textId="48C54F94" w:rsidR="00A84A55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285A4512" w14:textId="1A5673CC" w:rsidR="00A84A55" w:rsidRPr="00E53C48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61312" behindDoc="1" locked="0" layoutInCell="1" allowOverlap="1" wp14:anchorId="1182B519" wp14:editId="5E6A4431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3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731FC6" w14:textId="77777777" w:rsidR="00A84A55" w:rsidRDefault="00A84A55">
    <w:r>
      <w:rPr>
        <w:noProof/>
        <w:lang w:val="de-AT" w:eastAsia="de-AT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DC6E9EA" wp14:editId="43086EE1">
              <wp:simplePos x="0" y="0"/>
              <wp:positionH relativeFrom="column">
                <wp:posOffset>-53340</wp:posOffset>
              </wp:positionH>
              <wp:positionV relativeFrom="paragraph">
                <wp:posOffset>400050</wp:posOffset>
              </wp:positionV>
              <wp:extent cx="3562350" cy="838200"/>
              <wp:effectExtent l="9525" t="9525" r="9525" b="9525"/>
              <wp:wrapNone/>
              <wp:docPr id="1" name="Text Box 3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62350" cy="83820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0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97D9067" w14:textId="56A41693" w:rsidR="00A84A55" w:rsidRDefault="00A84A55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Projekt Wetterstation</w:t>
                          </w:r>
                        </w:p>
                        <w:p w14:paraId="5838F5CB" w14:textId="77777777" w:rsidR="00A84A55" w:rsidRPr="00E53C48" w:rsidRDefault="00A84A55" w:rsidP="00E9768F">
                          <w:pPr>
                            <w:rPr>
                              <w:lang w:val="de-AT"/>
                            </w:rPr>
                          </w:pPr>
                          <w:r>
                            <w:rPr>
                              <w:lang w:val="de-AT"/>
                            </w:rPr>
                            <w:t>ESE - Sommersemester 2018</w:t>
                          </w:r>
                        </w:p>
                        <w:p w14:paraId="311970A6" w14:textId="23D908F2" w:rsidR="00A84A55" w:rsidRPr="00E53C48" w:rsidRDefault="00A84A55" w:rsidP="00E9768F">
                          <w:pPr>
                            <w:rPr>
                              <w:lang w:val="de-AT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C6E9EA"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margin-left:-4.2pt;margin-top:31.5pt;width:280.5pt;height:6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" strokecolor="white" strokeweight="0">
              <v:textbox>
                <w:txbxContent>
                  <w:p w14:paraId="097D9067" w14:textId="56A41693" w:rsidR="00A84A55" w:rsidRDefault="00A84A55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Projekt Wetterstation</w:t>
                    </w:r>
                  </w:p>
                  <w:p w14:paraId="5838F5CB" w14:textId="77777777" w:rsidR="00A84A55" w:rsidRPr="00E53C48" w:rsidRDefault="00A84A55" w:rsidP="00E9768F">
                    <w:pPr>
                      <w:rPr>
                        <w:lang w:val="de-AT"/>
                      </w:rPr>
                    </w:pPr>
                    <w:r>
                      <w:rPr>
                        <w:lang w:val="de-AT"/>
                      </w:rPr>
                      <w:t>ESE - Sommersemester 2018</w:t>
                    </w:r>
                  </w:p>
                  <w:p w14:paraId="311970A6" w14:textId="23D908F2" w:rsidR="00A84A55" w:rsidRPr="00E53C48" w:rsidRDefault="00A84A55" w:rsidP="00E9768F">
                    <w:pPr>
                      <w:rPr>
                        <w:lang w:val="de-AT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val="de-AT" w:eastAsia="de-AT"/>
      </w:rPr>
      <w:drawing>
        <wp:anchor distT="0" distB="0" distL="114300" distR="114300" simplePos="0" relativeHeight="251657216" behindDoc="1" locked="0" layoutInCell="1" allowOverlap="1" wp14:anchorId="35928269" wp14:editId="50A1B35C">
          <wp:simplePos x="0" y="0"/>
          <wp:positionH relativeFrom="column">
            <wp:posOffset>4080510</wp:posOffset>
          </wp:positionH>
          <wp:positionV relativeFrom="paragraph">
            <wp:posOffset>0</wp:posOffset>
          </wp:positionV>
          <wp:extent cx="2235835" cy="1571625"/>
          <wp:effectExtent l="0" t="0" r="0" b="0"/>
          <wp:wrapTight wrapText="bothSides">
            <wp:wrapPolygon edited="0">
              <wp:start x="0" y="0"/>
              <wp:lineTo x="0" y="21469"/>
              <wp:lineTo x="21348" y="21469"/>
              <wp:lineTo x="21348" y="0"/>
              <wp:lineTo x="0" y="0"/>
            </wp:wrapPolygon>
          </wp:wrapTight>
          <wp:docPr id="6" name="Bild 19" descr="RZ Logo 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 descr="RZ Logo RGB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35835" cy="1571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69"/>
        </w:tabs>
        <w:ind w:left="1069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29"/>
        </w:tabs>
        <w:ind w:left="1429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09"/>
        </w:tabs>
        <w:ind w:left="2509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69"/>
        </w:tabs>
        <w:ind w:left="2869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589"/>
        </w:tabs>
        <w:ind w:left="3589" w:hanging="360"/>
      </w:pPr>
      <w:rPr>
        <w:rFonts w:ascii="OpenSymbol" w:hAnsi="OpenSymbol" w:cs="OpenSymbol"/>
      </w:rPr>
    </w:lvl>
  </w:abstractNum>
  <w:abstractNum w:abstractNumId="2" w15:restartNumberingAfterBreak="0">
    <w:nsid w:val="0BD6490F"/>
    <w:multiLevelType w:val="hybridMultilevel"/>
    <w:tmpl w:val="82F201BE"/>
    <w:lvl w:ilvl="0" w:tplc="40CC54F8">
      <w:start w:val="1"/>
      <w:numFmt w:val="bullet"/>
      <w:pStyle w:val="FormatvorlageAufzhlungen1"/>
      <w:lvlText w:val=""/>
      <w:lvlJc w:val="left"/>
      <w:pPr>
        <w:tabs>
          <w:tab w:val="num" w:pos="227"/>
        </w:tabs>
        <w:ind w:left="227" w:hanging="227"/>
      </w:pPr>
      <w:rPr>
        <w:rFonts w:ascii="Wingdings" w:hAnsi="Wingdings" w:hint="default"/>
        <w:caps w:val="0"/>
        <w:strike w:val="0"/>
        <w:dstrike w:val="0"/>
        <w:vanish w:val="0"/>
        <w:color w:val="auto"/>
        <w:position w:val="-2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70003">
      <w:start w:val="1"/>
      <w:numFmt w:val="bullet"/>
      <w:pStyle w:val="FormatvorlageFormatvorlageberschrift2FrutigerLightNichtKursivHin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944A26"/>
    <w:multiLevelType w:val="hybridMultilevel"/>
    <w:tmpl w:val="BCACC65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F654B0"/>
    <w:multiLevelType w:val="hybridMultilevel"/>
    <w:tmpl w:val="D2F47B98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D9AA03D0">
      <w:start w:val="1"/>
      <w:numFmt w:val="bullet"/>
      <w:pStyle w:val="FormatvorlageAufzhlungen3"/>
      <w:lvlText w:val=""/>
      <w:lvlJc w:val="left"/>
      <w:pPr>
        <w:tabs>
          <w:tab w:val="num" w:pos="1134"/>
        </w:tabs>
        <w:ind w:left="1134" w:hanging="227"/>
      </w:pPr>
      <w:rPr>
        <w:rFonts w:ascii="Wingdings" w:hAnsi="Wingdings" w:hint="default"/>
        <w:b w:val="0"/>
        <w:i w:val="0"/>
        <w:caps w:val="0"/>
        <w:strike w:val="0"/>
        <w:dstrike w:val="0"/>
        <w:vanish w:val="0"/>
        <w:color w:val="auto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741856"/>
    <w:multiLevelType w:val="hybridMultilevel"/>
    <w:tmpl w:val="604499CE"/>
    <w:lvl w:ilvl="0" w:tplc="F12E1DCC">
      <w:start w:val="1"/>
      <w:numFmt w:val="bullet"/>
      <w:lvlText w:val=""/>
      <w:lvlJc w:val="left"/>
      <w:pPr>
        <w:tabs>
          <w:tab w:val="num" w:pos="357"/>
        </w:tabs>
        <w:ind w:left="357" w:hanging="357"/>
      </w:pPr>
      <w:rPr>
        <w:rFonts w:ascii="Wingdings" w:hAnsi="Wingdings" w:hint="default"/>
        <w:caps w:val="0"/>
        <w:strike w:val="0"/>
        <w:dstrike w:val="0"/>
        <w:vanish w:val="0"/>
        <w:color w:val="008462"/>
        <w:position w:val="-4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F4B8EFD6">
      <w:start w:val="1"/>
      <w:numFmt w:val="bullet"/>
      <w:pStyle w:val="FormatvorlageAufzhlungen2"/>
      <w:lvlText w:val="–"/>
      <w:lvlJc w:val="left"/>
      <w:pPr>
        <w:tabs>
          <w:tab w:val="num" w:pos="680"/>
        </w:tabs>
        <w:ind w:left="680" w:hanging="226"/>
      </w:pPr>
      <w:rPr>
        <w:rFonts w:ascii="Helvetica" w:hAnsi="Helvetica" w:hint="default"/>
        <w:b w:val="0"/>
        <w:i w:val="0"/>
        <w:caps w:val="0"/>
        <w:strike w:val="0"/>
        <w:dstrike w:val="0"/>
        <w:vanish w:val="0"/>
        <w:color w:val="auto"/>
        <w:w w:val="100"/>
        <w:position w:val="2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B86A37"/>
    <w:multiLevelType w:val="hybridMultilevel"/>
    <w:tmpl w:val="F9CCA580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7775D3"/>
    <w:multiLevelType w:val="hybridMultilevel"/>
    <w:tmpl w:val="FE7C7E14"/>
    <w:lvl w:ilvl="0" w:tplc="F0EAEF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C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4167F"/>
    <w:multiLevelType w:val="hybridMultilevel"/>
    <w:tmpl w:val="3A7C137E"/>
    <w:lvl w:ilvl="0" w:tplc="0C07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1A7A7C"/>
    <w:multiLevelType w:val="multilevel"/>
    <w:tmpl w:val="565ECE9C"/>
    <w:lvl w:ilvl="0">
      <w:start w:val="1"/>
      <w:numFmt w:val="decimal"/>
      <w:pStyle w:val="Aufzhlungszeichen2"/>
      <w:lvlText w:val="%1"/>
      <w:lvlJc w:val="left"/>
      <w:pPr>
        <w:tabs>
          <w:tab w:val="num" w:pos="432"/>
        </w:tabs>
        <w:ind w:left="432" w:hanging="432"/>
      </w:pPr>
      <w:rPr>
        <w:b w:val="0"/>
        <w:color w:val="808080"/>
        <w:sz w:val="32"/>
        <w:szCs w:val="32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b w:val="0"/>
        <w:i w:val="0"/>
        <w:color w:val="80808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b w:val="0"/>
        <w:color w:val="80808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11D67E9"/>
    <w:multiLevelType w:val="hybridMultilevel"/>
    <w:tmpl w:val="3F52A456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1" w15:restartNumberingAfterBreak="0">
    <w:nsid w:val="760024A9"/>
    <w:multiLevelType w:val="hybridMultilevel"/>
    <w:tmpl w:val="4C20EA5A"/>
    <w:lvl w:ilvl="0" w:tplc="0C07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abstractNum w:abstractNumId="12" w15:restartNumberingAfterBreak="0">
    <w:nsid w:val="788859E2"/>
    <w:multiLevelType w:val="hybridMultilevel"/>
    <w:tmpl w:val="FA2AE8EA"/>
    <w:lvl w:ilvl="0" w:tplc="08644A8A">
      <w:start w:val="1"/>
      <w:numFmt w:val="decimal"/>
      <w:pStyle w:val="berschrift2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9"/>
  </w:num>
  <w:num w:numId="5">
    <w:abstractNumId w:val="7"/>
  </w:num>
  <w:num w:numId="6">
    <w:abstractNumId w:val="11"/>
  </w:num>
  <w:num w:numId="7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2"/>
  </w:num>
  <w:num w:numId="10">
    <w:abstractNumId w:val="12"/>
    <w:lvlOverride w:ilvl="0">
      <w:startOverride w:val="1"/>
    </w:lvlOverride>
  </w:num>
  <w:num w:numId="11">
    <w:abstractNumId w:val="2"/>
  </w:num>
  <w:num w:numId="12">
    <w:abstractNumId w:val="5"/>
  </w:num>
  <w:num w:numId="13">
    <w:abstractNumId w:val="12"/>
  </w:num>
  <w:num w:numId="14">
    <w:abstractNumId w:val="12"/>
    <w:lvlOverride w:ilvl="0">
      <w:startOverride w:val="1"/>
    </w:lvlOverride>
  </w:num>
  <w:num w:numId="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</w:num>
  <w:num w:numId="17">
    <w:abstractNumId w:val="3"/>
  </w:num>
  <w:num w:numId="18">
    <w:abstractNumId w:val="12"/>
    <w:lvlOverride w:ilvl="0">
      <w:startOverride w:val="1"/>
    </w:lvlOverride>
  </w:num>
  <w:num w:numId="19">
    <w:abstractNumId w:val="12"/>
    <w:lvlOverride w:ilvl="0">
      <w:startOverride w:val="1"/>
    </w:lvlOverride>
  </w:num>
  <w:num w:numId="20">
    <w:abstractNumId w:val="2"/>
  </w:num>
  <w:num w:numId="21">
    <w:abstractNumId w:val="10"/>
  </w:num>
  <w:num w:numId="22">
    <w:abstractNumId w:val="5"/>
  </w:num>
  <w:numIdMacAtCleanup w:val="3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nnes Aurednik">
    <w15:presenceInfo w15:providerId="None" w15:userId="Hannes Aurednik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48"/>
    <w:rsid w:val="000012AC"/>
    <w:rsid w:val="00001333"/>
    <w:rsid w:val="00001EB8"/>
    <w:rsid w:val="0000283E"/>
    <w:rsid w:val="000033C1"/>
    <w:rsid w:val="000035F7"/>
    <w:rsid w:val="00003B74"/>
    <w:rsid w:val="0000510B"/>
    <w:rsid w:val="00007EB5"/>
    <w:rsid w:val="00011314"/>
    <w:rsid w:val="00013541"/>
    <w:rsid w:val="0001391A"/>
    <w:rsid w:val="00013DEC"/>
    <w:rsid w:val="0002017C"/>
    <w:rsid w:val="00020CD1"/>
    <w:rsid w:val="00020D13"/>
    <w:rsid w:val="00020DDC"/>
    <w:rsid w:val="000213A2"/>
    <w:rsid w:val="0002289E"/>
    <w:rsid w:val="0002326C"/>
    <w:rsid w:val="0002354E"/>
    <w:rsid w:val="000239DA"/>
    <w:rsid w:val="00024351"/>
    <w:rsid w:val="000245EF"/>
    <w:rsid w:val="0002473D"/>
    <w:rsid w:val="00024A72"/>
    <w:rsid w:val="00024BC6"/>
    <w:rsid w:val="000259C7"/>
    <w:rsid w:val="00027384"/>
    <w:rsid w:val="00027715"/>
    <w:rsid w:val="000278F1"/>
    <w:rsid w:val="00027BF3"/>
    <w:rsid w:val="00030B02"/>
    <w:rsid w:val="00031129"/>
    <w:rsid w:val="0003197C"/>
    <w:rsid w:val="00031F65"/>
    <w:rsid w:val="000323F1"/>
    <w:rsid w:val="00032459"/>
    <w:rsid w:val="00033014"/>
    <w:rsid w:val="0003352D"/>
    <w:rsid w:val="00034EC8"/>
    <w:rsid w:val="00036538"/>
    <w:rsid w:val="000366EB"/>
    <w:rsid w:val="00036AB5"/>
    <w:rsid w:val="000371DF"/>
    <w:rsid w:val="00037225"/>
    <w:rsid w:val="000377A0"/>
    <w:rsid w:val="000405F6"/>
    <w:rsid w:val="00042B42"/>
    <w:rsid w:val="00045678"/>
    <w:rsid w:val="00045717"/>
    <w:rsid w:val="00046022"/>
    <w:rsid w:val="00050030"/>
    <w:rsid w:val="000506FA"/>
    <w:rsid w:val="000515AD"/>
    <w:rsid w:val="00053051"/>
    <w:rsid w:val="00053C89"/>
    <w:rsid w:val="00054AB8"/>
    <w:rsid w:val="00054ED5"/>
    <w:rsid w:val="00056F3A"/>
    <w:rsid w:val="000573C8"/>
    <w:rsid w:val="00057F53"/>
    <w:rsid w:val="0006011A"/>
    <w:rsid w:val="0006324B"/>
    <w:rsid w:val="000648B4"/>
    <w:rsid w:val="00064ECB"/>
    <w:rsid w:val="00064F46"/>
    <w:rsid w:val="000656F1"/>
    <w:rsid w:val="00070892"/>
    <w:rsid w:val="0007180B"/>
    <w:rsid w:val="00071C3F"/>
    <w:rsid w:val="00071C63"/>
    <w:rsid w:val="000736B5"/>
    <w:rsid w:val="00074D3B"/>
    <w:rsid w:val="000756E4"/>
    <w:rsid w:val="0008064C"/>
    <w:rsid w:val="000809A9"/>
    <w:rsid w:val="00081AC3"/>
    <w:rsid w:val="00084E2B"/>
    <w:rsid w:val="00084EB5"/>
    <w:rsid w:val="000862B1"/>
    <w:rsid w:val="00086446"/>
    <w:rsid w:val="00087A1F"/>
    <w:rsid w:val="00092381"/>
    <w:rsid w:val="0009241A"/>
    <w:rsid w:val="000925D2"/>
    <w:rsid w:val="000938EC"/>
    <w:rsid w:val="00093C9F"/>
    <w:rsid w:val="000949B1"/>
    <w:rsid w:val="00097063"/>
    <w:rsid w:val="00097992"/>
    <w:rsid w:val="00097A3A"/>
    <w:rsid w:val="00097BD6"/>
    <w:rsid w:val="00097C18"/>
    <w:rsid w:val="000A0845"/>
    <w:rsid w:val="000A182E"/>
    <w:rsid w:val="000A1986"/>
    <w:rsid w:val="000A1EB0"/>
    <w:rsid w:val="000A36D1"/>
    <w:rsid w:val="000A3772"/>
    <w:rsid w:val="000A3EDD"/>
    <w:rsid w:val="000A46A0"/>
    <w:rsid w:val="000A571B"/>
    <w:rsid w:val="000A6F37"/>
    <w:rsid w:val="000A7A4E"/>
    <w:rsid w:val="000A7EDA"/>
    <w:rsid w:val="000B13E2"/>
    <w:rsid w:val="000B1B8C"/>
    <w:rsid w:val="000B252F"/>
    <w:rsid w:val="000B37D1"/>
    <w:rsid w:val="000B6AB4"/>
    <w:rsid w:val="000B7250"/>
    <w:rsid w:val="000C030F"/>
    <w:rsid w:val="000C101F"/>
    <w:rsid w:val="000C171F"/>
    <w:rsid w:val="000C34EA"/>
    <w:rsid w:val="000C4106"/>
    <w:rsid w:val="000C4642"/>
    <w:rsid w:val="000C4962"/>
    <w:rsid w:val="000C4C4D"/>
    <w:rsid w:val="000C510E"/>
    <w:rsid w:val="000C55F9"/>
    <w:rsid w:val="000D03A2"/>
    <w:rsid w:val="000D0984"/>
    <w:rsid w:val="000D19E4"/>
    <w:rsid w:val="000D1A04"/>
    <w:rsid w:val="000D2338"/>
    <w:rsid w:val="000D26CB"/>
    <w:rsid w:val="000D310C"/>
    <w:rsid w:val="000D3AC3"/>
    <w:rsid w:val="000D4DAB"/>
    <w:rsid w:val="000D555F"/>
    <w:rsid w:val="000D5C5D"/>
    <w:rsid w:val="000D6564"/>
    <w:rsid w:val="000E11B3"/>
    <w:rsid w:val="000E2D42"/>
    <w:rsid w:val="000E2FBD"/>
    <w:rsid w:val="000E4564"/>
    <w:rsid w:val="000E5669"/>
    <w:rsid w:val="000E68A6"/>
    <w:rsid w:val="000E6CA7"/>
    <w:rsid w:val="000E74AC"/>
    <w:rsid w:val="000F0DE9"/>
    <w:rsid w:val="000F1228"/>
    <w:rsid w:val="000F1CAA"/>
    <w:rsid w:val="000F27E5"/>
    <w:rsid w:val="000F2889"/>
    <w:rsid w:val="000F3370"/>
    <w:rsid w:val="000F360E"/>
    <w:rsid w:val="000F3DE2"/>
    <w:rsid w:val="000F5099"/>
    <w:rsid w:val="000F6172"/>
    <w:rsid w:val="000F6867"/>
    <w:rsid w:val="000F6D3A"/>
    <w:rsid w:val="000F6F05"/>
    <w:rsid w:val="000F7325"/>
    <w:rsid w:val="0010024F"/>
    <w:rsid w:val="001004F9"/>
    <w:rsid w:val="00100C2F"/>
    <w:rsid w:val="00101702"/>
    <w:rsid w:val="00102C99"/>
    <w:rsid w:val="001044DD"/>
    <w:rsid w:val="001048FE"/>
    <w:rsid w:val="00105F92"/>
    <w:rsid w:val="001062EE"/>
    <w:rsid w:val="0010655C"/>
    <w:rsid w:val="00106C49"/>
    <w:rsid w:val="00107D6C"/>
    <w:rsid w:val="00107FD5"/>
    <w:rsid w:val="00110405"/>
    <w:rsid w:val="001108B2"/>
    <w:rsid w:val="001114A2"/>
    <w:rsid w:val="00112082"/>
    <w:rsid w:val="001131BB"/>
    <w:rsid w:val="00113354"/>
    <w:rsid w:val="0011386D"/>
    <w:rsid w:val="00113FD3"/>
    <w:rsid w:val="0011493D"/>
    <w:rsid w:val="00115532"/>
    <w:rsid w:val="00115D3E"/>
    <w:rsid w:val="00116D48"/>
    <w:rsid w:val="00120629"/>
    <w:rsid w:val="0012132F"/>
    <w:rsid w:val="00121529"/>
    <w:rsid w:val="0012186D"/>
    <w:rsid w:val="0012305C"/>
    <w:rsid w:val="001235F3"/>
    <w:rsid w:val="00123F80"/>
    <w:rsid w:val="00125180"/>
    <w:rsid w:val="001251E6"/>
    <w:rsid w:val="0012550C"/>
    <w:rsid w:val="00127E42"/>
    <w:rsid w:val="0013034F"/>
    <w:rsid w:val="00130BE3"/>
    <w:rsid w:val="00130E61"/>
    <w:rsid w:val="001336B8"/>
    <w:rsid w:val="00133B71"/>
    <w:rsid w:val="00133EF6"/>
    <w:rsid w:val="001347F4"/>
    <w:rsid w:val="00134E09"/>
    <w:rsid w:val="00135039"/>
    <w:rsid w:val="00136DCE"/>
    <w:rsid w:val="001376D2"/>
    <w:rsid w:val="00137B13"/>
    <w:rsid w:val="0014023F"/>
    <w:rsid w:val="001419BA"/>
    <w:rsid w:val="00141A57"/>
    <w:rsid w:val="0014254E"/>
    <w:rsid w:val="00143324"/>
    <w:rsid w:val="001435C3"/>
    <w:rsid w:val="001437DE"/>
    <w:rsid w:val="00144B3D"/>
    <w:rsid w:val="00144B46"/>
    <w:rsid w:val="00145218"/>
    <w:rsid w:val="00147CA1"/>
    <w:rsid w:val="00150057"/>
    <w:rsid w:val="00150286"/>
    <w:rsid w:val="00150943"/>
    <w:rsid w:val="00150A97"/>
    <w:rsid w:val="00150B40"/>
    <w:rsid w:val="0015127D"/>
    <w:rsid w:val="00151A7B"/>
    <w:rsid w:val="00152883"/>
    <w:rsid w:val="00152CA2"/>
    <w:rsid w:val="001542AD"/>
    <w:rsid w:val="00154D69"/>
    <w:rsid w:val="00155EAE"/>
    <w:rsid w:val="001572DD"/>
    <w:rsid w:val="00157B5B"/>
    <w:rsid w:val="001611FC"/>
    <w:rsid w:val="00161373"/>
    <w:rsid w:val="0016157D"/>
    <w:rsid w:val="0016214F"/>
    <w:rsid w:val="00162D82"/>
    <w:rsid w:val="001636BE"/>
    <w:rsid w:val="001644C1"/>
    <w:rsid w:val="00165679"/>
    <w:rsid w:val="001659A1"/>
    <w:rsid w:val="001667E8"/>
    <w:rsid w:val="00170EAB"/>
    <w:rsid w:val="001712F4"/>
    <w:rsid w:val="00172135"/>
    <w:rsid w:val="0017379F"/>
    <w:rsid w:val="0017407E"/>
    <w:rsid w:val="00176704"/>
    <w:rsid w:val="00181472"/>
    <w:rsid w:val="00181594"/>
    <w:rsid w:val="00181A77"/>
    <w:rsid w:val="00183408"/>
    <w:rsid w:val="00183E41"/>
    <w:rsid w:val="00184C1C"/>
    <w:rsid w:val="00185E5D"/>
    <w:rsid w:val="001867AB"/>
    <w:rsid w:val="0019145F"/>
    <w:rsid w:val="00193694"/>
    <w:rsid w:val="00197352"/>
    <w:rsid w:val="001A0238"/>
    <w:rsid w:val="001A0F18"/>
    <w:rsid w:val="001A12F9"/>
    <w:rsid w:val="001A2021"/>
    <w:rsid w:val="001A255D"/>
    <w:rsid w:val="001A25BF"/>
    <w:rsid w:val="001A554D"/>
    <w:rsid w:val="001A5741"/>
    <w:rsid w:val="001A75AD"/>
    <w:rsid w:val="001A78FB"/>
    <w:rsid w:val="001A7BB4"/>
    <w:rsid w:val="001A7D39"/>
    <w:rsid w:val="001B0B2D"/>
    <w:rsid w:val="001B0F84"/>
    <w:rsid w:val="001B1523"/>
    <w:rsid w:val="001B191B"/>
    <w:rsid w:val="001B2DA7"/>
    <w:rsid w:val="001B3D08"/>
    <w:rsid w:val="001B4140"/>
    <w:rsid w:val="001B69D6"/>
    <w:rsid w:val="001B7108"/>
    <w:rsid w:val="001B7B8C"/>
    <w:rsid w:val="001C02BE"/>
    <w:rsid w:val="001C0E45"/>
    <w:rsid w:val="001C1451"/>
    <w:rsid w:val="001C15AC"/>
    <w:rsid w:val="001C2529"/>
    <w:rsid w:val="001C4B7F"/>
    <w:rsid w:val="001C5AB1"/>
    <w:rsid w:val="001C62BB"/>
    <w:rsid w:val="001D0BBC"/>
    <w:rsid w:val="001D1EF6"/>
    <w:rsid w:val="001D1F0E"/>
    <w:rsid w:val="001D201C"/>
    <w:rsid w:val="001D2447"/>
    <w:rsid w:val="001D3333"/>
    <w:rsid w:val="001D3E74"/>
    <w:rsid w:val="001D6DDA"/>
    <w:rsid w:val="001E0861"/>
    <w:rsid w:val="001E0A38"/>
    <w:rsid w:val="001E0A3E"/>
    <w:rsid w:val="001E2713"/>
    <w:rsid w:val="001E275D"/>
    <w:rsid w:val="001E297D"/>
    <w:rsid w:val="001E3C26"/>
    <w:rsid w:val="001E3F23"/>
    <w:rsid w:val="001E46CA"/>
    <w:rsid w:val="001E513F"/>
    <w:rsid w:val="001E5610"/>
    <w:rsid w:val="001E5720"/>
    <w:rsid w:val="001E6FE1"/>
    <w:rsid w:val="001E7689"/>
    <w:rsid w:val="001F0CA2"/>
    <w:rsid w:val="001F1483"/>
    <w:rsid w:val="001F1EA7"/>
    <w:rsid w:val="001F37BF"/>
    <w:rsid w:val="001F42F2"/>
    <w:rsid w:val="001F54CC"/>
    <w:rsid w:val="001F550E"/>
    <w:rsid w:val="001F7A35"/>
    <w:rsid w:val="001F7BD1"/>
    <w:rsid w:val="00201C22"/>
    <w:rsid w:val="00201D25"/>
    <w:rsid w:val="0020388A"/>
    <w:rsid w:val="00203A7D"/>
    <w:rsid w:val="00205042"/>
    <w:rsid w:val="00205658"/>
    <w:rsid w:val="00205720"/>
    <w:rsid w:val="00205B53"/>
    <w:rsid w:val="00211DD2"/>
    <w:rsid w:val="00216322"/>
    <w:rsid w:val="0021678D"/>
    <w:rsid w:val="00216C9E"/>
    <w:rsid w:val="00217698"/>
    <w:rsid w:val="002203AD"/>
    <w:rsid w:val="00220E07"/>
    <w:rsid w:val="002210A3"/>
    <w:rsid w:val="00222007"/>
    <w:rsid w:val="002226AE"/>
    <w:rsid w:val="002237B1"/>
    <w:rsid w:val="00224F65"/>
    <w:rsid w:val="00225AF7"/>
    <w:rsid w:val="002273FC"/>
    <w:rsid w:val="00227C73"/>
    <w:rsid w:val="00230610"/>
    <w:rsid w:val="002332EB"/>
    <w:rsid w:val="00233C9E"/>
    <w:rsid w:val="0023471B"/>
    <w:rsid w:val="002357FD"/>
    <w:rsid w:val="00235C15"/>
    <w:rsid w:val="00237471"/>
    <w:rsid w:val="00240553"/>
    <w:rsid w:val="00240C82"/>
    <w:rsid w:val="00240D0F"/>
    <w:rsid w:val="00240D23"/>
    <w:rsid w:val="00241F02"/>
    <w:rsid w:val="00241F74"/>
    <w:rsid w:val="00243919"/>
    <w:rsid w:val="00245C5A"/>
    <w:rsid w:val="002464FE"/>
    <w:rsid w:val="002467AD"/>
    <w:rsid w:val="00246C88"/>
    <w:rsid w:val="002473C4"/>
    <w:rsid w:val="00247DF4"/>
    <w:rsid w:val="002512CA"/>
    <w:rsid w:val="002516B9"/>
    <w:rsid w:val="002517F2"/>
    <w:rsid w:val="002547CA"/>
    <w:rsid w:val="0025520B"/>
    <w:rsid w:val="00257F84"/>
    <w:rsid w:val="0026082D"/>
    <w:rsid w:val="00260EDE"/>
    <w:rsid w:val="002623C8"/>
    <w:rsid w:val="00263B6A"/>
    <w:rsid w:val="00264C2C"/>
    <w:rsid w:val="00265C22"/>
    <w:rsid w:val="00265F8D"/>
    <w:rsid w:val="00266512"/>
    <w:rsid w:val="00266E82"/>
    <w:rsid w:val="00266F03"/>
    <w:rsid w:val="00270255"/>
    <w:rsid w:val="002706A6"/>
    <w:rsid w:val="00270A68"/>
    <w:rsid w:val="00270CBD"/>
    <w:rsid w:val="00270D32"/>
    <w:rsid w:val="0027131F"/>
    <w:rsid w:val="002716EB"/>
    <w:rsid w:val="002726ED"/>
    <w:rsid w:val="00273F55"/>
    <w:rsid w:val="00274188"/>
    <w:rsid w:val="00274B95"/>
    <w:rsid w:val="0027714A"/>
    <w:rsid w:val="00277256"/>
    <w:rsid w:val="00277603"/>
    <w:rsid w:val="00277B12"/>
    <w:rsid w:val="00277BC1"/>
    <w:rsid w:val="00280891"/>
    <w:rsid w:val="00280A48"/>
    <w:rsid w:val="00280B92"/>
    <w:rsid w:val="00281F12"/>
    <w:rsid w:val="00283790"/>
    <w:rsid w:val="00284B63"/>
    <w:rsid w:val="00285066"/>
    <w:rsid w:val="00286D78"/>
    <w:rsid w:val="002870F7"/>
    <w:rsid w:val="0029000C"/>
    <w:rsid w:val="002904CC"/>
    <w:rsid w:val="002905D1"/>
    <w:rsid w:val="00293D38"/>
    <w:rsid w:val="00296E51"/>
    <w:rsid w:val="0029710A"/>
    <w:rsid w:val="002A0474"/>
    <w:rsid w:val="002A0BCB"/>
    <w:rsid w:val="002A123F"/>
    <w:rsid w:val="002A138C"/>
    <w:rsid w:val="002A197C"/>
    <w:rsid w:val="002A20E2"/>
    <w:rsid w:val="002A2112"/>
    <w:rsid w:val="002A2EF4"/>
    <w:rsid w:val="002A5044"/>
    <w:rsid w:val="002A5B32"/>
    <w:rsid w:val="002A6F74"/>
    <w:rsid w:val="002A7A07"/>
    <w:rsid w:val="002A7A0F"/>
    <w:rsid w:val="002B0FD7"/>
    <w:rsid w:val="002B1B93"/>
    <w:rsid w:val="002B25B2"/>
    <w:rsid w:val="002B27FF"/>
    <w:rsid w:val="002B293C"/>
    <w:rsid w:val="002B30AB"/>
    <w:rsid w:val="002B450D"/>
    <w:rsid w:val="002B48B5"/>
    <w:rsid w:val="002B4A4F"/>
    <w:rsid w:val="002B5726"/>
    <w:rsid w:val="002B6F48"/>
    <w:rsid w:val="002B79E1"/>
    <w:rsid w:val="002B7D1C"/>
    <w:rsid w:val="002B7F39"/>
    <w:rsid w:val="002C0904"/>
    <w:rsid w:val="002C0E29"/>
    <w:rsid w:val="002C15F1"/>
    <w:rsid w:val="002C2D10"/>
    <w:rsid w:val="002C2DCC"/>
    <w:rsid w:val="002C4337"/>
    <w:rsid w:val="002C6094"/>
    <w:rsid w:val="002C6FD8"/>
    <w:rsid w:val="002C7005"/>
    <w:rsid w:val="002C7031"/>
    <w:rsid w:val="002C7D7A"/>
    <w:rsid w:val="002D1319"/>
    <w:rsid w:val="002D282D"/>
    <w:rsid w:val="002D348E"/>
    <w:rsid w:val="002D44CB"/>
    <w:rsid w:val="002D48D9"/>
    <w:rsid w:val="002D5EF4"/>
    <w:rsid w:val="002D613F"/>
    <w:rsid w:val="002D6571"/>
    <w:rsid w:val="002E36DC"/>
    <w:rsid w:val="002E3C31"/>
    <w:rsid w:val="002E4188"/>
    <w:rsid w:val="002E4CEF"/>
    <w:rsid w:val="002E4D01"/>
    <w:rsid w:val="002E540D"/>
    <w:rsid w:val="002E712F"/>
    <w:rsid w:val="002E78AD"/>
    <w:rsid w:val="002E790C"/>
    <w:rsid w:val="002E7E75"/>
    <w:rsid w:val="002F3B2E"/>
    <w:rsid w:val="002F4C14"/>
    <w:rsid w:val="002F4D16"/>
    <w:rsid w:val="002F4FF0"/>
    <w:rsid w:val="002F5C7D"/>
    <w:rsid w:val="002F6EDD"/>
    <w:rsid w:val="002F755D"/>
    <w:rsid w:val="002F762C"/>
    <w:rsid w:val="002F7FEC"/>
    <w:rsid w:val="00300A84"/>
    <w:rsid w:val="0030227C"/>
    <w:rsid w:val="0030252A"/>
    <w:rsid w:val="00303E8B"/>
    <w:rsid w:val="00304DE2"/>
    <w:rsid w:val="00305EF9"/>
    <w:rsid w:val="003068AD"/>
    <w:rsid w:val="00306DE9"/>
    <w:rsid w:val="00307B19"/>
    <w:rsid w:val="0031038C"/>
    <w:rsid w:val="00310B01"/>
    <w:rsid w:val="00310FA1"/>
    <w:rsid w:val="0031205A"/>
    <w:rsid w:val="00312AA2"/>
    <w:rsid w:val="00312C35"/>
    <w:rsid w:val="00312DEB"/>
    <w:rsid w:val="00313A7E"/>
    <w:rsid w:val="00314375"/>
    <w:rsid w:val="00314563"/>
    <w:rsid w:val="00314702"/>
    <w:rsid w:val="00314936"/>
    <w:rsid w:val="00314D61"/>
    <w:rsid w:val="00316E0E"/>
    <w:rsid w:val="003206EF"/>
    <w:rsid w:val="00320C25"/>
    <w:rsid w:val="0032109A"/>
    <w:rsid w:val="0032252B"/>
    <w:rsid w:val="0032321C"/>
    <w:rsid w:val="0032348F"/>
    <w:rsid w:val="00325A33"/>
    <w:rsid w:val="00326380"/>
    <w:rsid w:val="0032663D"/>
    <w:rsid w:val="00326CF4"/>
    <w:rsid w:val="00326D2A"/>
    <w:rsid w:val="0033045B"/>
    <w:rsid w:val="003305FA"/>
    <w:rsid w:val="00330D71"/>
    <w:rsid w:val="00334118"/>
    <w:rsid w:val="003358F0"/>
    <w:rsid w:val="0033597C"/>
    <w:rsid w:val="00336DDC"/>
    <w:rsid w:val="00340520"/>
    <w:rsid w:val="00340915"/>
    <w:rsid w:val="00341618"/>
    <w:rsid w:val="00342492"/>
    <w:rsid w:val="0034301A"/>
    <w:rsid w:val="00343851"/>
    <w:rsid w:val="003445CF"/>
    <w:rsid w:val="0034561F"/>
    <w:rsid w:val="00346D33"/>
    <w:rsid w:val="00350368"/>
    <w:rsid w:val="00350DE6"/>
    <w:rsid w:val="00351F0D"/>
    <w:rsid w:val="0035316D"/>
    <w:rsid w:val="0035318C"/>
    <w:rsid w:val="003532D8"/>
    <w:rsid w:val="00360A1C"/>
    <w:rsid w:val="00360B67"/>
    <w:rsid w:val="00361B8D"/>
    <w:rsid w:val="003627C6"/>
    <w:rsid w:val="0036429E"/>
    <w:rsid w:val="00365508"/>
    <w:rsid w:val="00367534"/>
    <w:rsid w:val="0037191B"/>
    <w:rsid w:val="00371C37"/>
    <w:rsid w:val="00371FCC"/>
    <w:rsid w:val="0037219F"/>
    <w:rsid w:val="00373893"/>
    <w:rsid w:val="00376BAC"/>
    <w:rsid w:val="00376BEB"/>
    <w:rsid w:val="00377175"/>
    <w:rsid w:val="00377E6D"/>
    <w:rsid w:val="00380512"/>
    <w:rsid w:val="00380C39"/>
    <w:rsid w:val="00382324"/>
    <w:rsid w:val="00382529"/>
    <w:rsid w:val="003829CF"/>
    <w:rsid w:val="003832BE"/>
    <w:rsid w:val="003833B7"/>
    <w:rsid w:val="00383B34"/>
    <w:rsid w:val="00384147"/>
    <w:rsid w:val="003843A8"/>
    <w:rsid w:val="00384DBA"/>
    <w:rsid w:val="00384DF7"/>
    <w:rsid w:val="00385B4A"/>
    <w:rsid w:val="00385C3D"/>
    <w:rsid w:val="003866AA"/>
    <w:rsid w:val="00386A1C"/>
    <w:rsid w:val="003870F3"/>
    <w:rsid w:val="0038761B"/>
    <w:rsid w:val="0038762C"/>
    <w:rsid w:val="003905FF"/>
    <w:rsid w:val="00390BB7"/>
    <w:rsid w:val="00391BB5"/>
    <w:rsid w:val="003931E2"/>
    <w:rsid w:val="00393C39"/>
    <w:rsid w:val="00394503"/>
    <w:rsid w:val="0039509D"/>
    <w:rsid w:val="00395221"/>
    <w:rsid w:val="0039557E"/>
    <w:rsid w:val="00395ED4"/>
    <w:rsid w:val="00397646"/>
    <w:rsid w:val="00397D7B"/>
    <w:rsid w:val="003A0D8B"/>
    <w:rsid w:val="003A1440"/>
    <w:rsid w:val="003A17EE"/>
    <w:rsid w:val="003A197B"/>
    <w:rsid w:val="003A1E46"/>
    <w:rsid w:val="003A2F38"/>
    <w:rsid w:val="003A3195"/>
    <w:rsid w:val="003A3EE9"/>
    <w:rsid w:val="003A4980"/>
    <w:rsid w:val="003A5A35"/>
    <w:rsid w:val="003A5F6A"/>
    <w:rsid w:val="003A6D71"/>
    <w:rsid w:val="003B0709"/>
    <w:rsid w:val="003B24B8"/>
    <w:rsid w:val="003B290E"/>
    <w:rsid w:val="003B5256"/>
    <w:rsid w:val="003B66E0"/>
    <w:rsid w:val="003B6DAC"/>
    <w:rsid w:val="003C14BA"/>
    <w:rsid w:val="003C2948"/>
    <w:rsid w:val="003C2A84"/>
    <w:rsid w:val="003C3979"/>
    <w:rsid w:val="003C40C1"/>
    <w:rsid w:val="003C512D"/>
    <w:rsid w:val="003C7B4C"/>
    <w:rsid w:val="003C7E7C"/>
    <w:rsid w:val="003D013B"/>
    <w:rsid w:val="003D0E8B"/>
    <w:rsid w:val="003D1583"/>
    <w:rsid w:val="003D2CB9"/>
    <w:rsid w:val="003D310F"/>
    <w:rsid w:val="003D420F"/>
    <w:rsid w:val="003D42A9"/>
    <w:rsid w:val="003D4A26"/>
    <w:rsid w:val="003D6789"/>
    <w:rsid w:val="003D7B7A"/>
    <w:rsid w:val="003E0B2B"/>
    <w:rsid w:val="003E283A"/>
    <w:rsid w:val="003E2D78"/>
    <w:rsid w:val="003E4AFD"/>
    <w:rsid w:val="003E4C62"/>
    <w:rsid w:val="003E5843"/>
    <w:rsid w:val="003E6039"/>
    <w:rsid w:val="003E66BD"/>
    <w:rsid w:val="003F03BD"/>
    <w:rsid w:val="003F04AB"/>
    <w:rsid w:val="003F0EBE"/>
    <w:rsid w:val="003F4113"/>
    <w:rsid w:val="003F4ADD"/>
    <w:rsid w:val="003F52F1"/>
    <w:rsid w:val="003F5CAB"/>
    <w:rsid w:val="003F6D42"/>
    <w:rsid w:val="004017A3"/>
    <w:rsid w:val="00402E65"/>
    <w:rsid w:val="00402F5E"/>
    <w:rsid w:val="004035A0"/>
    <w:rsid w:val="00403F9D"/>
    <w:rsid w:val="00404458"/>
    <w:rsid w:val="004049D7"/>
    <w:rsid w:val="00404AC9"/>
    <w:rsid w:val="00405B93"/>
    <w:rsid w:val="00406181"/>
    <w:rsid w:val="0040737F"/>
    <w:rsid w:val="00410104"/>
    <w:rsid w:val="0041070F"/>
    <w:rsid w:val="004107F2"/>
    <w:rsid w:val="00410F81"/>
    <w:rsid w:val="00410FF1"/>
    <w:rsid w:val="00411E41"/>
    <w:rsid w:val="00414766"/>
    <w:rsid w:val="00414B09"/>
    <w:rsid w:val="00415A35"/>
    <w:rsid w:val="0041727D"/>
    <w:rsid w:val="00421555"/>
    <w:rsid w:val="00422F68"/>
    <w:rsid w:val="0042313B"/>
    <w:rsid w:val="00423F96"/>
    <w:rsid w:val="00424F79"/>
    <w:rsid w:val="00425363"/>
    <w:rsid w:val="00426F17"/>
    <w:rsid w:val="004278BE"/>
    <w:rsid w:val="00430635"/>
    <w:rsid w:val="00431E50"/>
    <w:rsid w:val="00432241"/>
    <w:rsid w:val="00432AB7"/>
    <w:rsid w:val="004340FF"/>
    <w:rsid w:val="004344C3"/>
    <w:rsid w:val="00435060"/>
    <w:rsid w:val="004367B3"/>
    <w:rsid w:val="004372BF"/>
    <w:rsid w:val="004414CA"/>
    <w:rsid w:val="00441F54"/>
    <w:rsid w:val="00442E0B"/>
    <w:rsid w:val="00443490"/>
    <w:rsid w:val="00444632"/>
    <w:rsid w:val="00447311"/>
    <w:rsid w:val="0044737D"/>
    <w:rsid w:val="00450797"/>
    <w:rsid w:val="00454D1C"/>
    <w:rsid w:val="00455117"/>
    <w:rsid w:val="004562AF"/>
    <w:rsid w:val="00456C03"/>
    <w:rsid w:val="00456E6A"/>
    <w:rsid w:val="004602BF"/>
    <w:rsid w:val="004624E9"/>
    <w:rsid w:val="004636D4"/>
    <w:rsid w:val="004646EA"/>
    <w:rsid w:val="00464D12"/>
    <w:rsid w:val="00466302"/>
    <w:rsid w:val="004664B0"/>
    <w:rsid w:val="00467288"/>
    <w:rsid w:val="00470538"/>
    <w:rsid w:val="004708C4"/>
    <w:rsid w:val="00470958"/>
    <w:rsid w:val="00470FD0"/>
    <w:rsid w:val="00471B71"/>
    <w:rsid w:val="00473108"/>
    <w:rsid w:val="0047347E"/>
    <w:rsid w:val="00474301"/>
    <w:rsid w:val="00474AD8"/>
    <w:rsid w:val="00474F62"/>
    <w:rsid w:val="0047609D"/>
    <w:rsid w:val="004765B6"/>
    <w:rsid w:val="00477979"/>
    <w:rsid w:val="004801F7"/>
    <w:rsid w:val="00482CF5"/>
    <w:rsid w:val="0048435D"/>
    <w:rsid w:val="00485178"/>
    <w:rsid w:val="00485CCB"/>
    <w:rsid w:val="00486298"/>
    <w:rsid w:val="00486406"/>
    <w:rsid w:val="00486ED1"/>
    <w:rsid w:val="004901A1"/>
    <w:rsid w:val="004903D4"/>
    <w:rsid w:val="00491DEC"/>
    <w:rsid w:val="004924CA"/>
    <w:rsid w:val="004929AF"/>
    <w:rsid w:val="00492AD9"/>
    <w:rsid w:val="0049324C"/>
    <w:rsid w:val="00493591"/>
    <w:rsid w:val="00493BE6"/>
    <w:rsid w:val="00493FB5"/>
    <w:rsid w:val="004973EC"/>
    <w:rsid w:val="004A229B"/>
    <w:rsid w:val="004A2A68"/>
    <w:rsid w:val="004A2F12"/>
    <w:rsid w:val="004A32CB"/>
    <w:rsid w:val="004A33D6"/>
    <w:rsid w:val="004A3556"/>
    <w:rsid w:val="004A42BC"/>
    <w:rsid w:val="004A4826"/>
    <w:rsid w:val="004A5D94"/>
    <w:rsid w:val="004A6262"/>
    <w:rsid w:val="004A6506"/>
    <w:rsid w:val="004B079D"/>
    <w:rsid w:val="004B0F55"/>
    <w:rsid w:val="004B1F50"/>
    <w:rsid w:val="004B326E"/>
    <w:rsid w:val="004B43F6"/>
    <w:rsid w:val="004B44DF"/>
    <w:rsid w:val="004B50CC"/>
    <w:rsid w:val="004B66C5"/>
    <w:rsid w:val="004B7936"/>
    <w:rsid w:val="004B7E76"/>
    <w:rsid w:val="004C0C2B"/>
    <w:rsid w:val="004C167E"/>
    <w:rsid w:val="004C2673"/>
    <w:rsid w:val="004C2D6D"/>
    <w:rsid w:val="004C3618"/>
    <w:rsid w:val="004C4C66"/>
    <w:rsid w:val="004C794D"/>
    <w:rsid w:val="004C7C16"/>
    <w:rsid w:val="004D1140"/>
    <w:rsid w:val="004D3AD5"/>
    <w:rsid w:val="004D487D"/>
    <w:rsid w:val="004D4D0F"/>
    <w:rsid w:val="004D54C9"/>
    <w:rsid w:val="004D5683"/>
    <w:rsid w:val="004E02C2"/>
    <w:rsid w:val="004E4D46"/>
    <w:rsid w:val="004E5486"/>
    <w:rsid w:val="004E5723"/>
    <w:rsid w:val="004E5A47"/>
    <w:rsid w:val="004E5BC9"/>
    <w:rsid w:val="004E6753"/>
    <w:rsid w:val="004E6BFC"/>
    <w:rsid w:val="004E750B"/>
    <w:rsid w:val="004F1573"/>
    <w:rsid w:val="004F31C4"/>
    <w:rsid w:val="004F3360"/>
    <w:rsid w:val="004F4303"/>
    <w:rsid w:val="004F4557"/>
    <w:rsid w:val="004F46BA"/>
    <w:rsid w:val="004F503D"/>
    <w:rsid w:val="004F58AB"/>
    <w:rsid w:val="004F5FAC"/>
    <w:rsid w:val="004F66D2"/>
    <w:rsid w:val="004F7A05"/>
    <w:rsid w:val="005006C6"/>
    <w:rsid w:val="0050195E"/>
    <w:rsid w:val="00507E56"/>
    <w:rsid w:val="0051085D"/>
    <w:rsid w:val="00510AA1"/>
    <w:rsid w:val="00512299"/>
    <w:rsid w:val="00512E16"/>
    <w:rsid w:val="00514C42"/>
    <w:rsid w:val="00514CB6"/>
    <w:rsid w:val="005159BA"/>
    <w:rsid w:val="00516714"/>
    <w:rsid w:val="005174F7"/>
    <w:rsid w:val="00520156"/>
    <w:rsid w:val="00520E33"/>
    <w:rsid w:val="00520EF0"/>
    <w:rsid w:val="00520FDC"/>
    <w:rsid w:val="00521A9F"/>
    <w:rsid w:val="005224BE"/>
    <w:rsid w:val="00523193"/>
    <w:rsid w:val="00525237"/>
    <w:rsid w:val="00527644"/>
    <w:rsid w:val="00527874"/>
    <w:rsid w:val="00530EF1"/>
    <w:rsid w:val="005319C4"/>
    <w:rsid w:val="005329C6"/>
    <w:rsid w:val="00534C7B"/>
    <w:rsid w:val="00534D75"/>
    <w:rsid w:val="00534F4A"/>
    <w:rsid w:val="0053568C"/>
    <w:rsid w:val="0053681B"/>
    <w:rsid w:val="00537CE8"/>
    <w:rsid w:val="00540031"/>
    <w:rsid w:val="0054016A"/>
    <w:rsid w:val="005407FE"/>
    <w:rsid w:val="00540920"/>
    <w:rsid w:val="0054258C"/>
    <w:rsid w:val="005427D8"/>
    <w:rsid w:val="0054294B"/>
    <w:rsid w:val="00542F1B"/>
    <w:rsid w:val="00543DFF"/>
    <w:rsid w:val="00544620"/>
    <w:rsid w:val="00544D78"/>
    <w:rsid w:val="005451E7"/>
    <w:rsid w:val="00545323"/>
    <w:rsid w:val="00545792"/>
    <w:rsid w:val="00545A32"/>
    <w:rsid w:val="00546EC8"/>
    <w:rsid w:val="00547F66"/>
    <w:rsid w:val="00550F28"/>
    <w:rsid w:val="00552D48"/>
    <w:rsid w:val="005539B7"/>
    <w:rsid w:val="005539F7"/>
    <w:rsid w:val="0055450F"/>
    <w:rsid w:val="005571C6"/>
    <w:rsid w:val="00557DC2"/>
    <w:rsid w:val="00557E22"/>
    <w:rsid w:val="005608C5"/>
    <w:rsid w:val="00561888"/>
    <w:rsid w:val="00561E8B"/>
    <w:rsid w:val="00562712"/>
    <w:rsid w:val="00562793"/>
    <w:rsid w:val="00562F70"/>
    <w:rsid w:val="00564D15"/>
    <w:rsid w:val="00566086"/>
    <w:rsid w:val="00566813"/>
    <w:rsid w:val="00566B4A"/>
    <w:rsid w:val="005676BF"/>
    <w:rsid w:val="00571098"/>
    <w:rsid w:val="00571350"/>
    <w:rsid w:val="00571360"/>
    <w:rsid w:val="005726A4"/>
    <w:rsid w:val="00574860"/>
    <w:rsid w:val="00574E7A"/>
    <w:rsid w:val="0057533F"/>
    <w:rsid w:val="00575DFE"/>
    <w:rsid w:val="00576943"/>
    <w:rsid w:val="00576F7E"/>
    <w:rsid w:val="005775B1"/>
    <w:rsid w:val="005800BC"/>
    <w:rsid w:val="005802A6"/>
    <w:rsid w:val="00580EE1"/>
    <w:rsid w:val="005813A9"/>
    <w:rsid w:val="005824D8"/>
    <w:rsid w:val="005829E5"/>
    <w:rsid w:val="00584EAB"/>
    <w:rsid w:val="00585C43"/>
    <w:rsid w:val="005864EB"/>
    <w:rsid w:val="0058651C"/>
    <w:rsid w:val="005866A9"/>
    <w:rsid w:val="005866AC"/>
    <w:rsid w:val="005866C3"/>
    <w:rsid w:val="0058674F"/>
    <w:rsid w:val="00587FD4"/>
    <w:rsid w:val="00590CC3"/>
    <w:rsid w:val="00591759"/>
    <w:rsid w:val="0059276E"/>
    <w:rsid w:val="00594498"/>
    <w:rsid w:val="00595877"/>
    <w:rsid w:val="00596865"/>
    <w:rsid w:val="00596E2C"/>
    <w:rsid w:val="005A0670"/>
    <w:rsid w:val="005A085C"/>
    <w:rsid w:val="005A093A"/>
    <w:rsid w:val="005A0CF5"/>
    <w:rsid w:val="005A186A"/>
    <w:rsid w:val="005A256D"/>
    <w:rsid w:val="005A3162"/>
    <w:rsid w:val="005A5C6F"/>
    <w:rsid w:val="005A6CBE"/>
    <w:rsid w:val="005A7026"/>
    <w:rsid w:val="005B11A5"/>
    <w:rsid w:val="005B19C4"/>
    <w:rsid w:val="005B1FD1"/>
    <w:rsid w:val="005B2348"/>
    <w:rsid w:val="005B322F"/>
    <w:rsid w:val="005B38A8"/>
    <w:rsid w:val="005B3CB9"/>
    <w:rsid w:val="005B3DA3"/>
    <w:rsid w:val="005B4007"/>
    <w:rsid w:val="005B6A03"/>
    <w:rsid w:val="005B77B3"/>
    <w:rsid w:val="005C2123"/>
    <w:rsid w:val="005C2C24"/>
    <w:rsid w:val="005C4BE8"/>
    <w:rsid w:val="005C5191"/>
    <w:rsid w:val="005C773E"/>
    <w:rsid w:val="005C78B1"/>
    <w:rsid w:val="005C7B99"/>
    <w:rsid w:val="005C7CA2"/>
    <w:rsid w:val="005D0004"/>
    <w:rsid w:val="005D0737"/>
    <w:rsid w:val="005D0AAA"/>
    <w:rsid w:val="005D0BB9"/>
    <w:rsid w:val="005D17AD"/>
    <w:rsid w:val="005D27C5"/>
    <w:rsid w:val="005D3059"/>
    <w:rsid w:val="005D7475"/>
    <w:rsid w:val="005D7EDF"/>
    <w:rsid w:val="005D7F44"/>
    <w:rsid w:val="005E0699"/>
    <w:rsid w:val="005E0BB3"/>
    <w:rsid w:val="005E50F8"/>
    <w:rsid w:val="005E58A8"/>
    <w:rsid w:val="005E66ED"/>
    <w:rsid w:val="005E6896"/>
    <w:rsid w:val="005F16AF"/>
    <w:rsid w:val="005F1B2C"/>
    <w:rsid w:val="005F22D9"/>
    <w:rsid w:val="005F3207"/>
    <w:rsid w:val="005F363B"/>
    <w:rsid w:val="005F3AE6"/>
    <w:rsid w:val="005F3BC5"/>
    <w:rsid w:val="005F3DA0"/>
    <w:rsid w:val="005F56A3"/>
    <w:rsid w:val="005F58C4"/>
    <w:rsid w:val="005F63F3"/>
    <w:rsid w:val="005F6AC1"/>
    <w:rsid w:val="006011D9"/>
    <w:rsid w:val="006021B7"/>
    <w:rsid w:val="00602620"/>
    <w:rsid w:val="006034B0"/>
    <w:rsid w:val="00607471"/>
    <w:rsid w:val="00611F13"/>
    <w:rsid w:val="006128A4"/>
    <w:rsid w:val="00614EF7"/>
    <w:rsid w:val="00615082"/>
    <w:rsid w:val="0061598C"/>
    <w:rsid w:val="006162AF"/>
    <w:rsid w:val="0061651B"/>
    <w:rsid w:val="00616E4A"/>
    <w:rsid w:val="00617CF1"/>
    <w:rsid w:val="00620781"/>
    <w:rsid w:val="0062151F"/>
    <w:rsid w:val="00621D95"/>
    <w:rsid w:val="00623F64"/>
    <w:rsid w:val="006246AF"/>
    <w:rsid w:val="006248A3"/>
    <w:rsid w:val="00624D83"/>
    <w:rsid w:val="006270F9"/>
    <w:rsid w:val="0062771C"/>
    <w:rsid w:val="006304D4"/>
    <w:rsid w:val="0063054D"/>
    <w:rsid w:val="006312F6"/>
    <w:rsid w:val="00632771"/>
    <w:rsid w:val="0063279C"/>
    <w:rsid w:val="00632921"/>
    <w:rsid w:val="00632AFE"/>
    <w:rsid w:val="00633DA1"/>
    <w:rsid w:val="00634A8C"/>
    <w:rsid w:val="00636A99"/>
    <w:rsid w:val="00636CC3"/>
    <w:rsid w:val="00636D5F"/>
    <w:rsid w:val="00640685"/>
    <w:rsid w:val="0064189C"/>
    <w:rsid w:val="006421CE"/>
    <w:rsid w:val="0064292A"/>
    <w:rsid w:val="00645185"/>
    <w:rsid w:val="00646086"/>
    <w:rsid w:val="006466F7"/>
    <w:rsid w:val="00646CD6"/>
    <w:rsid w:val="00646D9D"/>
    <w:rsid w:val="0064789D"/>
    <w:rsid w:val="006500A7"/>
    <w:rsid w:val="00650AEF"/>
    <w:rsid w:val="00652AD5"/>
    <w:rsid w:val="006536D6"/>
    <w:rsid w:val="00653FA2"/>
    <w:rsid w:val="0065463E"/>
    <w:rsid w:val="006552EC"/>
    <w:rsid w:val="00657F9E"/>
    <w:rsid w:val="00661683"/>
    <w:rsid w:val="0066468C"/>
    <w:rsid w:val="006646BC"/>
    <w:rsid w:val="006654F7"/>
    <w:rsid w:val="006666FA"/>
    <w:rsid w:val="006667ED"/>
    <w:rsid w:val="00666C4E"/>
    <w:rsid w:val="006673D1"/>
    <w:rsid w:val="00670A10"/>
    <w:rsid w:val="00672043"/>
    <w:rsid w:val="0067268A"/>
    <w:rsid w:val="00674CB1"/>
    <w:rsid w:val="006754CE"/>
    <w:rsid w:val="00677B9A"/>
    <w:rsid w:val="0068068A"/>
    <w:rsid w:val="00681A1E"/>
    <w:rsid w:val="00681D72"/>
    <w:rsid w:val="006822BD"/>
    <w:rsid w:val="00682B40"/>
    <w:rsid w:val="00683030"/>
    <w:rsid w:val="006849C2"/>
    <w:rsid w:val="00686687"/>
    <w:rsid w:val="00687FB9"/>
    <w:rsid w:val="00690847"/>
    <w:rsid w:val="00690988"/>
    <w:rsid w:val="00692966"/>
    <w:rsid w:val="00692996"/>
    <w:rsid w:val="00693943"/>
    <w:rsid w:val="00694D85"/>
    <w:rsid w:val="00695C94"/>
    <w:rsid w:val="00695DA4"/>
    <w:rsid w:val="00695F20"/>
    <w:rsid w:val="0069662D"/>
    <w:rsid w:val="006A073D"/>
    <w:rsid w:val="006A09B5"/>
    <w:rsid w:val="006A24C1"/>
    <w:rsid w:val="006A2C88"/>
    <w:rsid w:val="006A2E70"/>
    <w:rsid w:val="006A3796"/>
    <w:rsid w:val="006A4EA4"/>
    <w:rsid w:val="006A5AB6"/>
    <w:rsid w:val="006A5B6F"/>
    <w:rsid w:val="006A7977"/>
    <w:rsid w:val="006B01FE"/>
    <w:rsid w:val="006B18B5"/>
    <w:rsid w:val="006B20A1"/>
    <w:rsid w:val="006B2E91"/>
    <w:rsid w:val="006B4B2B"/>
    <w:rsid w:val="006B502B"/>
    <w:rsid w:val="006B5CF3"/>
    <w:rsid w:val="006B5F77"/>
    <w:rsid w:val="006B6CE7"/>
    <w:rsid w:val="006C0ACF"/>
    <w:rsid w:val="006C0EC1"/>
    <w:rsid w:val="006C1A56"/>
    <w:rsid w:val="006C26DE"/>
    <w:rsid w:val="006C2B49"/>
    <w:rsid w:val="006C33B5"/>
    <w:rsid w:val="006C39FA"/>
    <w:rsid w:val="006C6A08"/>
    <w:rsid w:val="006C7045"/>
    <w:rsid w:val="006D1484"/>
    <w:rsid w:val="006D2E10"/>
    <w:rsid w:val="006D3250"/>
    <w:rsid w:val="006D36CE"/>
    <w:rsid w:val="006D3FBE"/>
    <w:rsid w:val="006D4B0B"/>
    <w:rsid w:val="006D5FFF"/>
    <w:rsid w:val="006D7C59"/>
    <w:rsid w:val="006E2468"/>
    <w:rsid w:val="006E2650"/>
    <w:rsid w:val="006E4E13"/>
    <w:rsid w:val="006E5976"/>
    <w:rsid w:val="006E62EB"/>
    <w:rsid w:val="006E63AB"/>
    <w:rsid w:val="006E7370"/>
    <w:rsid w:val="006F069A"/>
    <w:rsid w:val="006F0EFC"/>
    <w:rsid w:val="006F1B65"/>
    <w:rsid w:val="006F48E2"/>
    <w:rsid w:val="006F5A8D"/>
    <w:rsid w:val="007003C0"/>
    <w:rsid w:val="0070055B"/>
    <w:rsid w:val="00700576"/>
    <w:rsid w:val="007024FE"/>
    <w:rsid w:val="007027E6"/>
    <w:rsid w:val="00703A82"/>
    <w:rsid w:val="0070405C"/>
    <w:rsid w:val="0070642B"/>
    <w:rsid w:val="00710096"/>
    <w:rsid w:val="00711E29"/>
    <w:rsid w:val="00712DD0"/>
    <w:rsid w:val="00713089"/>
    <w:rsid w:val="00713284"/>
    <w:rsid w:val="007135A2"/>
    <w:rsid w:val="0071397D"/>
    <w:rsid w:val="0071542C"/>
    <w:rsid w:val="0071635A"/>
    <w:rsid w:val="00716735"/>
    <w:rsid w:val="007217B3"/>
    <w:rsid w:val="007236DE"/>
    <w:rsid w:val="00724B72"/>
    <w:rsid w:val="00724D8C"/>
    <w:rsid w:val="00725724"/>
    <w:rsid w:val="007264C3"/>
    <w:rsid w:val="00726B79"/>
    <w:rsid w:val="007273E3"/>
    <w:rsid w:val="007273E6"/>
    <w:rsid w:val="00727BD0"/>
    <w:rsid w:val="007323FC"/>
    <w:rsid w:val="00733384"/>
    <w:rsid w:val="00733501"/>
    <w:rsid w:val="00733E3E"/>
    <w:rsid w:val="00733E60"/>
    <w:rsid w:val="007366BD"/>
    <w:rsid w:val="00736936"/>
    <w:rsid w:val="00737376"/>
    <w:rsid w:val="00737D23"/>
    <w:rsid w:val="00740A0C"/>
    <w:rsid w:val="00740B3B"/>
    <w:rsid w:val="007414B2"/>
    <w:rsid w:val="00742812"/>
    <w:rsid w:val="00742A28"/>
    <w:rsid w:val="0074358D"/>
    <w:rsid w:val="00743BAC"/>
    <w:rsid w:val="00746A37"/>
    <w:rsid w:val="00751E65"/>
    <w:rsid w:val="00752A00"/>
    <w:rsid w:val="0075311C"/>
    <w:rsid w:val="00756475"/>
    <w:rsid w:val="00756BE9"/>
    <w:rsid w:val="00757658"/>
    <w:rsid w:val="007606B7"/>
    <w:rsid w:val="00760AD7"/>
    <w:rsid w:val="0076127A"/>
    <w:rsid w:val="00763B02"/>
    <w:rsid w:val="0076525D"/>
    <w:rsid w:val="00766931"/>
    <w:rsid w:val="00767071"/>
    <w:rsid w:val="007672AB"/>
    <w:rsid w:val="0076794C"/>
    <w:rsid w:val="00767C3A"/>
    <w:rsid w:val="007706FC"/>
    <w:rsid w:val="00770E72"/>
    <w:rsid w:val="00770FE5"/>
    <w:rsid w:val="007724F3"/>
    <w:rsid w:val="00776894"/>
    <w:rsid w:val="0077711D"/>
    <w:rsid w:val="00777CD6"/>
    <w:rsid w:val="007802BD"/>
    <w:rsid w:val="007802C6"/>
    <w:rsid w:val="0078074B"/>
    <w:rsid w:val="00781266"/>
    <w:rsid w:val="00781678"/>
    <w:rsid w:val="007828F3"/>
    <w:rsid w:val="00782B28"/>
    <w:rsid w:val="007837D0"/>
    <w:rsid w:val="00783862"/>
    <w:rsid w:val="00784907"/>
    <w:rsid w:val="00786167"/>
    <w:rsid w:val="0078628B"/>
    <w:rsid w:val="007865A9"/>
    <w:rsid w:val="00786C1D"/>
    <w:rsid w:val="00787555"/>
    <w:rsid w:val="0079067F"/>
    <w:rsid w:val="0079165C"/>
    <w:rsid w:val="007919FC"/>
    <w:rsid w:val="00792E70"/>
    <w:rsid w:val="007936D9"/>
    <w:rsid w:val="007937A0"/>
    <w:rsid w:val="00793CFC"/>
    <w:rsid w:val="0079438A"/>
    <w:rsid w:val="00794ACA"/>
    <w:rsid w:val="00794AFA"/>
    <w:rsid w:val="007952B7"/>
    <w:rsid w:val="0079538D"/>
    <w:rsid w:val="007953A2"/>
    <w:rsid w:val="00796A03"/>
    <w:rsid w:val="0079785E"/>
    <w:rsid w:val="00797D23"/>
    <w:rsid w:val="007A0DC3"/>
    <w:rsid w:val="007A132A"/>
    <w:rsid w:val="007A1DD5"/>
    <w:rsid w:val="007A25DF"/>
    <w:rsid w:val="007A2DD6"/>
    <w:rsid w:val="007A3353"/>
    <w:rsid w:val="007A3B45"/>
    <w:rsid w:val="007A3F72"/>
    <w:rsid w:val="007A51F6"/>
    <w:rsid w:val="007A5291"/>
    <w:rsid w:val="007B1C49"/>
    <w:rsid w:val="007B463D"/>
    <w:rsid w:val="007B523B"/>
    <w:rsid w:val="007B56B8"/>
    <w:rsid w:val="007B5D07"/>
    <w:rsid w:val="007B72B5"/>
    <w:rsid w:val="007C0072"/>
    <w:rsid w:val="007C1E43"/>
    <w:rsid w:val="007C1E74"/>
    <w:rsid w:val="007C227F"/>
    <w:rsid w:val="007C2527"/>
    <w:rsid w:val="007C290E"/>
    <w:rsid w:val="007C536C"/>
    <w:rsid w:val="007C7AE6"/>
    <w:rsid w:val="007C7D45"/>
    <w:rsid w:val="007D15A3"/>
    <w:rsid w:val="007D3520"/>
    <w:rsid w:val="007D37C5"/>
    <w:rsid w:val="007D39EE"/>
    <w:rsid w:val="007D42E4"/>
    <w:rsid w:val="007D4563"/>
    <w:rsid w:val="007D4C03"/>
    <w:rsid w:val="007D5A58"/>
    <w:rsid w:val="007D6128"/>
    <w:rsid w:val="007D6CBE"/>
    <w:rsid w:val="007D6EE3"/>
    <w:rsid w:val="007D6EFF"/>
    <w:rsid w:val="007D7660"/>
    <w:rsid w:val="007E0813"/>
    <w:rsid w:val="007E16B3"/>
    <w:rsid w:val="007E2EE7"/>
    <w:rsid w:val="007E39DB"/>
    <w:rsid w:val="007E39EF"/>
    <w:rsid w:val="007E55C1"/>
    <w:rsid w:val="007E6DF3"/>
    <w:rsid w:val="007F0FBF"/>
    <w:rsid w:val="007F102D"/>
    <w:rsid w:val="007F1C1C"/>
    <w:rsid w:val="007F2E0C"/>
    <w:rsid w:val="007F3255"/>
    <w:rsid w:val="007F4027"/>
    <w:rsid w:val="007F5EB2"/>
    <w:rsid w:val="007F64A4"/>
    <w:rsid w:val="007F76D8"/>
    <w:rsid w:val="00802052"/>
    <w:rsid w:val="00802D85"/>
    <w:rsid w:val="00803368"/>
    <w:rsid w:val="00804E7D"/>
    <w:rsid w:val="00805055"/>
    <w:rsid w:val="0080773A"/>
    <w:rsid w:val="00810ECE"/>
    <w:rsid w:val="008111AB"/>
    <w:rsid w:val="008114A2"/>
    <w:rsid w:val="00811610"/>
    <w:rsid w:val="0081274F"/>
    <w:rsid w:val="0081290E"/>
    <w:rsid w:val="008131B3"/>
    <w:rsid w:val="00813E2C"/>
    <w:rsid w:val="008149FD"/>
    <w:rsid w:val="00814FD8"/>
    <w:rsid w:val="0081505A"/>
    <w:rsid w:val="00815595"/>
    <w:rsid w:val="00816968"/>
    <w:rsid w:val="00817FB4"/>
    <w:rsid w:val="008201E3"/>
    <w:rsid w:val="008202FF"/>
    <w:rsid w:val="00820E07"/>
    <w:rsid w:val="00820F06"/>
    <w:rsid w:val="008213AF"/>
    <w:rsid w:val="00822B6C"/>
    <w:rsid w:val="00822DC4"/>
    <w:rsid w:val="00823444"/>
    <w:rsid w:val="008259CB"/>
    <w:rsid w:val="00826CAF"/>
    <w:rsid w:val="008273B2"/>
    <w:rsid w:val="00830733"/>
    <w:rsid w:val="00830F07"/>
    <w:rsid w:val="008316FE"/>
    <w:rsid w:val="008324DC"/>
    <w:rsid w:val="00835A11"/>
    <w:rsid w:val="00835DA0"/>
    <w:rsid w:val="008362E4"/>
    <w:rsid w:val="008367E6"/>
    <w:rsid w:val="00837374"/>
    <w:rsid w:val="00837D56"/>
    <w:rsid w:val="00840027"/>
    <w:rsid w:val="00841B8E"/>
    <w:rsid w:val="00843976"/>
    <w:rsid w:val="00845BDF"/>
    <w:rsid w:val="00846E2F"/>
    <w:rsid w:val="008475A4"/>
    <w:rsid w:val="00847B0E"/>
    <w:rsid w:val="0085058A"/>
    <w:rsid w:val="00850669"/>
    <w:rsid w:val="00850734"/>
    <w:rsid w:val="00850B9C"/>
    <w:rsid w:val="008579A7"/>
    <w:rsid w:val="00864279"/>
    <w:rsid w:val="008645D8"/>
    <w:rsid w:val="00864653"/>
    <w:rsid w:val="00865D30"/>
    <w:rsid w:val="008662AD"/>
    <w:rsid w:val="008675D3"/>
    <w:rsid w:val="0086799F"/>
    <w:rsid w:val="00870E61"/>
    <w:rsid w:val="008710BF"/>
    <w:rsid w:val="00871560"/>
    <w:rsid w:val="0087163F"/>
    <w:rsid w:val="00872984"/>
    <w:rsid w:val="00872AE4"/>
    <w:rsid w:val="008730F1"/>
    <w:rsid w:val="00873109"/>
    <w:rsid w:val="00873205"/>
    <w:rsid w:val="008743FC"/>
    <w:rsid w:val="00877E24"/>
    <w:rsid w:val="00877EE2"/>
    <w:rsid w:val="00880043"/>
    <w:rsid w:val="008810E1"/>
    <w:rsid w:val="00881BB8"/>
    <w:rsid w:val="00882293"/>
    <w:rsid w:val="00882F97"/>
    <w:rsid w:val="00884336"/>
    <w:rsid w:val="0088532A"/>
    <w:rsid w:val="0088541A"/>
    <w:rsid w:val="008867DA"/>
    <w:rsid w:val="00886B54"/>
    <w:rsid w:val="00887459"/>
    <w:rsid w:val="00887AEF"/>
    <w:rsid w:val="008909F8"/>
    <w:rsid w:val="008917DF"/>
    <w:rsid w:val="00891ABB"/>
    <w:rsid w:val="0089312B"/>
    <w:rsid w:val="0089586E"/>
    <w:rsid w:val="008971E2"/>
    <w:rsid w:val="008A0F55"/>
    <w:rsid w:val="008A224F"/>
    <w:rsid w:val="008A2430"/>
    <w:rsid w:val="008A2A78"/>
    <w:rsid w:val="008A30AE"/>
    <w:rsid w:val="008A447F"/>
    <w:rsid w:val="008A4C30"/>
    <w:rsid w:val="008A4D5F"/>
    <w:rsid w:val="008A52AE"/>
    <w:rsid w:val="008A52B2"/>
    <w:rsid w:val="008A54ED"/>
    <w:rsid w:val="008A558E"/>
    <w:rsid w:val="008A7D79"/>
    <w:rsid w:val="008B002D"/>
    <w:rsid w:val="008B15A7"/>
    <w:rsid w:val="008B197E"/>
    <w:rsid w:val="008B1F0C"/>
    <w:rsid w:val="008B22DC"/>
    <w:rsid w:val="008B3E8A"/>
    <w:rsid w:val="008B5B12"/>
    <w:rsid w:val="008B5BDB"/>
    <w:rsid w:val="008B6354"/>
    <w:rsid w:val="008B643B"/>
    <w:rsid w:val="008C0989"/>
    <w:rsid w:val="008C0E74"/>
    <w:rsid w:val="008C13ED"/>
    <w:rsid w:val="008C1C8F"/>
    <w:rsid w:val="008C2671"/>
    <w:rsid w:val="008C2778"/>
    <w:rsid w:val="008C293F"/>
    <w:rsid w:val="008C67FA"/>
    <w:rsid w:val="008C6862"/>
    <w:rsid w:val="008C6C8B"/>
    <w:rsid w:val="008C74C9"/>
    <w:rsid w:val="008C79EF"/>
    <w:rsid w:val="008D0410"/>
    <w:rsid w:val="008D30B0"/>
    <w:rsid w:val="008D3E3F"/>
    <w:rsid w:val="008D51D6"/>
    <w:rsid w:val="008D5CA2"/>
    <w:rsid w:val="008D5F1F"/>
    <w:rsid w:val="008D7D78"/>
    <w:rsid w:val="008E11E8"/>
    <w:rsid w:val="008E15DD"/>
    <w:rsid w:val="008E1AA5"/>
    <w:rsid w:val="008E1CFB"/>
    <w:rsid w:val="008E1E85"/>
    <w:rsid w:val="008E32EB"/>
    <w:rsid w:val="008E3729"/>
    <w:rsid w:val="008E474D"/>
    <w:rsid w:val="008E4BBD"/>
    <w:rsid w:val="008E710C"/>
    <w:rsid w:val="008E72E8"/>
    <w:rsid w:val="008F26FE"/>
    <w:rsid w:val="008F2FC2"/>
    <w:rsid w:val="008F3D69"/>
    <w:rsid w:val="008F4427"/>
    <w:rsid w:val="008F49DC"/>
    <w:rsid w:val="008F5034"/>
    <w:rsid w:val="008F5429"/>
    <w:rsid w:val="008F6160"/>
    <w:rsid w:val="00900453"/>
    <w:rsid w:val="009006D9"/>
    <w:rsid w:val="0090158A"/>
    <w:rsid w:val="009018BF"/>
    <w:rsid w:val="00902B91"/>
    <w:rsid w:val="0090375D"/>
    <w:rsid w:val="009039F0"/>
    <w:rsid w:val="00903DC5"/>
    <w:rsid w:val="0090508F"/>
    <w:rsid w:val="00907249"/>
    <w:rsid w:val="0091082C"/>
    <w:rsid w:val="00910C78"/>
    <w:rsid w:val="0091134F"/>
    <w:rsid w:val="00911DF2"/>
    <w:rsid w:val="00912037"/>
    <w:rsid w:val="009124AE"/>
    <w:rsid w:val="00912DAD"/>
    <w:rsid w:val="00913693"/>
    <w:rsid w:val="00913C05"/>
    <w:rsid w:val="00914019"/>
    <w:rsid w:val="00914088"/>
    <w:rsid w:val="009157BF"/>
    <w:rsid w:val="009159EB"/>
    <w:rsid w:val="00916C11"/>
    <w:rsid w:val="009174A7"/>
    <w:rsid w:val="00920C3F"/>
    <w:rsid w:val="00920D1F"/>
    <w:rsid w:val="00921538"/>
    <w:rsid w:val="00921971"/>
    <w:rsid w:val="00921A22"/>
    <w:rsid w:val="00922771"/>
    <w:rsid w:val="009229C5"/>
    <w:rsid w:val="00923252"/>
    <w:rsid w:val="00923838"/>
    <w:rsid w:val="009239F7"/>
    <w:rsid w:val="00926419"/>
    <w:rsid w:val="009269C2"/>
    <w:rsid w:val="00927079"/>
    <w:rsid w:val="009276FB"/>
    <w:rsid w:val="00927C74"/>
    <w:rsid w:val="009301FE"/>
    <w:rsid w:val="00930D83"/>
    <w:rsid w:val="00931148"/>
    <w:rsid w:val="009329F0"/>
    <w:rsid w:val="00932FED"/>
    <w:rsid w:val="009332AE"/>
    <w:rsid w:val="009334DD"/>
    <w:rsid w:val="00936DC2"/>
    <w:rsid w:val="00940929"/>
    <w:rsid w:val="009409A0"/>
    <w:rsid w:val="00942257"/>
    <w:rsid w:val="00944097"/>
    <w:rsid w:val="0094487D"/>
    <w:rsid w:val="00944A20"/>
    <w:rsid w:val="00944A5B"/>
    <w:rsid w:val="0094581D"/>
    <w:rsid w:val="00947976"/>
    <w:rsid w:val="00950A25"/>
    <w:rsid w:val="00950BF7"/>
    <w:rsid w:val="00952EC8"/>
    <w:rsid w:val="00953BE9"/>
    <w:rsid w:val="0095696C"/>
    <w:rsid w:val="00956F26"/>
    <w:rsid w:val="00960EC0"/>
    <w:rsid w:val="00961180"/>
    <w:rsid w:val="009617D5"/>
    <w:rsid w:val="00961AE0"/>
    <w:rsid w:val="009621E8"/>
    <w:rsid w:val="0096296C"/>
    <w:rsid w:val="009639D3"/>
    <w:rsid w:val="00963E4E"/>
    <w:rsid w:val="00965472"/>
    <w:rsid w:val="00965804"/>
    <w:rsid w:val="00966DD5"/>
    <w:rsid w:val="0096703C"/>
    <w:rsid w:val="00967C3F"/>
    <w:rsid w:val="009718C8"/>
    <w:rsid w:val="00972649"/>
    <w:rsid w:val="009738BE"/>
    <w:rsid w:val="00973E37"/>
    <w:rsid w:val="00974EA3"/>
    <w:rsid w:val="00975C53"/>
    <w:rsid w:val="0097656E"/>
    <w:rsid w:val="009771BF"/>
    <w:rsid w:val="0097730B"/>
    <w:rsid w:val="009804F7"/>
    <w:rsid w:val="00980DC4"/>
    <w:rsid w:val="0098114F"/>
    <w:rsid w:val="00982189"/>
    <w:rsid w:val="00982D7D"/>
    <w:rsid w:val="00983AE4"/>
    <w:rsid w:val="00983F4D"/>
    <w:rsid w:val="00984212"/>
    <w:rsid w:val="009848EC"/>
    <w:rsid w:val="0098581E"/>
    <w:rsid w:val="009872A4"/>
    <w:rsid w:val="009874DE"/>
    <w:rsid w:val="009914E4"/>
    <w:rsid w:val="00991967"/>
    <w:rsid w:val="00991CB0"/>
    <w:rsid w:val="00991D35"/>
    <w:rsid w:val="00991D75"/>
    <w:rsid w:val="00991E9C"/>
    <w:rsid w:val="00992194"/>
    <w:rsid w:val="0099268B"/>
    <w:rsid w:val="00992C95"/>
    <w:rsid w:val="00995511"/>
    <w:rsid w:val="00997072"/>
    <w:rsid w:val="0099797B"/>
    <w:rsid w:val="009A03F6"/>
    <w:rsid w:val="009A086E"/>
    <w:rsid w:val="009A0A60"/>
    <w:rsid w:val="009A1273"/>
    <w:rsid w:val="009A1A8C"/>
    <w:rsid w:val="009A2491"/>
    <w:rsid w:val="009A3135"/>
    <w:rsid w:val="009A3801"/>
    <w:rsid w:val="009A4DA8"/>
    <w:rsid w:val="009A4E30"/>
    <w:rsid w:val="009A5DC7"/>
    <w:rsid w:val="009A6084"/>
    <w:rsid w:val="009A7ABD"/>
    <w:rsid w:val="009B204E"/>
    <w:rsid w:val="009B316E"/>
    <w:rsid w:val="009B3D86"/>
    <w:rsid w:val="009B41A5"/>
    <w:rsid w:val="009B44E2"/>
    <w:rsid w:val="009B4897"/>
    <w:rsid w:val="009B4E6A"/>
    <w:rsid w:val="009B52BD"/>
    <w:rsid w:val="009B650D"/>
    <w:rsid w:val="009B6EBE"/>
    <w:rsid w:val="009C046F"/>
    <w:rsid w:val="009C1078"/>
    <w:rsid w:val="009C3412"/>
    <w:rsid w:val="009C3921"/>
    <w:rsid w:val="009C3DD4"/>
    <w:rsid w:val="009C4D1C"/>
    <w:rsid w:val="009C5E89"/>
    <w:rsid w:val="009C66C9"/>
    <w:rsid w:val="009C7AFB"/>
    <w:rsid w:val="009D0166"/>
    <w:rsid w:val="009D04D7"/>
    <w:rsid w:val="009D1C04"/>
    <w:rsid w:val="009D290F"/>
    <w:rsid w:val="009D3301"/>
    <w:rsid w:val="009D3B7E"/>
    <w:rsid w:val="009D3C3B"/>
    <w:rsid w:val="009D4811"/>
    <w:rsid w:val="009D516F"/>
    <w:rsid w:val="009D6DB9"/>
    <w:rsid w:val="009E04BD"/>
    <w:rsid w:val="009E1B81"/>
    <w:rsid w:val="009E1BF3"/>
    <w:rsid w:val="009E3724"/>
    <w:rsid w:val="009E39DC"/>
    <w:rsid w:val="009E5281"/>
    <w:rsid w:val="009E52EF"/>
    <w:rsid w:val="009E53FE"/>
    <w:rsid w:val="009E610C"/>
    <w:rsid w:val="009F0ABD"/>
    <w:rsid w:val="009F1134"/>
    <w:rsid w:val="009F1320"/>
    <w:rsid w:val="009F41E7"/>
    <w:rsid w:val="009F4D8E"/>
    <w:rsid w:val="009F5B43"/>
    <w:rsid w:val="009F5F2E"/>
    <w:rsid w:val="009F6D04"/>
    <w:rsid w:val="009F7516"/>
    <w:rsid w:val="009F78AD"/>
    <w:rsid w:val="00A0042C"/>
    <w:rsid w:val="00A00C49"/>
    <w:rsid w:val="00A00CCA"/>
    <w:rsid w:val="00A00CE6"/>
    <w:rsid w:val="00A00FC1"/>
    <w:rsid w:val="00A02229"/>
    <w:rsid w:val="00A027A5"/>
    <w:rsid w:val="00A02B53"/>
    <w:rsid w:val="00A02D69"/>
    <w:rsid w:val="00A03509"/>
    <w:rsid w:val="00A0364E"/>
    <w:rsid w:val="00A0387D"/>
    <w:rsid w:val="00A052D4"/>
    <w:rsid w:val="00A06F51"/>
    <w:rsid w:val="00A1028D"/>
    <w:rsid w:val="00A10B03"/>
    <w:rsid w:val="00A111D0"/>
    <w:rsid w:val="00A11320"/>
    <w:rsid w:val="00A11B97"/>
    <w:rsid w:val="00A1289B"/>
    <w:rsid w:val="00A1324A"/>
    <w:rsid w:val="00A143AF"/>
    <w:rsid w:val="00A1602B"/>
    <w:rsid w:val="00A17AEB"/>
    <w:rsid w:val="00A20D08"/>
    <w:rsid w:val="00A21826"/>
    <w:rsid w:val="00A21FF8"/>
    <w:rsid w:val="00A23835"/>
    <w:rsid w:val="00A23A68"/>
    <w:rsid w:val="00A2444E"/>
    <w:rsid w:val="00A25033"/>
    <w:rsid w:val="00A263DD"/>
    <w:rsid w:val="00A30B56"/>
    <w:rsid w:val="00A30BD0"/>
    <w:rsid w:val="00A3335F"/>
    <w:rsid w:val="00A354CC"/>
    <w:rsid w:val="00A35EF1"/>
    <w:rsid w:val="00A35F1B"/>
    <w:rsid w:val="00A36FF0"/>
    <w:rsid w:val="00A3762D"/>
    <w:rsid w:val="00A37EF1"/>
    <w:rsid w:val="00A403DC"/>
    <w:rsid w:val="00A40E31"/>
    <w:rsid w:val="00A41DBF"/>
    <w:rsid w:val="00A4220D"/>
    <w:rsid w:val="00A42A96"/>
    <w:rsid w:val="00A441DA"/>
    <w:rsid w:val="00A45AAD"/>
    <w:rsid w:val="00A45E0F"/>
    <w:rsid w:val="00A47977"/>
    <w:rsid w:val="00A47CDB"/>
    <w:rsid w:val="00A50CE6"/>
    <w:rsid w:val="00A50FE9"/>
    <w:rsid w:val="00A517D0"/>
    <w:rsid w:val="00A5182D"/>
    <w:rsid w:val="00A52EBF"/>
    <w:rsid w:val="00A53CED"/>
    <w:rsid w:val="00A54DA2"/>
    <w:rsid w:val="00A5504C"/>
    <w:rsid w:val="00A564F4"/>
    <w:rsid w:val="00A567BA"/>
    <w:rsid w:val="00A60A10"/>
    <w:rsid w:val="00A60A52"/>
    <w:rsid w:val="00A60FB5"/>
    <w:rsid w:val="00A61B4F"/>
    <w:rsid w:val="00A62405"/>
    <w:rsid w:val="00A62B2E"/>
    <w:rsid w:val="00A63717"/>
    <w:rsid w:val="00A637A6"/>
    <w:rsid w:val="00A643C8"/>
    <w:rsid w:val="00A66E0D"/>
    <w:rsid w:val="00A67201"/>
    <w:rsid w:val="00A67BA1"/>
    <w:rsid w:val="00A67E26"/>
    <w:rsid w:val="00A70701"/>
    <w:rsid w:val="00A70B8E"/>
    <w:rsid w:val="00A71CDB"/>
    <w:rsid w:val="00A729F9"/>
    <w:rsid w:val="00A73E14"/>
    <w:rsid w:val="00A743F6"/>
    <w:rsid w:val="00A74FE0"/>
    <w:rsid w:val="00A76371"/>
    <w:rsid w:val="00A80A33"/>
    <w:rsid w:val="00A80D41"/>
    <w:rsid w:val="00A81303"/>
    <w:rsid w:val="00A81858"/>
    <w:rsid w:val="00A8373C"/>
    <w:rsid w:val="00A83B0C"/>
    <w:rsid w:val="00A84A55"/>
    <w:rsid w:val="00A859DB"/>
    <w:rsid w:val="00A85C35"/>
    <w:rsid w:val="00A85CC1"/>
    <w:rsid w:val="00A85D53"/>
    <w:rsid w:val="00A8611B"/>
    <w:rsid w:val="00A86B9D"/>
    <w:rsid w:val="00A87871"/>
    <w:rsid w:val="00A9059E"/>
    <w:rsid w:val="00A9060C"/>
    <w:rsid w:val="00A90EEC"/>
    <w:rsid w:val="00A91621"/>
    <w:rsid w:val="00A91F4C"/>
    <w:rsid w:val="00A92DFD"/>
    <w:rsid w:val="00A9381E"/>
    <w:rsid w:val="00A95A06"/>
    <w:rsid w:val="00A95DCC"/>
    <w:rsid w:val="00A966C4"/>
    <w:rsid w:val="00A96C21"/>
    <w:rsid w:val="00A9743B"/>
    <w:rsid w:val="00AA05C8"/>
    <w:rsid w:val="00AA08D3"/>
    <w:rsid w:val="00AA1249"/>
    <w:rsid w:val="00AA1275"/>
    <w:rsid w:val="00AA2C1A"/>
    <w:rsid w:val="00AA2F96"/>
    <w:rsid w:val="00AA3876"/>
    <w:rsid w:val="00AA4A81"/>
    <w:rsid w:val="00AA63CB"/>
    <w:rsid w:val="00AA70D9"/>
    <w:rsid w:val="00AB043C"/>
    <w:rsid w:val="00AB160C"/>
    <w:rsid w:val="00AB17B4"/>
    <w:rsid w:val="00AB3BD5"/>
    <w:rsid w:val="00AB61CD"/>
    <w:rsid w:val="00AB73C2"/>
    <w:rsid w:val="00AC03C8"/>
    <w:rsid w:val="00AC04EA"/>
    <w:rsid w:val="00AC188A"/>
    <w:rsid w:val="00AC39B7"/>
    <w:rsid w:val="00AC4BBB"/>
    <w:rsid w:val="00AC5BD2"/>
    <w:rsid w:val="00AC7C54"/>
    <w:rsid w:val="00AD03D1"/>
    <w:rsid w:val="00AD094E"/>
    <w:rsid w:val="00AD1434"/>
    <w:rsid w:val="00AD22E9"/>
    <w:rsid w:val="00AD29F2"/>
    <w:rsid w:val="00AD3DC8"/>
    <w:rsid w:val="00AD473C"/>
    <w:rsid w:val="00AD47C1"/>
    <w:rsid w:val="00AD47F3"/>
    <w:rsid w:val="00AD5449"/>
    <w:rsid w:val="00AD5B9B"/>
    <w:rsid w:val="00AD5DFF"/>
    <w:rsid w:val="00AD6313"/>
    <w:rsid w:val="00AD6A34"/>
    <w:rsid w:val="00AE0076"/>
    <w:rsid w:val="00AE1C60"/>
    <w:rsid w:val="00AE2FB0"/>
    <w:rsid w:val="00AE35BC"/>
    <w:rsid w:val="00AE59CC"/>
    <w:rsid w:val="00AE5C74"/>
    <w:rsid w:val="00AE683D"/>
    <w:rsid w:val="00AF1709"/>
    <w:rsid w:val="00AF17DC"/>
    <w:rsid w:val="00AF2BF2"/>
    <w:rsid w:val="00AF3C3D"/>
    <w:rsid w:val="00AF601A"/>
    <w:rsid w:val="00AF740F"/>
    <w:rsid w:val="00B00BC9"/>
    <w:rsid w:val="00B01059"/>
    <w:rsid w:val="00B014CD"/>
    <w:rsid w:val="00B01579"/>
    <w:rsid w:val="00B01855"/>
    <w:rsid w:val="00B03E99"/>
    <w:rsid w:val="00B06640"/>
    <w:rsid w:val="00B0674D"/>
    <w:rsid w:val="00B07B86"/>
    <w:rsid w:val="00B1040E"/>
    <w:rsid w:val="00B1208E"/>
    <w:rsid w:val="00B12ADB"/>
    <w:rsid w:val="00B13CD1"/>
    <w:rsid w:val="00B13DF9"/>
    <w:rsid w:val="00B143F6"/>
    <w:rsid w:val="00B146A2"/>
    <w:rsid w:val="00B15230"/>
    <w:rsid w:val="00B15A90"/>
    <w:rsid w:val="00B16AA8"/>
    <w:rsid w:val="00B201B8"/>
    <w:rsid w:val="00B20920"/>
    <w:rsid w:val="00B212C2"/>
    <w:rsid w:val="00B21641"/>
    <w:rsid w:val="00B220D7"/>
    <w:rsid w:val="00B24808"/>
    <w:rsid w:val="00B255B5"/>
    <w:rsid w:val="00B25F52"/>
    <w:rsid w:val="00B2669D"/>
    <w:rsid w:val="00B276AD"/>
    <w:rsid w:val="00B3065B"/>
    <w:rsid w:val="00B311CC"/>
    <w:rsid w:val="00B31A2E"/>
    <w:rsid w:val="00B329E0"/>
    <w:rsid w:val="00B355FB"/>
    <w:rsid w:val="00B35A07"/>
    <w:rsid w:val="00B36C4A"/>
    <w:rsid w:val="00B373C9"/>
    <w:rsid w:val="00B37E85"/>
    <w:rsid w:val="00B40B84"/>
    <w:rsid w:val="00B40BA0"/>
    <w:rsid w:val="00B4159C"/>
    <w:rsid w:val="00B41D8F"/>
    <w:rsid w:val="00B41EB1"/>
    <w:rsid w:val="00B42FD8"/>
    <w:rsid w:val="00B460F1"/>
    <w:rsid w:val="00B46262"/>
    <w:rsid w:val="00B50033"/>
    <w:rsid w:val="00B51304"/>
    <w:rsid w:val="00B522E1"/>
    <w:rsid w:val="00B52C50"/>
    <w:rsid w:val="00B55FEC"/>
    <w:rsid w:val="00B5758A"/>
    <w:rsid w:val="00B60EB6"/>
    <w:rsid w:val="00B62359"/>
    <w:rsid w:val="00B638A9"/>
    <w:rsid w:val="00B63B06"/>
    <w:rsid w:val="00B64180"/>
    <w:rsid w:val="00B64568"/>
    <w:rsid w:val="00B655A1"/>
    <w:rsid w:val="00B67992"/>
    <w:rsid w:val="00B67FE5"/>
    <w:rsid w:val="00B71171"/>
    <w:rsid w:val="00B712E7"/>
    <w:rsid w:val="00B72CFC"/>
    <w:rsid w:val="00B731EE"/>
    <w:rsid w:val="00B744FC"/>
    <w:rsid w:val="00B7487A"/>
    <w:rsid w:val="00B75D7B"/>
    <w:rsid w:val="00B76779"/>
    <w:rsid w:val="00B775BD"/>
    <w:rsid w:val="00B80E72"/>
    <w:rsid w:val="00B826A6"/>
    <w:rsid w:val="00B83048"/>
    <w:rsid w:val="00B84527"/>
    <w:rsid w:val="00B846BC"/>
    <w:rsid w:val="00B849E4"/>
    <w:rsid w:val="00B86B30"/>
    <w:rsid w:val="00B87E71"/>
    <w:rsid w:val="00B911C5"/>
    <w:rsid w:val="00B91B86"/>
    <w:rsid w:val="00B91EBD"/>
    <w:rsid w:val="00B92E49"/>
    <w:rsid w:val="00B93F95"/>
    <w:rsid w:val="00B94057"/>
    <w:rsid w:val="00B94817"/>
    <w:rsid w:val="00B9491C"/>
    <w:rsid w:val="00B962BB"/>
    <w:rsid w:val="00B9714E"/>
    <w:rsid w:val="00B971D3"/>
    <w:rsid w:val="00B9748B"/>
    <w:rsid w:val="00BA0D64"/>
    <w:rsid w:val="00BA1B2D"/>
    <w:rsid w:val="00BA212C"/>
    <w:rsid w:val="00BA226D"/>
    <w:rsid w:val="00BA260D"/>
    <w:rsid w:val="00BA345A"/>
    <w:rsid w:val="00BA5D87"/>
    <w:rsid w:val="00BA5DDD"/>
    <w:rsid w:val="00BA5EE3"/>
    <w:rsid w:val="00BA66AC"/>
    <w:rsid w:val="00BA69FA"/>
    <w:rsid w:val="00BA6D70"/>
    <w:rsid w:val="00BA7449"/>
    <w:rsid w:val="00BA7AEE"/>
    <w:rsid w:val="00BB0D1F"/>
    <w:rsid w:val="00BB11F9"/>
    <w:rsid w:val="00BB44AB"/>
    <w:rsid w:val="00BB475B"/>
    <w:rsid w:val="00BB53C1"/>
    <w:rsid w:val="00BB5667"/>
    <w:rsid w:val="00BB581E"/>
    <w:rsid w:val="00BB588E"/>
    <w:rsid w:val="00BB632B"/>
    <w:rsid w:val="00BC025D"/>
    <w:rsid w:val="00BC3047"/>
    <w:rsid w:val="00BC3374"/>
    <w:rsid w:val="00BC413E"/>
    <w:rsid w:val="00BC45FA"/>
    <w:rsid w:val="00BC52B4"/>
    <w:rsid w:val="00BC5817"/>
    <w:rsid w:val="00BC59B3"/>
    <w:rsid w:val="00BC5D17"/>
    <w:rsid w:val="00BC6362"/>
    <w:rsid w:val="00BC63F0"/>
    <w:rsid w:val="00BC6E7A"/>
    <w:rsid w:val="00BC7647"/>
    <w:rsid w:val="00BC76E7"/>
    <w:rsid w:val="00BC7C79"/>
    <w:rsid w:val="00BD0DC8"/>
    <w:rsid w:val="00BD21D8"/>
    <w:rsid w:val="00BD2F0E"/>
    <w:rsid w:val="00BD33D9"/>
    <w:rsid w:val="00BD35BD"/>
    <w:rsid w:val="00BD37B4"/>
    <w:rsid w:val="00BD3832"/>
    <w:rsid w:val="00BD519B"/>
    <w:rsid w:val="00BD56F5"/>
    <w:rsid w:val="00BD5977"/>
    <w:rsid w:val="00BD684E"/>
    <w:rsid w:val="00BD6CA5"/>
    <w:rsid w:val="00BD7A16"/>
    <w:rsid w:val="00BE084E"/>
    <w:rsid w:val="00BE26BA"/>
    <w:rsid w:val="00BE2C4E"/>
    <w:rsid w:val="00BE3418"/>
    <w:rsid w:val="00BE40DD"/>
    <w:rsid w:val="00BE4234"/>
    <w:rsid w:val="00BE43AB"/>
    <w:rsid w:val="00BE4571"/>
    <w:rsid w:val="00BE4623"/>
    <w:rsid w:val="00BE5FE3"/>
    <w:rsid w:val="00BE6E7C"/>
    <w:rsid w:val="00BE7EE2"/>
    <w:rsid w:val="00BF07D8"/>
    <w:rsid w:val="00BF1888"/>
    <w:rsid w:val="00BF3F01"/>
    <w:rsid w:val="00BF3F2F"/>
    <w:rsid w:val="00BF6787"/>
    <w:rsid w:val="00BF6947"/>
    <w:rsid w:val="00BF7728"/>
    <w:rsid w:val="00C004CB"/>
    <w:rsid w:val="00C01112"/>
    <w:rsid w:val="00C027AB"/>
    <w:rsid w:val="00C053B2"/>
    <w:rsid w:val="00C05C33"/>
    <w:rsid w:val="00C062B7"/>
    <w:rsid w:val="00C10765"/>
    <w:rsid w:val="00C1099F"/>
    <w:rsid w:val="00C120C3"/>
    <w:rsid w:val="00C12556"/>
    <w:rsid w:val="00C13B94"/>
    <w:rsid w:val="00C13C2E"/>
    <w:rsid w:val="00C14158"/>
    <w:rsid w:val="00C14B24"/>
    <w:rsid w:val="00C15C67"/>
    <w:rsid w:val="00C15FD2"/>
    <w:rsid w:val="00C21011"/>
    <w:rsid w:val="00C213F8"/>
    <w:rsid w:val="00C21E6C"/>
    <w:rsid w:val="00C225E9"/>
    <w:rsid w:val="00C22BE6"/>
    <w:rsid w:val="00C22FFA"/>
    <w:rsid w:val="00C234E8"/>
    <w:rsid w:val="00C235DC"/>
    <w:rsid w:val="00C23DAB"/>
    <w:rsid w:val="00C2446F"/>
    <w:rsid w:val="00C24DA5"/>
    <w:rsid w:val="00C26818"/>
    <w:rsid w:val="00C27941"/>
    <w:rsid w:val="00C27E5A"/>
    <w:rsid w:val="00C30112"/>
    <w:rsid w:val="00C309BD"/>
    <w:rsid w:val="00C338B5"/>
    <w:rsid w:val="00C34B08"/>
    <w:rsid w:val="00C373BE"/>
    <w:rsid w:val="00C377DA"/>
    <w:rsid w:val="00C41554"/>
    <w:rsid w:val="00C45F84"/>
    <w:rsid w:val="00C46143"/>
    <w:rsid w:val="00C46270"/>
    <w:rsid w:val="00C463AB"/>
    <w:rsid w:val="00C474E9"/>
    <w:rsid w:val="00C50300"/>
    <w:rsid w:val="00C5030F"/>
    <w:rsid w:val="00C50841"/>
    <w:rsid w:val="00C50DF5"/>
    <w:rsid w:val="00C510C9"/>
    <w:rsid w:val="00C512DE"/>
    <w:rsid w:val="00C515AC"/>
    <w:rsid w:val="00C5299B"/>
    <w:rsid w:val="00C54391"/>
    <w:rsid w:val="00C5451C"/>
    <w:rsid w:val="00C545F6"/>
    <w:rsid w:val="00C5624C"/>
    <w:rsid w:val="00C56287"/>
    <w:rsid w:val="00C57193"/>
    <w:rsid w:val="00C5723C"/>
    <w:rsid w:val="00C57268"/>
    <w:rsid w:val="00C6117B"/>
    <w:rsid w:val="00C61534"/>
    <w:rsid w:val="00C62F0C"/>
    <w:rsid w:val="00C652ED"/>
    <w:rsid w:val="00C65585"/>
    <w:rsid w:val="00C65D9C"/>
    <w:rsid w:val="00C661A6"/>
    <w:rsid w:val="00C664CE"/>
    <w:rsid w:val="00C66925"/>
    <w:rsid w:val="00C66B92"/>
    <w:rsid w:val="00C66C7C"/>
    <w:rsid w:val="00C674CD"/>
    <w:rsid w:val="00C70F31"/>
    <w:rsid w:val="00C717A9"/>
    <w:rsid w:val="00C71CAF"/>
    <w:rsid w:val="00C72A9C"/>
    <w:rsid w:val="00C72FC6"/>
    <w:rsid w:val="00C73A0A"/>
    <w:rsid w:val="00C73F71"/>
    <w:rsid w:val="00C73FCD"/>
    <w:rsid w:val="00C7517B"/>
    <w:rsid w:val="00C759E0"/>
    <w:rsid w:val="00C77728"/>
    <w:rsid w:val="00C809C7"/>
    <w:rsid w:val="00C80A42"/>
    <w:rsid w:val="00C80CC8"/>
    <w:rsid w:val="00C80E01"/>
    <w:rsid w:val="00C82AFB"/>
    <w:rsid w:val="00C83D1C"/>
    <w:rsid w:val="00C8447B"/>
    <w:rsid w:val="00C844D1"/>
    <w:rsid w:val="00C846E7"/>
    <w:rsid w:val="00C84AEB"/>
    <w:rsid w:val="00C900E1"/>
    <w:rsid w:val="00C938D2"/>
    <w:rsid w:val="00C9571A"/>
    <w:rsid w:val="00C95B61"/>
    <w:rsid w:val="00C96470"/>
    <w:rsid w:val="00C96C7A"/>
    <w:rsid w:val="00C97A74"/>
    <w:rsid w:val="00CA0ED5"/>
    <w:rsid w:val="00CA1DCF"/>
    <w:rsid w:val="00CA2E51"/>
    <w:rsid w:val="00CA345C"/>
    <w:rsid w:val="00CA437E"/>
    <w:rsid w:val="00CA43B4"/>
    <w:rsid w:val="00CA475B"/>
    <w:rsid w:val="00CA4965"/>
    <w:rsid w:val="00CA62DA"/>
    <w:rsid w:val="00CA67D2"/>
    <w:rsid w:val="00CA6936"/>
    <w:rsid w:val="00CA6C81"/>
    <w:rsid w:val="00CA76ED"/>
    <w:rsid w:val="00CB06C4"/>
    <w:rsid w:val="00CB09C0"/>
    <w:rsid w:val="00CB1C22"/>
    <w:rsid w:val="00CB22B6"/>
    <w:rsid w:val="00CB438D"/>
    <w:rsid w:val="00CB4C7F"/>
    <w:rsid w:val="00CB5414"/>
    <w:rsid w:val="00CB7D40"/>
    <w:rsid w:val="00CB7E1F"/>
    <w:rsid w:val="00CC02A6"/>
    <w:rsid w:val="00CC03B8"/>
    <w:rsid w:val="00CC1765"/>
    <w:rsid w:val="00CC2C52"/>
    <w:rsid w:val="00CC317E"/>
    <w:rsid w:val="00CC3CD4"/>
    <w:rsid w:val="00CC432C"/>
    <w:rsid w:val="00CC452B"/>
    <w:rsid w:val="00CC4B33"/>
    <w:rsid w:val="00CC4C5C"/>
    <w:rsid w:val="00CC5A4E"/>
    <w:rsid w:val="00CC5D20"/>
    <w:rsid w:val="00CC7A08"/>
    <w:rsid w:val="00CC7E53"/>
    <w:rsid w:val="00CD0AFC"/>
    <w:rsid w:val="00CD191B"/>
    <w:rsid w:val="00CD2003"/>
    <w:rsid w:val="00CD3157"/>
    <w:rsid w:val="00CD3200"/>
    <w:rsid w:val="00CD3760"/>
    <w:rsid w:val="00CD4D46"/>
    <w:rsid w:val="00CD6374"/>
    <w:rsid w:val="00CD7C42"/>
    <w:rsid w:val="00CE0686"/>
    <w:rsid w:val="00CE126F"/>
    <w:rsid w:val="00CE2E8F"/>
    <w:rsid w:val="00CE4D25"/>
    <w:rsid w:val="00CE4E05"/>
    <w:rsid w:val="00CE641C"/>
    <w:rsid w:val="00CE729C"/>
    <w:rsid w:val="00CE7D64"/>
    <w:rsid w:val="00CE7F76"/>
    <w:rsid w:val="00CF283B"/>
    <w:rsid w:val="00CF324B"/>
    <w:rsid w:val="00CF5E7C"/>
    <w:rsid w:val="00CF7DDC"/>
    <w:rsid w:val="00D0051A"/>
    <w:rsid w:val="00D0140D"/>
    <w:rsid w:val="00D01F04"/>
    <w:rsid w:val="00D02C5D"/>
    <w:rsid w:val="00D04D3A"/>
    <w:rsid w:val="00D0501D"/>
    <w:rsid w:val="00D066F8"/>
    <w:rsid w:val="00D10634"/>
    <w:rsid w:val="00D11159"/>
    <w:rsid w:val="00D1252C"/>
    <w:rsid w:val="00D134DC"/>
    <w:rsid w:val="00D14713"/>
    <w:rsid w:val="00D15868"/>
    <w:rsid w:val="00D15A7C"/>
    <w:rsid w:val="00D1611F"/>
    <w:rsid w:val="00D16154"/>
    <w:rsid w:val="00D16431"/>
    <w:rsid w:val="00D17263"/>
    <w:rsid w:val="00D17415"/>
    <w:rsid w:val="00D20087"/>
    <w:rsid w:val="00D21F83"/>
    <w:rsid w:val="00D2295E"/>
    <w:rsid w:val="00D2505E"/>
    <w:rsid w:val="00D262B5"/>
    <w:rsid w:val="00D26708"/>
    <w:rsid w:val="00D276ED"/>
    <w:rsid w:val="00D3103A"/>
    <w:rsid w:val="00D31066"/>
    <w:rsid w:val="00D313BF"/>
    <w:rsid w:val="00D331E2"/>
    <w:rsid w:val="00D33CC0"/>
    <w:rsid w:val="00D34637"/>
    <w:rsid w:val="00D34660"/>
    <w:rsid w:val="00D3478E"/>
    <w:rsid w:val="00D358A2"/>
    <w:rsid w:val="00D36714"/>
    <w:rsid w:val="00D37035"/>
    <w:rsid w:val="00D37859"/>
    <w:rsid w:val="00D3793C"/>
    <w:rsid w:val="00D41B21"/>
    <w:rsid w:val="00D43163"/>
    <w:rsid w:val="00D438D9"/>
    <w:rsid w:val="00D43BCF"/>
    <w:rsid w:val="00D4402A"/>
    <w:rsid w:val="00D44938"/>
    <w:rsid w:val="00D457E5"/>
    <w:rsid w:val="00D462F8"/>
    <w:rsid w:val="00D469AA"/>
    <w:rsid w:val="00D47ECF"/>
    <w:rsid w:val="00D51790"/>
    <w:rsid w:val="00D51C8B"/>
    <w:rsid w:val="00D54060"/>
    <w:rsid w:val="00D5593E"/>
    <w:rsid w:val="00D55A7F"/>
    <w:rsid w:val="00D55C81"/>
    <w:rsid w:val="00D56560"/>
    <w:rsid w:val="00D604F7"/>
    <w:rsid w:val="00D60DCA"/>
    <w:rsid w:val="00D61851"/>
    <w:rsid w:val="00D61AE0"/>
    <w:rsid w:val="00D624BA"/>
    <w:rsid w:val="00D6273F"/>
    <w:rsid w:val="00D62BED"/>
    <w:rsid w:val="00D63652"/>
    <w:rsid w:val="00D65F93"/>
    <w:rsid w:val="00D67297"/>
    <w:rsid w:val="00D6774F"/>
    <w:rsid w:val="00D7264C"/>
    <w:rsid w:val="00D76280"/>
    <w:rsid w:val="00D7652C"/>
    <w:rsid w:val="00D765BC"/>
    <w:rsid w:val="00D76C77"/>
    <w:rsid w:val="00D77017"/>
    <w:rsid w:val="00D77F33"/>
    <w:rsid w:val="00D8022C"/>
    <w:rsid w:val="00D8042C"/>
    <w:rsid w:val="00D80C56"/>
    <w:rsid w:val="00D81FBE"/>
    <w:rsid w:val="00D81FFE"/>
    <w:rsid w:val="00D82757"/>
    <w:rsid w:val="00D828A0"/>
    <w:rsid w:val="00D83594"/>
    <w:rsid w:val="00D848FB"/>
    <w:rsid w:val="00D85371"/>
    <w:rsid w:val="00D8579C"/>
    <w:rsid w:val="00D90953"/>
    <w:rsid w:val="00D91A7F"/>
    <w:rsid w:val="00D922B1"/>
    <w:rsid w:val="00D93319"/>
    <w:rsid w:val="00D9404B"/>
    <w:rsid w:val="00D942EA"/>
    <w:rsid w:val="00D94394"/>
    <w:rsid w:val="00D94A6D"/>
    <w:rsid w:val="00D95638"/>
    <w:rsid w:val="00D9618D"/>
    <w:rsid w:val="00D96EC9"/>
    <w:rsid w:val="00DA03D1"/>
    <w:rsid w:val="00DA04CC"/>
    <w:rsid w:val="00DA07DE"/>
    <w:rsid w:val="00DA07ED"/>
    <w:rsid w:val="00DA2D0B"/>
    <w:rsid w:val="00DA2D1D"/>
    <w:rsid w:val="00DA2D3E"/>
    <w:rsid w:val="00DA3759"/>
    <w:rsid w:val="00DA3EEF"/>
    <w:rsid w:val="00DA4AE6"/>
    <w:rsid w:val="00DA76A9"/>
    <w:rsid w:val="00DA7B96"/>
    <w:rsid w:val="00DB0990"/>
    <w:rsid w:val="00DB17AE"/>
    <w:rsid w:val="00DB1B26"/>
    <w:rsid w:val="00DB3A2F"/>
    <w:rsid w:val="00DB4888"/>
    <w:rsid w:val="00DB4A06"/>
    <w:rsid w:val="00DB5134"/>
    <w:rsid w:val="00DB5483"/>
    <w:rsid w:val="00DB5E28"/>
    <w:rsid w:val="00DB7410"/>
    <w:rsid w:val="00DB7B5C"/>
    <w:rsid w:val="00DC02C5"/>
    <w:rsid w:val="00DC0B4C"/>
    <w:rsid w:val="00DC0F49"/>
    <w:rsid w:val="00DC2B28"/>
    <w:rsid w:val="00DC3449"/>
    <w:rsid w:val="00DC36C2"/>
    <w:rsid w:val="00DC3DBA"/>
    <w:rsid w:val="00DC447D"/>
    <w:rsid w:val="00DC4588"/>
    <w:rsid w:val="00DC4839"/>
    <w:rsid w:val="00DC5257"/>
    <w:rsid w:val="00DC7037"/>
    <w:rsid w:val="00DC7778"/>
    <w:rsid w:val="00DD1AB4"/>
    <w:rsid w:val="00DD1B76"/>
    <w:rsid w:val="00DD4747"/>
    <w:rsid w:val="00DD52BD"/>
    <w:rsid w:val="00DD5ADE"/>
    <w:rsid w:val="00DD5CCC"/>
    <w:rsid w:val="00DD5EDC"/>
    <w:rsid w:val="00DD667A"/>
    <w:rsid w:val="00DD6E26"/>
    <w:rsid w:val="00DD773D"/>
    <w:rsid w:val="00DD7815"/>
    <w:rsid w:val="00DE008B"/>
    <w:rsid w:val="00DE0FFD"/>
    <w:rsid w:val="00DE2D1C"/>
    <w:rsid w:val="00DE41D1"/>
    <w:rsid w:val="00DE5D12"/>
    <w:rsid w:val="00DE6EE2"/>
    <w:rsid w:val="00DE7D19"/>
    <w:rsid w:val="00DF0BE6"/>
    <w:rsid w:val="00DF10B0"/>
    <w:rsid w:val="00DF1318"/>
    <w:rsid w:val="00DF2186"/>
    <w:rsid w:val="00DF37B7"/>
    <w:rsid w:val="00DF38BC"/>
    <w:rsid w:val="00DF44C0"/>
    <w:rsid w:val="00DF4662"/>
    <w:rsid w:val="00DF5462"/>
    <w:rsid w:val="00DF5987"/>
    <w:rsid w:val="00DF5A13"/>
    <w:rsid w:val="00DF724F"/>
    <w:rsid w:val="00DF77B3"/>
    <w:rsid w:val="00E00C4B"/>
    <w:rsid w:val="00E00CBA"/>
    <w:rsid w:val="00E02E8C"/>
    <w:rsid w:val="00E03237"/>
    <w:rsid w:val="00E04333"/>
    <w:rsid w:val="00E045F6"/>
    <w:rsid w:val="00E05236"/>
    <w:rsid w:val="00E070CC"/>
    <w:rsid w:val="00E074E4"/>
    <w:rsid w:val="00E07A47"/>
    <w:rsid w:val="00E1042B"/>
    <w:rsid w:val="00E1057F"/>
    <w:rsid w:val="00E105C9"/>
    <w:rsid w:val="00E10E92"/>
    <w:rsid w:val="00E11769"/>
    <w:rsid w:val="00E11878"/>
    <w:rsid w:val="00E1590B"/>
    <w:rsid w:val="00E15B5B"/>
    <w:rsid w:val="00E16DA3"/>
    <w:rsid w:val="00E172F8"/>
    <w:rsid w:val="00E17BE3"/>
    <w:rsid w:val="00E213C4"/>
    <w:rsid w:val="00E21807"/>
    <w:rsid w:val="00E21A5A"/>
    <w:rsid w:val="00E22E9C"/>
    <w:rsid w:val="00E25EAC"/>
    <w:rsid w:val="00E260F5"/>
    <w:rsid w:val="00E26C52"/>
    <w:rsid w:val="00E3088E"/>
    <w:rsid w:val="00E31A17"/>
    <w:rsid w:val="00E31BD1"/>
    <w:rsid w:val="00E31F1B"/>
    <w:rsid w:val="00E32DD7"/>
    <w:rsid w:val="00E337B2"/>
    <w:rsid w:val="00E345D3"/>
    <w:rsid w:val="00E3586D"/>
    <w:rsid w:val="00E35F74"/>
    <w:rsid w:val="00E35FAB"/>
    <w:rsid w:val="00E371F2"/>
    <w:rsid w:val="00E375AE"/>
    <w:rsid w:val="00E40081"/>
    <w:rsid w:val="00E40C88"/>
    <w:rsid w:val="00E42C73"/>
    <w:rsid w:val="00E43480"/>
    <w:rsid w:val="00E43CD2"/>
    <w:rsid w:val="00E449B3"/>
    <w:rsid w:val="00E52A6F"/>
    <w:rsid w:val="00E52BCA"/>
    <w:rsid w:val="00E52CA2"/>
    <w:rsid w:val="00E5382F"/>
    <w:rsid w:val="00E53C48"/>
    <w:rsid w:val="00E5418A"/>
    <w:rsid w:val="00E549DE"/>
    <w:rsid w:val="00E56D5A"/>
    <w:rsid w:val="00E56F91"/>
    <w:rsid w:val="00E571C9"/>
    <w:rsid w:val="00E57302"/>
    <w:rsid w:val="00E577A9"/>
    <w:rsid w:val="00E57BF4"/>
    <w:rsid w:val="00E6014C"/>
    <w:rsid w:val="00E615AF"/>
    <w:rsid w:val="00E619C7"/>
    <w:rsid w:val="00E62363"/>
    <w:rsid w:val="00E63887"/>
    <w:rsid w:val="00E63AAF"/>
    <w:rsid w:val="00E6415C"/>
    <w:rsid w:val="00E642E7"/>
    <w:rsid w:val="00E65A09"/>
    <w:rsid w:val="00E67068"/>
    <w:rsid w:val="00E67755"/>
    <w:rsid w:val="00E6781D"/>
    <w:rsid w:val="00E7136E"/>
    <w:rsid w:val="00E72366"/>
    <w:rsid w:val="00E72C71"/>
    <w:rsid w:val="00E74974"/>
    <w:rsid w:val="00E74F7B"/>
    <w:rsid w:val="00E756A2"/>
    <w:rsid w:val="00E7730B"/>
    <w:rsid w:val="00E77947"/>
    <w:rsid w:val="00E80A6F"/>
    <w:rsid w:val="00E81402"/>
    <w:rsid w:val="00E81403"/>
    <w:rsid w:val="00E82A1E"/>
    <w:rsid w:val="00E83AEF"/>
    <w:rsid w:val="00E847D8"/>
    <w:rsid w:val="00E84B2B"/>
    <w:rsid w:val="00E84F94"/>
    <w:rsid w:val="00E868B7"/>
    <w:rsid w:val="00E86D96"/>
    <w:rsid w:val="00E878CD"/>
    <w:rsid w:val="00E902BA"/>
    <w:rsid w:val="00E91240"/>
    <w:rsid w:val="00E92B49"/>
    <w:rsid w:val="00E9375E"/>
    <w:rsid w:val="00E94D01"/>
    <w:rsid w:val="00E94E53"/>
    <w:rsid w:val="00E97009"/>
    <w:rsid w:val="00E9768F"/>
    <w:rsid w:val="00EA274C"/>
    <w:rsid w:val="00EA2ACC"/>
    <w:rsid w:val="00EA3237"/>
    <w:rsid w:val="00EA394B"/>
    <w:rsid w:val="00EA3F72"/>
    <w:rsid w:val="00EA4AB7"/>
    <w:rsid w:val="00EA6AEC"/>
    <w:rsid w:val="00EA6FDE"/>
    <w:rsid w:val="00EB0DEC"/>
    <w:rsid w:val="00EB1216"/>
    <w:rsid w:val="00EB2650"/>
    <w:rsid w:val="00EB2ACF"/>
    <w:rsid w:val="00EB2DC1"/>
    <w:rsid w:val="00EB4D46"/>
    <w:rsid w:val="00EB6B25"/>
    <w:rsid w:val="00EC0C4E"/>
    <w:rsid w:val="00EC0CA3"/>
    <w:rsid w:val="00EC1659"/>
    <w:rsid w:val="00EC20FC"/>
    <w:rsid w:val="00EC21E8"/>
    <w:rsid w:val="00EC2E5B"/>
    <w:rsid w:val="00EC3469"/>
    <w:rsid w:val="00EC35D8"/>
    <w:rsid w:val="00EC36D7"/>
    <w:rsid w:val="00EC38F3"/>
    <w:rsid w:val="00EC3B09"/>
    <w:rsid w:val="00EC5742"/>
    <w:rsid w:val="00EC5BF2"/>
    <w:rsid w:val="00EC6C08"/>
    <w:rsid w:val="00EC6DEA"/>
    <w:rsid w:val="00EC7210"/>
    <w:rsid w:val="00EC7A93"/>
    <w:rsid w:val="00ED0B32"/>
    <w:rsid w:val="00ED0D87"/>
    <w:rsid w:val="00ED19D8"/>
    <w:rsid w:val="00ED414F"/>
    <w:rsid w:val="00ED4E35"/>
    <w:rsid w:val="00ED54DF"/>
    <w:rsid w:val="00ED5EE5"/>
    <w:rsid w:val="00ED783B"/>
    <w:rsid w:val="00EE10ED"/>
    <w:rsid w:val="00EE11B1"/>
    <w:rsid w:val="00EE19CF"/>
    <w:rsid w:val="00EE22AD"/>
    <w:rsid w:val="00EE3829"/>
    <w:rsid w:val="00EE4AC4"/>
    <w:rsid w:val="00EE4E53"/>
    <w:rsid w:val="00EE567F"/>
    <w:rsid w:val="00EE62B5"/>
    <w:rsid w:val="00EF0349"/>
    <w:rsid w:val="00EF05E5"/>
    <w:rsid w:val="00EF0936"/>
    <w:rsid w:val="00EF1578"/>
    <w:rsid w:val="00EF7FC3"/>
    <w:rsid w:val="00F01037"/>
    <w:rsid w:val="00F01317"/>
    <w:rsid w:val="00F0157F"/>
    <w:rsid w:val="00F01B99"/>
    <w:rsid w:val="00F02930"/>
    <w:rsid w:val="00F03141"/>
    <w:rsid w:val="00F03C7E"/>
    <w:rsid w:val="00F03E25"/>
    <w:rsid w:val="00F04ACD"/>
    <w:rsid w:val="00F04CD0"/>
    <w:rsid w:val="00F05BCD"/>
    <w:rsid w:val="00F06B73"/>
    <w:rsid w:val="00F070C8"/>
    <w:rsid w:val="00F126E1"/>
    <w:rsid w:val="00F1292D"/>
    <w:rsid w:val="00F14EAA"/>
    <w:rsid w:val="00F151C0"/>
    <w:rsid w:val="00F15D12"/>
    <w:rsid w:val="00F15EFD"/>
    <w:rsid w:val="00F16348"/>
    <w:rsid w:val="00F16544"/>
    <w:rsid w:val="00F1709D"/>
    <w:rsid w:val="00F17434"/>
    <w:rsid w:val="00F206B2"/>
    <w:rsid w:val="00F20B29"/>
    <w:rsid w:val="00F21584"/>
    <w:rsid w:val="00F21863"/>
    <w:rsid w:val="00F21F19"/>
    <w:rsid w:val="00F23A3E"/>
    <w:rsid w:val="00F23D18"/>
    <w:rsid w:val="00F23FCE"/>
    <w:rsid w:val="00F240E4"/>
    <w:rsid w:val="00F252AA"/>
    <w:rsid w:val="00F25378"/>
    <w:rsid w:val="00F2570F"/>
    <w:rsid w:val="00F25731"/>
    <w:rsid w:val="00F259EC"/>
    <w:rsid w:val="00F272C8"/>
    <w:rsid w:val="00F273F2"/>
    <w:rsid w:val="00F30548"/>
    <w:rsid w:val="00F31875"/>
    <w:rsid w:val="00F32A31"/>
    <w:rsid w:val="00F32C90"/>
    <w:rsid w:val="00F32F84"/>
    <w:rsid w:val="00F33D81"/>
    <w:rsid w:val="00F342DD"/>
    <w:rsid w:val="00F34515"/>
    <w:rsid w:val="00F349A2"/>
    <w:rsid w:val="00F34CDC"/>
    <w:rsid w:val="00F34FB3"/>
    <w:rsid w:val="00F37043"/>
    <w:rsid w:val="00F37772"/>
    <w:rsid w:val="00F37C31"/>
    <w:rsid w:val="00F4081E"/>
    <w:rsid w:val="00F40CFD"/>
    <w:rsid w:val="00F4160D"/>
    <w:rsid w:val="00F4196F"/>
    <w:rsid w:val="00F4333B"/>
    <w:rsid w:val="00F44B53"/>
    <w:rsid w:val="00F4502D"/>
    <w:rsid w:val="00F4611B"/>
    <w:rsid w:val="00F46A8E"/>
    <w:rsid w:val="00F47483"/>
    <w:rsid w:val="00F5051D"/>
    <w:rsid w:val="00F51B71"/>
    <w:rsid w:val="00F52BA1"/>
    <w:rsid w:val="00F52CB0"/>
    <w:rsid w:val="00F53274"/>
    <w:rsid w:val="00F53AFF"/>
    <w:rsid w:val="00F54449"/>
    <w:rsid w:val="00F57F81"/>
    <w:rsid w:val="00F6176C"/>
    <w:rsid w:val="00F61824"/>
    <w:rsid w:val="00F61B08"/>
    <w:rsid w:val="00F630B5"/>
    <w:rsid w:val="00F631DF"/>
    <w:rsid w:val="00F6342D"/>
    <w:rsid w:val="00F65602"/>
    <w:rsid w:val="00F65A2F"/>
    <w:rsid w:val="00F65B6C"/>
    <w:rsid w:val="00F65E87"/>
    <w:rsid w:val="00F669F4"/>
    <w:rsid w:val="00F67345"/>
    <w:rsid w:val="00F70D19"/>
    <w:rsid w:val="00F71966"/>
    <w:rsid w:val="00F71994"/>
    <w:rsid w:val="00F735E4"/>
    <w:rsid w:val="00F73986"/>
    <w:rsid w:val="00F74E18"/>
    <w:rsid w:val="00F759B4"/>
    <w:rsid w:val="00F77954"/>
    <w:rsid w:val="00F80A14"/>
    <w:rsid w:val="00F8114F"/>
    <w:rsid w:val="00F81350"/>
    <w:rsid w:val="00F8163F"/>
    <w:rsid w:val="00F821DB"/>
    <w:rsid w:val="00F840C9"/>
    <w:rsid w:val="00F84A0A"/>
    <w:rsid w:val="00F84FF3"/>
    <w:rsid w:val="00F86205"/>
    <w:rsid w:val="00F87492"/>
    <w:rsid w:val="00F879E9"/>
    <w:rsid w:val="00F90689"/>
    <w:rsid w:val="00F936B7"/>
    <w:rsid w:val="00F937D7"/>
    <w:rsid w:val="00F94AE6"/>
    <w:rsid w:val="00F957D3"/>
    <w:rsid w:val="00F961EC"/>
    <w:rsid w:val="00FA0FE7"/>
    <w:rsid w:val="00FA1B9F"/>
    <w:rsid w:val="00FA1D89"/>
    <w:rsid w:val="00FA318D"/>
    <w:rsid w:val="00FA34C4"/>
    <w:rsid w:val="00FA3C9F"/>
    <w:rsid w:val="00FA5199"/>
    <w:rsid w:val="00FA783A"/>
    <w:rsid w:val="00FA78A3"/>
    <w:rsid w:val="00FA79A6"/>
    <w:rsid w:val="00FA7CBC"/>
    <w:rsid w:val="00FB01AB"/>
    <w:rsid w:val="00FB0836"/>
    <w:rsid w:val="00FB1692"/>
    <w:rsid w:val="00FB2F62"/>
    <w:rsid w:val="00FB3037"/>
    <w:rsid w:val="00FB307C"/>
    <w:rsid w:val="00FB3650"/>
    <w:rsid w:val="00FB62A5"/>
    <w:rsid w:val="00FC1346"/>
    <w:rsid w:val="00FC16D9"/>
    <w:rsid w:val="00FC1FF6"/>
    <w:rsid w:val="00FC4682"/>
    <w:rsid w:val="00FC6D72"/>
    <w:rsid w:val="00FC6FF0"/>
    <w:rsid w:val="00FC7735"/>
    <w:rsid w:val="00FD14CB"/>
    <w:rsid w:val="00FD1A61"/>
    <w:rsid w:val="00FD2196"/>
    <w:rsid w:val="00FD2B06"/>
    <w:rsid w:val="00FD52D3"/>
    <w:rsid w:val="00FD5BF6"/>
    <w:rsid w:val="00FD5EC7"/>
    <w:rsid w:val="00FD5FD9"/>
    <w:rsid w:val="00FD6378"/>
    <w:rsid w:val="00FD687E"/>
    <w:rsid w:val="00FD7841"/>
    <w:rsid w:val="00FE132B"/>
    <w:rsid w:val="00FE27EF"/>
    <w:rsid w:val="00FE3393"/>
    <w:rsid w:val="00FE4942"/>
    <w:rsid w:val="00FE5196"/>
    <w:rsid w:val="00FE53FD"/>
    <w:rsid w:val="00FE57F2"/>
    <w:rsid w:val="00FE79AE"/>
    <w:rsid w:val="00FF0B59"/>
    <w:rsid w:val="00FF1202"/>
    <w:rsid w:val="00FF22E3"/>
    <w:rsid w:val="00FF2D57"/>
    <w:rsid w:val="00FF41AA"/>
    <w:rsid w:val="00FF4365"/>
    <w:rsid w:val="00FF47DD"/>
    <w:rsid w:val="00FF5184"/>
    <w:rsid w:val="00FF59D5"/>
    <w:rsid w:val="00FF5AA9"/>
    <w:rsid w:val="00FF69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3484B24"/>
  <w15:chartTrackingRefBased/>
  <w15:docId w15:val="{5AAB11B9-6BBF-40C0-91D6-C76DF7A71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able of figures" w:uiPriority="99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7323FC"/>
    <w:pPr>
      <w:spacing w:line="312" w:lineRule="auto"/>
    </w:pPr>
    <w:rPr>
      <w:rFonts w:ascii="Arial" w:hAnsi="Arial"/>
      <w:sz w:val="22"/>
      <w:szCs w:val="22"/>
      <w:lang w:val="de-DE" w:eastAsia="de-DE"/>
    </w:rPr>
  </w:style>
  <w:style w:type="paragraph" w:styleId="berschrift1">
    <w:name w:val="heading 1"/>
    <w:basedOn w:val="Standard"/>
    <w:next w:val="Standard"/>
    <w:qFormat/>
    <w:rsid w:val="00DC4588"/>
    <w:pPr>
      <w:keepNext/>
      <w:spacing w:after="120" w:line="264" w:lineRule="auto"/>
      <w:contextualSpacing/>
      <w:outlineLvl w:val="0"/>
    </w:pPr>
    <w:rPr>
      <w:rFonts w:cs="Arial"/>
      <w:bCs/>
      <w:color w:val="0086CB"/>
      <w:kern w:val="32"/>
      <w:sz w:val="52"/>
      <w:szCs w:val="32"/>
    </w:rPr>
  </w:style>
  <w:style w:type="paragraph" w:styleId="berschrift2">
    <w:name w:val="heading 2"/>
    <w:aliases w:val="üb 16pt,14pt f,üb 16pt1,14pt f1,üb 16pt2,14pt f2,üb 16pt11,14pt f11,üb 16pt3,14pt f3,üb 16pt4,14pt f4,üb 16pt5,14pt f5,üb 16pt6,14pt f6,üb 16pt7,14pt f7,üb 16pt8,14pt f8,üb 16pt9,14pt f9,üb 16pt10,14pt f10,üb 16pt12,14pt f12,üb 16pt21"/>
    <w:basedOn w:val="Standard"/>
    <w:next w:val="Standard"/>
    <w:qFormat/>
    <w:rsid w:val="00DC4588"/>
    <w:pPr>
      <w:keepNext/>
      <w:numPr>
        <w:numId w:val="9"/>
      </w:numPr>
      <w:spacing w:after="120" w:line="264" w:lineRule="auto"/>
      <w:contextualSpacing/>
      <w:outlineLvl w:val="1"/>
    </w:pPr>
    <w:rPr>
      <w:rFonts w:cs="Arial"/>
      <w:bCs/>
      <w:iCs/>
      <w:color w:val="0086CB"/>
      <w:sz w:val="40"/>
      <w:szCs w:val="28"/>
    </w:rPr>
  </w:style>
  <w:style w:type="paragraph" w:styleId="berschrift3">
    <w:name w:val="heading 3"/>
    <w:basedOn w:val="Standard"/>
    <w:next w:val="Standard"/>
    <w:qFormat/>
    <w:rsid w:val="00DC4588"/>
    <w:pPr>
      <w:keepNext/>
      <w:spacing w:after="120" w:line="264" w:lineRule="auto"/>
      <w:contextualSpacing/>
      <w:outlineLvl w:val="2"/>
    </w:pPr>
    <w:rPr>
      <w:rFonts w:cs="Arial"/>
      <w:b/>
      <w:bCs/>
      <w:color w:val="0086CB"/>
      <w:sz w:val="26"/>
      <w:szCs w:val="26"/>
    </w:rPr>
  </w:style>
  <w:style w:type="paragraph" w:styleId="berschrift4">
    <w:name w:val="heading 4"/>
    <w:basedOn w:val="Standard"/>
    <w:next w:val="Standard"/>
    <w:qFormat/>
    <w:rsid w:val="00792E70"/>
    <w:pPr>
      <w:keepNext/>
      <w:spacing w:after="60"/>
      <w:contextualSpacing/>
      <w:outlineLvl w:val="3"/>
    </w:pPr>
    <w:rPr>
      <w:b/>
      <w:bCs/>
      <w:szCs w:val="28"/>
      <w:lang w:val="de-AT"/>
    </w:rPr>
  </w:style>
  <w:style w:type="paragraph" w:styleId="berschrift5">
    <w:name w:val="heading 5"/>
    <w:basedOn w:val="Standard"/>
    <w:next w:val="Standard"/>
    <w:qFormat/>
    <w:rsid w:val="00792E70"/>
    <w:pPr>
      <w:spacing w:after="60"/>
      <w:contextualSpacing/>
      <w:outlineLvl w:val="4"/>
    </w:pPr>
    <w:rPr>
      <w:bCs/>
      <w:iCs/>
      <w:szCs w:val="26"/>
      <w:lang w:val="de-AT"/>
    </w:rPr>
  </w:style>
  <w:style w:type="paragraph" w:styleId="berschrift6">
    <w:name w:val="heading 6"/>
    <w:basedOn w:val="Standard"/>
    <w:next w:val="Standard"/>
    <w:link w:val="berschrift6Zchn"/>
    <w:qFormat/>
    <w:rsid w:val="00E53C48"/>
    <w:pPr>
      <w:tabs>
        <w:tab w:val="num" w:pos="1152"/>
      </w:tabs>
      <w:spacing w:before="240" w:after="60" w:line="240" w:lineRule="auto"/>
      <w:ind w:left="1152" w:hanging="1152"/>
      <w:outlineLvl w:val="5"/>
    </w:pPr>
    <w:rPr>
      <w:rFonts w:ascii="Times New Roman" w:hAnsi="Times New Roman"/>
      <w:b/>
      <w:bCs/>
      <w:lang w:val="de-AT" w:eastAsia="de-AT"/>
    </w:rPr>
  </w:style>
  <w:style w:type="paragraph" w:styleId="berschrift7">
    <w:name w:val="heading 7"/>
    <w:basedOn w:val="Standard"/>
    <w:next w:val="Standard"/>
    <w:link w:val="berschrift7Zchn"/>
    <w:qFormat/>
    <w:rsid w:val="00E53C48"/>
    <w:pPr>
      <w:tabs>
        <w:tab w:val="num" w:pos="1296"/>
      </w:tabs>
      <w:spacing w:before="240" w:after="60" w:line="240" w:lineRule="auto"/>
      <w:ind w:left="1296" w:hanging="1296"/>
      <w:outlineLvl w:val="6"/>
    </w:pPr>
    <w:rPr>
      <w:rFonts w:ascii="Times New Roman" w:hAnsi="Times New Roman"/>
      <w:sz w:val="24"/>
      <w:szCs w:val="24"/>
      <w:lang w:val="de-AT" w:eastAsia="de-AT"/>
    </w:rPr>
  </w:style>
  <w:style w:type="paragraph" w:styleId="berschrift8">
    <w:name w:val="heading 8"/>
    <w:basedOn w:val="Standard"/>
    <w:next w:val="Standard"/>
    <w:link w:val="berschrift8Zchn"/>
    <w:qFormat/>
    <w:rsid w:val="00E53C48"/>
    <w:pPr>
      <w:tabs>
        <w:tab w:val="num" w:pos="1440"/>
      </w:tabs>
      <w:spacing w:before="240" w:after="60" w:line="240" w:lineRule="auto"/>
      <w:ind w:left="1440" w:hanging="1440"/>
      <w:outlineLvl w:val="7"/>
    </w:pPr>
    <w:rPr>
      <w:rFonts w:ascii="Times New Roman" w:hAnsi="Times New Roman"/>
      <w:i/>
      <w:iCs/>
      <w:sz w:val="24"/>
      <w:szCs w:val="24"/>
      <w:lang w:val="de-AT" w:eastAsia="de-AT"/>
    </w:rPr>
  </w:style>
  <w:style w:type="paragraph" w:styleId="berschrift9">
    <w:name w:val="heading 9"/>
    <w:basedOn w:val="Standard"/>
    <w:next w:val="Standard"/>
    <w:link w:val="berschrift9Zchn"/>
    <w:qFormat/>
    <w:rsid w:val="00E53C48"/>
    <w:pPr>
      <w:tabs>
        <w:tab w:val="num" w:pos="1584"/>
      </w:tabs>
      <w:spacing w:before="240" w:after="60" w:line="240" w:lineRule="auto"/>
      <w:ind w:left="1584" w:hanging="1584"/>
      <w:outlineLvl w:val="8"/>
    </w:pPr>
    <w:rPr>
      <w:rFonts w:cs="Arial"/>
      <w:lang w:val="de-AT" w:eastAsia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FormatvorlageAufzhlungen1">
    <w:name w:val="Formatvorlage Aufzählungen 1"/>
    <w:basedOn w:val="Standard"/>
    <w:rsid w:val="002B4A4F"/>
    <w:pPr>
      <w:numPr>
        <w:numId w:val="1"/>
      </w:numPr>
    </w:pPr>
    <w:rPr>
      <w:lang w:val="de-AT"/>
    </w:rPr>
  </w:style>
  <w:style w:type="paragraph" w:styleId="Fuzeile">
    <w:name w:val="footer"/>
    <w:basedOn w:val="Standard"/>
    <w:rsid w:val="007323FC"/>
    <w:pPr>
      <w:tabs>
        <w:tab w:val="center" w:pos="4536"/>
        <w:tab w:val="right" w:pos="9072"/>
      </w:tabs>
    </w:pPr>
    <w:rPr>
      <w:sz w:val="18"/>
    </w:rPr>
  </w:style>
  <w:style w:type="paragraph" w:customStyle="1" w:styleId="Anmerkungen-bittelschen">
    <w:name w:val="Anmerkungen - bitte löschen!"/>
    <w:basedOn w:val="Standard"/>
    <w:next w:val="Standard"/>
    <w:rsid w:val="00B03E99"/>
    <w:rPr>
      <w:color w:val="626B71"/>
    </w:rPr>
  </w:style>
  <w:style w:type="character" w:styleId="Seitenzahl">
    <w:name w:val="page number"/>
    <w:rsid w:val="00FD5FD9"/>
    <w:rPr>
      <w:rFonts w:ascii="Arial" w:hAnsi="Arial"/>
      <w:sz w:val="18"/>
    </w:rPr>
  </w:style>
  <w:style w:type="character" w:styleId="Hyperlink">
    <w:name w:val="Hyperlink"/>
    <w:uiPriority w:val="99"/>
    <w:rsid w:val="00DF10B0"/>
    <w:rPr>
      <w:rFonts w:ascii="Arial" w:hAnsi="Arial"/>
      <w:color w:val="0086CB"/>
      <w:sz w:val="22"/>
      <w:u w:val="none"/>
    </w:rPr>
  </w:style>
  <w:style w:type="character" w:customStyle="1" w:styleId="BesuchterHyperlink">
    <w:name w:val="BesuchterHyperlink"/>
    <w:rsid w:val="00FD5FD9"/>
    <w:rPr>
      <w:rFonts w:ascii="Arial" w:hAnsi="Arial"/>
      <w:color w:val="626B71"/>
      <w:sz w:val="22"/>
      <w:u w:val="none"/>
    </w:rPr>
  </w:style>
  <w:style w:type="paragraph" w:customStyle="1" w:styleId="FormatvorlageAufzhlungen2">
    <w:name w:val="Formatvorlage Aufzählungen 2"/>
    <w:basedOn w:val="Standard"/>
    <w:rsid w:val="002B4A4F"/>
    <w:pPr>
      <w:numPr>
        <w:ilvl w:val="1"/>
        <w:numId w:val="2"/>
      </w:numPr>
    </w:pPr>
    <w:rPr>
      <w:lang w:val="de-AT"/>
    </w:rPr>
  </w:style>
  <w:style w:type="paragraph" w:customStyle="1" w:styleId="FormatvorlageAufzhlungen3">
    <w:name w:val="Formatvorlage Aufzählungen 3"/>
    <w:basedOn w:val="Standard"/>
    <w:rsid w:val="002B4A4F"/>
    <w:pPr>
      <w:numPr>
        <w:ilvl w:val="1"/>
        <w:numId w:val="3"/>
      </w:numPr>
    </w:pPr>
    <w:rPr>
      <w:lang w:val="de-AT"/>
    </w:rPr>
  </w:style>
  <w:style w:type="paragraph" w:customStyle="1" w:styleId="DeckblattTitel1">
    <w:name w:val="Deckblatt Titel 1"/>
    <w:basedOn w:val="Standard"/>
    <w:rsid w:val="00DC4588"/>
    <w:pPr>
      <w:spacing w:after="120" w:line="264" w:lineRule="auto"/>
      <w:contextualSpacing/>
    </w:pPr>
    <w:rPr>
      <w:color w:val="0086CB"/>
      <w:sz w:val="72"/>
      <w:lang w:val="de-AT"/>
    </w:rPr>
  </w:style>
  <w:style w:type="paragraph" w:customStyle="1" w:styleId="DeckblattTitel2">
    <w:name w:val="Deckblatt Titel 2"/>
    <w:basedOn w:val="Standard"/>
    <w:rsid w:val="00DC4588"/>
    <w:pPr>
      <w:spacing w:after="120" w:line="264" w:lineRule="auto"/>
      <w:contextualSpacing/>
    </w:pPr>
    <w:rPr>
      <w:color w:val="0086CB"/>
      <w:sz w:val="52"/>
    </w:rPr>
  </w:style>
  <w:style w:type="paragraph" w:styleId="Kopfzeile">
    <w:name w:val="header"/>
    <w:basedOn w:val="Standard"/>
    <w:link w:val="KopfzeileZchn"/>
    <w:rsid w:val="00695F2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link w:val="Kopfzeile"/>
    <w:rsid w:val="00695F20"/>
    <w:rPr>
      <w:rFonts w:ascii="Arial" w:hAnsi="Arial"/>
      <w:sz w:val="22"/>
      <w:szCs w:val="22"/>
      <w:lang w:val="de-DE" w:eastAsia="de-DE"/>
    </w:rPr>
  </w:style>
  <w:style w:type="character" w:customStyle="1" w:styleId="berschrift6Zchn">
    <w:name w:val="Überschrift 6 Zchn"/>
    <w:link w:val="berschrift6"/>
    <w:rsid w:val="00E53C48"/>
    <w:rPr>
      <w:b/>
      <w:bCs/>
      <w:sz w:val="22"/>
      <w:szCs w:val="22"/>
    </w:rPr>
  </w:style>
  <w:style w:type="character" w:customStyle="1" w:styleId="berschrift7Zchn">
    <w:name w:val="Überschrift 7 Zchn"/>
    <w:link w:val="berschrift7"/>
    <w:rsid w:val="00E53C48"/>
    <w:rPr>
      <w:sz w:val="24"/>
      <w:szCs w:val="24"/>
    </w:rPr>
  </w:style>
  <w:style w:type="character" w:customStyle="1" w:styleId="berschrift8Zchn">
    <w:name w:val="Überschrift 8 Zchn"/>
    <w:link w:val="berschrift8"/>
    <w:rsid w:val="00E53C48"/>
    <w:rPr>
      <w:i/>
      <w:iCs/>
      <w:sz w:val="24"/>
      <w:szCs w:val="24"/>
    </w:rPr>
  </w:style>
  <w:style w:type="character" w:customStyle="1" w:styleId="berschrift9Zchn">
    <w:name w:val="Überschrift 9 Zchn"/>
    <w:link w:val="berschrift9"/>
    <w:rsid w:val="00E53C48"/>
    <w:rPr>
      <w:rFonts w:ascii="Arial" w:hAnsi="Arial" w:cs="Arial"/>
      <w:sz w:val="22"/>
      <w:szCs w:val="22"/>
    </w:rPr>
  </w:style>
  <w:style w:type="paragraph" w:customStyle="1" w:styleId="FormatvorlageOHB">
    <w:name w:val="Formatvorlage OHB"/>
    <w:basedOn w:val="berschrift1"/>
    <w:next w:val="Aufzhlungszeichen2"/>
    <w:autoRedefine/>
    <w:qFormat/>
    <w:rsid w:val="00E53C48"/>
    <w:pPr>
      <w:tabs>
        <w:tab w:val="num" w:pos="432"/>
      </w:tabs>
      <w:spacing w:before="240" w:after="60" w:line="240" w:lineRule="auto"/>
      <w:ind w:left="432" w:hanging="432"/>
      <w:contextualSpacing w:val="0"/>
    </w:pPr>
    <w:rPr>
      <w:rFonts w:ascii="Frutiger Light" w:hAnsi="Frutiger Light"/>
      <w:color w:val="FF0000"/>
      <w:sz w:val="28"/>
      <w:szCs w:val="36"/>
      <w:shd w:val="clear" w:color="000000" w:fill="FFFFFF"/>
      <w:lang w:val="de-AT" w:eastAsia="de-AT"/>
    </w:rPr>
  </w:style>
  <w:style w:type="paragraph" w:customStyle="1" w:styleId="FormatvorlageFormatvorlageberschrift2FrutigerLightNichtKursivHin">
    <w:name w:val="Formatvorlage Formatvorlage Überschrift 2 + Frutiger Light Nicht Kursiv Hin..."/>
    <w:basedOn w:val="Standard"/>
    <w:rsid w:val="00E53C48"/>
    <w:pPr>
      <w:keepNext/>
      <w:numPr>
        <w:ilvl w:val="1"/>
        <w:numId w:val="1"/>
      </w:numPr>
      <w:spacing w:before="240" w:after="60" w:line="240" w:lineRule="auto"/>
      <w:outlineLvl w:val="1"/>
    </w:pPr>
    <w:rPr>
      <w:rFonts w:ascii="Frutiger Light" w:hAnsi="Frutiger Light" w:cs="Arial"/>
      <w:color w:val="FF0000"/>
      <w:sz w:val="28"/>
      <w:szCs w:val="28"/>
      <w:shd w:val="clear" w:color="000000" w:fill="FFFFFF"/>
      <w:lang w:val="de-AT" w:eastAsia="de-AT"/>
    </w:rPr>
  </w:style>
  <w:style w:type="paragraph" w:styleId="Aufzhlungszeichen2">
    <w:name w:val="List Bullet 2"/>
    <w:basedOn w:val="Standard"/>
    <w:rsid w:val="00E53C48"/>
    <w:pPr>
      <w:numPr>
        <w:numId w:val="4"/>
      </w:numPr>
      <w:contextualSpacing/>
    </w:p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53C48"/>
    <w:pPr>
      <w:keepLines/>
      <w:spacing w:before="240" w:after="0" w:line="259" w:lineRule="auto"/>
      <w:contextualSpacing w:val="0"/>
      <w:outlineLvl w:val="9"/>
    </w:pPr>
    <w:rPr>
      <w:rFonts w:ascii="Calibri Light" w:hAnsi="Calibri Light" w:cs="Times New Roman"/>
      <w:bCs w:val="0"/>
      <w:color w:val="2F5496"/>
      <w:kern w:val="0"/>
      <w:sz w:val="32"/>
      <w:lang w:val="de-AT" w:eastAsia="de-AT"/>
    </w:rPr>
  </w:style>
  <w:style w:type="paragraph" w:styleId="Verzeichnis1">
    <w:name w:val="toc 1"/>
    <w:basedOn w:val="Standard"/>
    <w:next w:val="Standard"/>
    <w:autoRedefine/>
    <w:uiPriority w:val="39"/>
    <w:rsid w:val="00E53C48"/>
  </w:style>
  <w:style w:type="paragraph" w:styleId="Verzeichnis2">
    <w:name w:val="toc 2"/>
    <w:basedOn w:val="Standard"/>
    <w:next w:val="Standard"/>
    <w:autoRedefine/>
    <w:uiPriority w:val="39"/>
    <w:rsid w:val="00E53C48"/>
    <w:pPr>
      <w:ind w:left="220"/>
    </w:pPr>
  </w:style>
  <w:style w:type="paragraph" w:styleId="Verzeichnis3">
    <w:name w:val="toc 3"/>
    <w:basedOn w:val="Standard"/>
    <w:next w:val="Standard"/>
    <w:autoRedefine/>
    <w:uiPriority w:val="39"/>
    <w:rsid w:val="00E53C48"/>
    <w:pPr>
      <w:ind w:left="440"/>
    </w:pPr>
  </w:style>
  <w:style w:type="paragraph" w:customStyle="1" w:styleId="RGC2">
    <w:name w:val="RGC 2"/>
    <w:basedOn w:val="Standard"/>
    <w:next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3">
    <w:name w:val="RGC 3"/>
    <w:basedOn w:val="Standard"/>
    <w:rsid w:val="00E53C48"/>
    <w:pPr>
      <w:spacing w:line="240" w:lineRule="auto"/>
      <w:jc w:val="center"/>
    </w:pPr>
    <w:rPr>
      <w:rFonts w:ascii="Tahoma" w:hAnsi="Tahoma"/>
      <w:b/>
      <w:caps/>
      <w:color w:val="003300"/>
      <w:sz w:val="32"/>
      <w:szCs w:val="32"/>
    </w:rPr>
  </w:style>
  <w:style w:type="paragraph" w:customStyle="1" w:styleId="RGC1">
    <w:name w:val="RGC 1"/>
    <w:basedOn w:val="Standard"/>
    <w:next w:val="Standard"/>
    <w:autoRedefine/>
    <w:rsid w:val="009332AE"/>
    <w:pPr>
      <w:spacing w:line="240" w:lineRule="auto"/>
    </w:pPr>
    <w:rPr>
      <w:rFonts w:ascii="MS Mincho" w:eastAsia="MS Mincho" w:hAnsi="MS Mincho" w:cs="MS Mincho"/>
      <w:noProof/>
      <w:sz w:val="18"/>
      <w:szCs w:val="18"/>
    </w:rPr>
  </w:style>
  <w:style w:type="character" w:styleId="Kommentarzeichen">
    <w:name w:val="annotation reference"/>
    <w:basedOn w:val="Absatz-Standardschriftart"/>
    <w:rsid w:val="002904CC"/>
    <w:rPr>
      <w:sz w:val="16"/>
      <w:szCs w:val="16"/>
    </w:rPr>
  </w:style>
  <w:style w:type="paragraph" w:styleId="Kommentartext">
    <w:name w:val="annotation text"/>
    <w:basedOn w:val="Standard"/>
    <w:link w:val="KommentartextZchn"/>
    <w:rsid w:val="002904C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rsid w:val="002904CC"/>
    <w:rPr>
      <w:rFonts w:ascii="Arial" w:hAnsi="Arial"/>
      <w:lang w:val="de-DE" w:eastAsia="de-DE"/>
    </w:rPr>
  </w:style>
  <w:style w:type="paragraph" w:styleId="Kommentarthema">
    <w:name w:val="annotation subject"/>
    <w:basedOn w:val="Kommentartext"/>
    <w:next w:val="Kommentartext"/>
    <w:link w:val="KommentarthemaZchn"/>
    <w:rsid w:val="002904C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rsid w:val="002904CC"/>
    <w:rPr>
      <w:rFonts w:ascii="Arial" w:hAnsi="Arial"/>
      <w:b/>
      <w:bCs/>
      <w:lang w:val="de-DE" w:eastAsia="de-DE"/>
    </w:rPr>
  </w:style>
  <w:style w:type="paragraph" w:styleId="Sprechblasentext">
    <w:name w:val="Balloon Text"/>
    <w:basedOn w:val="Standard"/>
    <w:link w:val="SprechblasentextZchn"/>
    <w:rsid w:val="002904C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rsid w:val="002904CC"/>
    <w:rPr>
      <w:rFonts w:ascii="Segoe UI" w:hAnsi="Segoe UI" w:cs="Segoe UI"/>
      <w:sz w:val="18"/>
      <w:szCs w:val="18"/>
      <w:lang w:val="de-DE" w:eastAsia="de-DE"/>
    </w:rPr>
  </w:style>
  <w:style w:type="character" w:styleId="Hervorhebung">
    <w:name w:val="Emphasis"/>
    <w:basedOn w:val="Absatz-Standardschriftart"/>
    <w:qFormat/>
    <w:rsid w:val="00EC5742"/>
    <w:rPr>
      <w:i/>
      <w:iCs/>
    </w:rPr>
  </w:style>
  <w:style w:type="paragraph" w:styleId="Textkrper">
    <w:name w:val="Body Text"/>
    <w:basedOn w:val="Standard"/>
    <w:link w:val="TextkrperZchn"/>
    <w:unhideWhenUsed/>
    <w:rsid w:val="008B643B"/>
    <w:pPr>
      <w:suppressAutoHyphens/>
      <w:spacing w:after="140" w:line="288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customStyle="1" w:styleId="TextkrperZchn">
    <w:name w:val="Textkörper Zchn"/>
    <w:basedOn w:val="Absatz-Standardschriftart"/>
    <w:link w:val="Textkrper"/>
    <w:rsid w:val="008B643B"/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paragraph" w:customStyle="1" w:styleId="TableContents">
    <w:name w:val="Table Contents"/>
    <w:basedOn w:val="Standard"/>
    <w:rsid w:val="008B643B"/>
    <w:pPr>
      <w:suppressLineNumbers/>
      <w:suppressAutoHyphens/>
      <w:spacing w:line="240" w:lineRule="auto"/>
    </w:pPr>
    <w:rPr>
      <w:rFonts w:ascii="Liberation Serif" w:eastAsia="Noto Sans CJK SC Regular" w:hAnsi="Liberation Serif" w:cs="FreeSans"/>
      <w:kern w:val="2"/>
      <w:sz w:val="24"/>
      <w:szCs w:val="24"/>
      <w:lang w:val="en-US" w:eastAsia="zh-CN" w:bidi="hi-IN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A55"/>
    <w:rPr>
      <w:color w:val="808080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A84A55"/>
    <w:pPr>
      <w:ind w:left="720"/>
      <w:contextualSpacing/>
    </w:pPr>
  </w:style>
  <w:style w:type="paragraph" w:customStyle="1" w:styleId="Literatur">
    <w:name w:val="Literatur"/>
    <w:aliases w:val="Anhang,Abkürzungen etc."/>
    <w:basedOn w:val="berschrift1"/>
    <w:next w:val="Standard"/>
    <w:rsid w:val="001376D2"/>
    <w:pPr>
      <w:spacing w:line="240" w:lineRule="auto"/>
      <w:contextualSpacing w:val="0"/>
    </w:pPr>
    <w:rPr>
      <w:color w:val="auto"/>
      <w:sz w:val="36"/>
      <w:szCs w:val="36"/>
      <w:lang w:val="de-AT"/>
    </w:rPr>
  </w:style>
  <w:style w:type="paragraph" w:styleId="Abbildungsverzeichnis">
    <w:name w:val="table of figures"/>
    <w:basedOn w:val="Standard"/>
    <w:next w:val="Standard"/>
    <w:uiPriority w:val="99"/>
    <w:unhideWhenUsed/>
    <w:qFormat/>
    <w:rsid w:val="001376D2"/>
    <w:pPr>
      <w:jc w:val="both"/>
    </w:pPr>
    <w:rPr>
      <w:lang w:val="de-AT" w:eastAsia="en-US" w:bidi="en-US"/>
    </w:rPr>
  </w:style>
  <w:style w:type="paragraph" w:customStyle="1" w:styleId="Anmerkungen">
    <w:name w:val="Anmerkungen"/>
    <w:basedOn w:val="Standard"/>
    <w:qFormat/>
    <w:rsid w:val="001376D2"/>
    <w:rPr>
      <w:color w:val="008462"/>
      <w:lang w:val="de-AT"/>
    </w:rPr>
  </w:style>
  <w:style w:type="paragraph" w:styleId="Beschriftung">
    <w:name w:val="caption"/>
    <w:basedOn w:val="Standard"/>
    <w:next w:val="Standard"/>
    <w:qFormat/>
    <w:rsid w:val="001376D2"/>
    <w:pPr>
      <w:spacing w:before="120" w:after="240"/>
    </w:pPr>
    <w:rPr>
      <w:bCs/>
      <w:color w:val="000000"/>
      <w:sz w:val="20"/>
      <w:szCs w:val="18"/>
      <w:lang w:val="de-AT" w:eastAsia="en-US" w:bidi="en-US"/>
    </w:rPr>
  </w:style>
  <w:style w:type="paragraph" w:styleId="Literaturverzeichnis">
    <w:name w:val="Bibliography"/>
    <w:basedOn w:val="Standard"/>
    <w:next w:val="Standard"/>
    <w:uiPriority w:val="37"/>
    <w:unhideWhenUsed/>
    <w:rsid w:val="001376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1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75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microsoft.com/office/2011/relationships/commentsExtended" Target="commentsExtended.xml"/><Relationship Id="rId18" Type="http://schemas.openxmlformats.org/officeDocument/2006/relationships/hyperlink" Target="https://webhook.sit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comments" Target="comments.xml"/><Relationship Id="rId17" Type="http://schemas.openxmlformats.org/officeDocument/2006/relationships/hyperlink" Target="https://apitester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hook.site" TargetMode="External"/><Relationship Id="rId20" Type="http://schemas.openxmlformats.org/officeDocument/2006/relationships/hyperlink" Target="http://www.technikum-wien.at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yperlink" Target="https://apitester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microsoft.com/office/2016/09/relationships/commentsIds" Target="commentsIds.xml"/><Relationship Id="rId22" Type="http://schemas.microsoft.com/office/2011/relationships/people" Target="peop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nnes\Downloads\Vorlage_Deckblatt%20mit%20Folgeblatt_BIC.dot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0B5CAF-C2E2-4374-929A-1073B1C2F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Vorlage_Deckblatt mit Folgeblatt_BIC.dot</Template>
  <TotalTime>0</TotalTime>
  <Pages>1</Pages>
  <Words>2961</Words>
  <Characters>18658</Characters>
  <Application>Microsoft Office Word</Application>
  <DocSecurity>0</DocSecurity>
  <Lines>155</Lines>
  <Paragraphs>43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Überschrift 1</vt:lpstr>
    </vt:vector>
  </TitlesOfParts>
  <Company>Technikum Wien</Company>
  <LinksUpToDate>false</LinksUpToDate>
  <CharactersWithSpaces>21576</CharactersWithSpaces>
  <SharedDoc>false</SharedDoc>
  <HLinks>
    <vt:vector size="6" baseType="variant">
      <vt:variant>
        <vt:i4>1835018</vt:i4>
      </vt:variant>
      <vt:variant>
        <vt:i4>0</vt:i4>
      </vt:variant>
      <vt:variant>
        <vt:i4>0</vt:i4>
      </vt:variant>
      <vt:variant>
        <vt:i4>5</vt:i4>
      </vt:variant>
      <vt:variant>
        <vt:lpwstr>http://www.technikum-wien.at/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Überschrift 1</dc:title>
  <dc:subject/>
  <dc:creator>Hannes</dc:creator>
  <cp:keywords/>
  <cp:lastModifiedBy>Hannes Aurednik</cp:lastModifiedBy>
  <cp:revision>51</cp:revision>
  <cp:lastPrinted>2010-03-04T15:05:00Z</cp:lastPrinted>
  <dcterms:created xsi:type="dcterms:W3CDTF">2018-03-10T21:08:00Z</dcterms:created>
  <dcterms:modified xsi:type="dcterms:W3CDTF">2018-06-27T23:02:00Z</dcterms:modified>
</cp:coreProperties>
</file>